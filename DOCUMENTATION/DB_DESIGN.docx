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2DDF6D" w14:textId="77777777" w:rsidR="00A016CD" w:rsidRDefault="00A016CD" w:rsidP="00A016CD">
      <w:r>
        <w:rPr>
          <w:noProof/>
          <w:lang w:bidi="es-ES"/>
        </w:rPr>
        <w:drawing>
          <wp:anchor distT="0" distB="0" distL="114300" distR="114300" simplePos="0" relativeHeight="251659264" behindDoc="1" locked="0" layoutInCell="1" allowOverlap="1" wp14:anchorId="0BD294F3" wp14:editId="28A8E547">
            <wp:simplePos x="0" y="0"/>
            <wp:positionH relativeFrom="page">
              <wp:posOffset>-13648</wp:posOffset>
            </wp:positionH>
            <wp:positionV relativeFrom="page">
              <wp:posOffset>13648</wp:posOffset>
            </wp:positionV>
            <wp:extent cx="7566660" cy="10658901"/>
            <wp:effectExtent l="0" t="0" r="0" b="952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4365" cy="106838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pPr w:leftFromText="180" w:rightFromText="180" w:vertAnchor="text" w:horzAnchor="margin" w:tblpY="1102"/>
        <w:tblW w:w="10297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297"/>
      </w:tblGrid>
      <w:tr w:rsidR="00A016CD" w14:paraId="4C0B7226" w14:textId="77777777" w:rsidTr="00FF6829">
        <w:trPr>
          <w:trHeight w:val="1881"/>
        </w:trPr>
        <w:tc>
          <w:tcPr>
            <w:tcW w:w="10297" w:type="dxa"/>
          </w:tcPr>
          <w:p w14:paraId="67E13C2D" w14:textId="77777777" w:rsidR="00A016CD" w:rsidRDefault="00A016CD" w:rsidP="00FF6829">
            <w:r>
              <w:rPr>
                <w:noProof/>
                <w:lang w:bidi="es-ES"/>
              </w:rPr>
              <mc:AlternateContent>
                <mc:Choice Requires="wps">
                  <w:drawing>
                    <wp:inline distT="0" distB="0" distL="0" distR="0" wp14:anchorId="727094B4" wp14:editId="6405BB45">
                      <wp:extent cx="5663821" cy="2019300"/>
                      <wp:effectExtent l="0" t="0" r="0" b="0"/>
                      <wp:docPr id="8" name="Cuadro de tex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663821" cy="20193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E649763" w14:textId="77777777" w:rsidR="00A016CD" w:rsidRDefault="00A016CD" w:rsidP="00A016CD">
                                  <w:pPr>
                                    <w:pStyle w:val="Ttulo"/>
                                    <w:rPr>
                                      <w:rFonts w:cs="Open Sans"/>
                                      <w:lang w:bidi="es-ES"/>
                                    </w:rPr>
                                  </w:pPr>
                                  <w:r>
                                    <w:rPr>
                                      <w:rFonts w:cs="Open Sans"/>
                                      <w:lang w:bidi="es-ES"/>
                                    </w:rPr>
                                    <w:t xml:space="preserve">DISEño Base </w:t>
                                  </w:r>
                                </w:p>
                                <w:p w14:paraId="5410ACAC" w14:textId="77777777" w:rsidR="00A016CD" w:rsidRPr="004B7E44" w:rsidRDefault="00A016CD" w:rsidP="00A016CD">
                                  <w:pPr>
                                    <w:pStyle w:val="Ttulo"/>
                                  </w:pPr>
                                  <w:r>
                                    <w:rPr>
                                      <w:rFonts w:cs="Open Sans"/>
                                      <w:lang w:bidi="es-ES"/>
                                    </w:rPr>
                                    <w:t>de Datos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727094B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8" o:spid="_x0000_s1026" type="#_x0000_t202" style="width:445.95pt;height:15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" filled="f" stroked="f" strokeweight=".5pt">
                      <v:textbox>
                        <w:txbxContent>
                          <w:p w14:paraId="5E649763" w14:textId="77777777" w:rsidR="00A016CD" w:rsidRDefault="00A016CD" w:rsidP="00A016CD">
                            <w:pPr>
                              <w:pStyle w:val="Ttulo"/>
                              <w:rPr>
                                <w:rFonts w:cs="Open Sans"/>
                                <w:lang w:bidi="es-ES"/>
                              </w:rPr>
                            </w:pPr>
                            <w:r>
                              <w:rPr>
                                <w:rFonts w:cs="Open Sans"/>
                                <w:lang w:bidi="es-ES"/>
                              </w:rPr>
                              <w:t xml:space="preserve">DISEño Base </w:t>
                            </w:r>
                          </w:p>
                          <w:p w14:paraId="5410ACAC" w14:textId="77777777" w:rsidR="00A016CD" w:rsidRPr="004B7E44" w:rsidRDefault="00A016CD" w:rsidP="00A016CD">
                            <w:pPr>
                              <w:pStyle w:val="Ttulo"/>
                            </w:pPr>
                            <w:r>
                              <w:rPr>
                                <w:rFonts w:cs="Open Sans"/>
                                <w:lang w:bidi="es-ES"/>
                              </w:rPr>
                              <w:t>de Datos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46CE738C" w14:textId="77777777" w:rsidR="00A016CD" w:rsidRDefault="00A016CD" w:rsidP="00FF6829">
            <w:r>
              <w:rPr>
                <w:noProof/>
                <w:lang w:bidi="es-ES"/>
              </w:rPr>
              <mc:AlternateContent>
                <mc:Choice Requires="wps">
                  <w:drawing>
                    <wp:anchor distT="45720" distB="45720" distL="114300" distR="114300" simplePos="0" relativeHeight="251661312" behindDoc="0" locked="0" layoutInCell="1" allowOverlap="1" wp14:anchorId="4AEE25E6" wp14:editId="2D30CE9C">
                      <wp:simplePos x="0" y="0"/>
                      <wp:positionH relativeFrom="column">
                        <wp:posOffset>2540</wp:posOffset>
                      </wp:positionH>
                      <wp:positionV relativeFrom="paragraph">
                        <wp:posOffset>253365</wp:posOffset>
                      </wp:positionV>
                      <wp:extent cx="4972050" cy="828675"/>
                      <wp:effectExtent l="0" t="0" r="0" b="0"/>
                      <wp:wrapSquare wrapText="bothSides"/>
                      <wp:docPr id="217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972050" cy="8286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EBD180E" w14:textId="77777777" w:rsidR="00A016CD" w:rsidRPr="00DA6C54" w:rsidRDefault="00A016CD" w:rsidP="00A016CD">
                                  <w:pPr>
                                    <w:pStyle w:val="Subttulo"/>
                                    <w:rPr>
                                      <w:rFonts w:asciiTheme="majorHAnsi" w:hAnsiTheme="majorHAnsi"/>
                                    </w:rPr>
                                  </w:pPr>
                                  <w:r w:rsidRPr="00DA6C54">
                                    <w:rPr>
                                      <w:rFonts w:asciiTheme="majorHAnsi" w:hAnsiTheme="majorHAnsi"/>
                                    </w:rPr>
                                    <w:t>PROYECTO FINAL</w:t>
                                  </w:r>
                                  <w:r>
                                    <w:rPr>
                                      <w:rFonts w:asciiTheme="majorHAnsi" w:hAnsiTheme="majorHAnsi"/>
                                    </w:rPr>
                                    <w:t xml:space="preserve"> CICLO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AEE25E6" id="Cuadro de texto 2" o:spid="_x0000_s1027" type="#_x0000_t202" style="position:absolute;margin-left:.2pt;margin-top:19.95pt;width:391.5pt;height:65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" filled="f" stroked="f">
                      <v:textbox>
                        <w:txbxContent>
                          <w:p w14:paraId="1EBD180E" w14:textId="77777777" w:rsidR="00A016CD" w:rsidRPr="00DA6C54" w:rsidRDefault="00A016CD" w:rsidP="00A016CD">
                            <w:pPr>
                              <w:pStyle w:val="Subttulo"/>
                              <w:rPr>
                                <w:rFonts w:asciiTheme="majorHAnsi" w:hAnsiTheme="majorHAnsi"/>
                              </w:rPr>
                            </w:pPr>
                            <w:r w:rsidRPr="00DA6C54">
                              <w:rPr>
                                <w:rFonts w:asciiTheme="majorHAnsi" w:hAnsiTheme="majorHAnsi"/>
                              </w:rPr>
                              <w:t>PROYECTO FINAL</w:t>
                            </w:r>
                            <w:r>
                              <w:rPr>
                                <w:rFonts w:asciiTheme="majorHAnsi" w:hAnsiTheme="majorHAnsi"/>
                              </w:rPr>
                              <w:t xml:space="preserve"> CICLO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  <w:lang w:bidi="es-ES"/>
              </w:rPr>
              <mc:AlternateContent>
                <mc:Choice Requires="wps">
                  <w:drawing>
                    <wp:inline distT="0" distB="0" distL="0" distR="0" wp14:anchorId="4472F948" wp14:editId="09D22B5B">
                      <wp:extent cx="785611" cy="0"/>
                      <wp:effectExtent l="0" t="38100" r="52705" b="38100"/>
                      <wp:docPr id="5" name="Conector recto 5" descr="divis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85611" cy="0"/>
                              </a:xfrm>
                              <a:prstGeom prst="line">
                                <a:avLst/>
                              </a:prstGeom>
                              <a:ln w="7620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6331ED2B" id="Conector recto 5" o:spid="_x0000_s1026" alt="divisor de tex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61.8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" strokecolor="white [3212]" strokeweight="6pt">
                      <w10:anchorlock/>
                    </v:line>
                  </w:pict>
                </mc:Fallback>
              </mc:AlternateContent>
            </w:r>
          </w:p>
          <w:p w14:paraId="79339C98" w14:textId="77777777" w:rsidR="00A016CD" w:rsidRDefault="00A016CD" w:rsidP="00FF6829"/>
        </w:tc>
      </w:tr>
      <w:tr w:rsidR="00A016CD" w14:paraId="1B125D32" w14:textId="77777777" w:rsidTr="00FF6829">
        <w:trPr>
          <w:trHeight w:val="2836"/>
        </w:trPr>
        <w:tc>
          <w:tcPr>
            <w:tcW w:w="10297" w:type="dxa"/>
            <w:vAlign w:val="bottom"/>
          </w:tcPr>
          <w:p w14:paraId="6E26EA41" w14:textId="77777777" w:rsidR="00A016CD" w:rsidRDefault="00A016CD" w:rsidP="00FF6829">
            <w:pPr>
              <w:spacing w:line="240" w:lineRule="auto"/>
            </w:pPr>
            <w:r>
              <w:rPr>
                <w:noProof/>
                <w:lang w:bidi="es-ES"/>
              </w:rPr>
              <mc:AlternateContent>
                <mc:Choice Requires="wps">
                  <w:drawing>
                    <wp:inline distT="0" distB="0" distL="0" distR="0" wp14:anchorId="5ED6009F" wp14:editId="52E2C74D">
                      <wp:extent cx="4303505" cy="571527"/>
                      <wp:effectExtent l="0" t="0" r="0" b="0"/>
                      <wp:docPr id="6" name="Cuadro de texto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303505" cy="57152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7509532" w14:textId="77777777" w:rsidR="00A016CD" w:rsidRPr="00335869" w:rsidRDefault="00A016CD" w:rsidP="00A016CD">
                                  <w:pPr>
                                    <w:rPr>
                                      <w:rFonts w:asciiTheme="majorHAnsi" w:hAnsiTheme="majorHAnsi"/>
                                      <w:color w:val="FFFFFF" w:themeColor="background1"/>
                                      <w:sz w:val="48"/>
                                      <w:szCs w:val="48"/>
                                    </w:rPr>
                                  </w:pPr>
                                  <w:bookmarkStart w:id="0" w:name="_Toc126140897"/>
                                  <w:bookmarkStart w:id="1" w:name="_Toc126140988"/>
                                  <w:bookmarkStart w:id="2" w:name="_Toc126141005"/>
                                  <w:bookmarkStart w:id="3" w:name="_Toc126141034"/>
                                  <w:bookmarkStart w:id="4" w:name="_Toc126141145"/>
                                  <w:bookmarkStart w:id="5" w:name="_Toc126141194"/>
                                  <w:bookmarkStart w:id="6" w:name="_Toc126660056"/>
                                  <w:r w:rsidRPr="00335869">
                                    <w:rPr>
                                      <w:rFonts w:asciiTheme="majorHAnsi" w:hAnsiTheme="majorHAnsi"/>
                                      <w:color w:val="FFFFFF" w:themeColor="background1"/>
                                      <w:sz w:val="48"/>
                                      <w:szCs w:val="48"/>
                                      <w:lang w:bidi="es-ES"/>
                                    </w:rPr>
                                    <w:t>ALBERTO MOLEIRO SÁNCHEZ</w:t>
                                  </w:r>
                                  <w:bookmarkEnd w:id="0"/>
                                  <w:bookmarkEnd w:id="1"/>
                                  <w:bookmarkEnd w:id="2"/>
                                  <w:bookmarkEnd w:id="3"/>
                                  <w:bookmarkEnd w:id="4"/>
                                  <w:bookmarkEnd w:id="5"/>
                                  <w:bookmarkEnd w:id="6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ED6009F" id="Cuadro de texto 6" o:spid="_x0000_s1028" type="#_x0000_t202" style="width:338.85pt;height: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" filled="f" stroked="f" strokeweight=".5pt">
                      <v:textbox>
                        <w:txbxContent>
                          <w:p w14:paraId="57509532" w14:textId="77777777" w:rsidR="00A016CD" w:rsidRPr="00335869" w:rsidRDefault="00A016CD" w:rsidP="00A016CD">
                            <w:pPr>
                              <w:rPr>
                                <w:rFonts w:asciiTheme="majorHAnsi" w:hAnsiTheme="majorHAnsi"/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bookmarkStart w:id="7" w:name="_Toc126140897"/>
                            <w:bookmarkStart w:id="8" w:name="_Toc126140988"/>
                            <w:bookmarkStart w:id="9" w:name="_Toc126141005"/>
                            <w:bookmarkStart w:id="10" w:name="_Toc126141034"/>
                            <w:bookmarkStart w:id="11" w:name="_Toc126141145"/>
                            <w:bookmarkStart w:id="12" w:name="_Toc126141194"/>
                            <w:bookmarkStart w:id="13" w:name="_Toc126660056"/>
                            <w:r w:rsidRPr="00335869">
                              <w:rPr>
                                <w:rFonts w:asciiTheme="majorHAnsi" w:hAnsiTheme="majorHAnsi"/>
                                <w:color w:val="FFFFFF" w:themeColor="background1"/>
                                <w:sz w:val="48"/>
                                <w:szCs w:val="48"/>
                                <w:lang w:bidi="es-ES"/>
                              </w:rPr>
                              <w:t>ALBERTO MOLEIRO SÁNCHEZ</w:t>
                            </w:r>
                            <w:bookmarkEnd w:id="7"/>
                            <w:bookmarkEnd w:id="8"/>
                            <w:bookmarkEnd w:id="9"/>
                            <w:bookmarkEnd w:id="10"/>
                            <w:bookmarkEnd w:id="11"/>
                            <w:bookmarkEnd w:id="12"/>
                            <w:bookmarkEnd w:id="13"/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65F5A045" w14:textId="77777777" w:rsidR="00A016CD" w:rsidRDefault="00A016CD" w:rsidP="00FF6829">
            <w:r>
              <w:rPr>
                <w:noProof/>
                <w:lang w:bidi="es-ES"/>
              </w:rPr>
              <mc:AlternateContent>
                <mc:Choice Requires="wps">
                  <w:drawing>
                    <wp:inline distT="0" distB="0" distL="0" distR="0" wp14:anchorId="6104B242" wp14:editId="0C376D4A">
                      <wp:extent cx="3530009" cy="868349"/>
                      <wp:effectExtent l="0" t="0" r="0" b="0"/>
                      <wp:docPr id="7" name="Cuadro de texto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30009" cy="86834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9787D46" w14:textId="77777777" w:rsidR="00A016CD" w:rsidRPr="00033AE6" w:rsidRDefault="00A016CD" w:rsidP="00A016CD">
                                  <w:pPr>
                                    <w:spacing w:line="240" w:lineRule="auto"/>
                                    <w:rPr>
                                      <w:color w:val="FFFFFF" w:themeColor="background1"/>
                                      <w:lang w:bidi="es-ES"/>
                                    </w:rPr>
                                  </w:pPr>
                                  <w:r w:rsidRPr="00033AE6">
                                    <w:rPr>
                                      <w:color w:val="FFFFFF" w:themeColor="background1"/>
                                      <w:lang w:bidi="es-ES"/>
                                    </w:rPr>
                                    <w:t>I.E.S LÁZARO CARDENAS</w:t>
                                  </w:r>
                                </w:p>
                                <w:p w14:paraId="2E6AC5AA" w14:textId="77777777" w:rsidR="00A016CD" w:rsidRPr="00033AE6" w:rsidRDefault="00A016CD" w:rsidP="00A016CD">
                                  <w:pPr>
                                    <w:rPr>
                                      <w:color w:val="FFFFFF" w:themeColor="background1"/>
                                      <w:lang w:bidi="es-ES"/>
                                    </w:rPr>
                                  </w:pPr>
                                  <w:r w:rsidRPr="00033AE6">
                                    <w:rPr>
                                      <w:color w:val="FFFFFF" w:themeColor="background1"/>
                                      <w:lang w:bidi="es-ES"/>
                                    </w:rPr>
                                    <w:t>CURSO 2022 / 2023 – 2º D.A.W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104B242" id="Cuadro de texto 7" o:spid="_x0000_s1029" type="#_x0000_t202" style="width:277.95pt;height:68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" filled="f" stroked="f" strokeweight=".5pt">
                      <v:textbox>
                        <w:txbxContent>
                          <w:p w14:paraId="49787D46" w14:textId="77777777" w:rsidR="00A016CD" w:rsidRPr="00033AE6" w:rsidRDefault="00A016CD" w:rsidP="00A016CD">
                            <w:pPr>
                              <w:spacing w:line="240" w:lineRule="auto"/>
                              <w:rPr>
                                <w:color w:val="FFFFFF" w:themeColor="background1"/>
                                <w:lang w:bidi="es-ES"/>
                              </w:rPr>
                            </w:pPr>
                            <w:r w:rsidRPr="00033AE6">
                              <w:rPr>
                                <w:color w:val="FFFFFF" w:themeColor="background1"/>
                                <w:lang w:bidi="es-ES"/>
                              </w:rPr>
                              <w:t>I.E.S LÁZARO CARDENAS</w:t>
                            </w:r>
                          </w:p>
                          <w:p w14:paraId="2E6AC5AA" w14:textId="77777777" w:rsidR="00A016CD" w:rsidRPr="00033AE6" w:rsidRDefault="00A016CD" w:rsidP="00A016CD">
                            <w:pPr>
                              <w:rPr>
                                <w:color w:val="FFFFFF" w:themeColor="background1"/>
                                <w:lang w:bidi="es-ES"/>
                              </w:rPr>
                            </w:pPr>
                            <w:r w:rsidRPr="00033AE6">
                              <w:rPr>
                                <w:color w:val="FFFFFF" w:themeColor="background1"/>
                                <w:lang w:bidi="es-ES"/>
                              </w:rPr>
                              <w:t>CURSO 2022 / 2023 – 2º D.A.W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</w:tbl>
    <w:p w14:paraId="2A8E10BF" w14:textId="77777777" w:rsidR="00A016CD" w:rsidRDefault="00A016CD" w:rsidP="00A016CD">
      <w:pPr>
        <w:spacing w:after="200"/>
      </w:pPr>
      <w:r>
        <w:rPr>
          <w:noProof/>
          <w:lang w:bidi="es-ES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45686528" wp14:editId="50FD8EFD">
                <wp:simplePos x="0" y="0"/>
                <wp:positionH relativeFrom="page">
                  <wp:posOffset>0</wp:posOffset>
                </wp:positionH>
                <wp:positionV relativeFrom="page">
                  <wp:posOffset>1924334</wp:posOffset>
                </wp:positionV>
                <wp:extent cx="6673755" cy="6073254"/>
                <wp:effectExtent l="0" t="0" r="0" b="3810"/>
                <wp:wrapNone/>
                <wp:docPr id="2" name="Rectángulo 2" descr="rectángulo de col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3755" cy="6073254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86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DBAC7B" id="Rectángulo 2" o:spid="_x0000_s1026" alt="rectángulo de color" style="position:absolute;margin-left:0;margin-top:151.5pt;width:525.5pt;height:478.2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" fillcolor="#a4063e [3204]" stroked="f" strokeweight="2pt">
                <v:fill opacity="56283f"/>
                <w10:wrap anchorx="page" anchory="page"/>
              </v:rect>
            </w:pict>
          </mc:Fallback>
        </mc:AlternateContent>
      </w:r>
      <w:r>
        <w:rPr>
          <w:lang w:bidi="es-ES"/>
        </w:rPr>
        <w:br w:type="page"/>
      </w:r>
    </w:p>
    <w:p w14:paraId="2725311A" w14:textId="77777777" w:rsidR="00A016CD" w:rsidRDefault="00A016CD" w:rsidP="00A016CD">
      <w:pPr>
        <w:pStyle w:val="Ttulo2"/>
      </w:pPr>
      <w:bookmarkStart w:id="14" w:name="_Toc135942506"/>
      <w:r>
        <w:lastRenderedPageBreak/>
        <w:t>Índice</w:t>
      </w:r>
      <w:bookmarkEnd w:id="14"/>
    </w:p>
    <w:p w14:paraId="58D97162" w14:textId="77777777" w:rsidR="00A016CD" w:rsidRDefault="00A016CD" w:rsidP="00A016CD"/>
    <w:p w14:paraId="7E6DF24C" w14:textId="2C2E5F8B" w:rsidR="00A016CD" w:rsidRDefault="00A016CD">
      <w:pPr>
        <w:pStyle w:val="TDC2"/>
        <w:rPr>
          <w:rFonts w:asciiTheme="minorHAnsi" w:hAnsiTheme="minorHAnsi"/>
          <w:b w:val="0"/>
          <w:color w:val="auto"/>
          <w:kern w:val="2"/>
          <w:sz w:val="22"/>
          <w:lang w:eastAsia="es-ES"/>
          <w14:ligatures w14:val="standardContextual"/>
        </w:rPr>
      </w:pPr>
      <w:r>
        <w:rPr>
          <w:b w:val="0"/>
        </w:rPr>
        <w:fldChar w:fldCharType="begin"/>
      </w:r>
      <w:r>
        <w:rPr>
          <w:b w:val="0"/>
        </w:rPr>
        <w:instrText xml:space="preserve"> TOC \o "1-8" \h \z \u </w:instrText>
      </w:r>
      <w:r>
        <w:rPr>
          <w:b w:val="0"/>
        </w:rPr>
        <w:fldChar w:fldCharType="separate"/>
      </w:r>
      <w:hyperlink w:anchor="_Toc135942506" w:history="1">
        <w:r w:rsidRPr="001C2A1C">
          <w:rPr>
            <w:rStyle w:val="Hipervnculo"/>
          </w:rPr>
          <w:t>Índice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_Toc135942506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14:paraId="5AF5518F" w14:textId="5279A226" w:rsidR="00A016CD" w:rsidRDefault="00A016CD">
      <w:pPr>
        <w:pStyle w:val="TDC2"/>
        <w:rPr>
          <w:rFonts w:asciiTheme="minorHAnsi" w:hAnsiTheme="minorHAnsi"/>
          <w:b w:val="0"/>
          <w:color w:val="auto"/>
          <w:kern w:val="2"/>
          <w:sz w:val="22"/>
          <w:lang w:eastAsia="es-ES"/>
          <w14:ligatures w14:val="standardContextual"/>
        </w:rPr>
      </w:pPr>
      <w:hyperlink w:anchor="_Toc135942507" w:history="1">
        <w:r w:rsidRPr="001C2A1C">
          <w:rPr>
            <w:rStyle w:val="Hipervnculo"/>
          </w:rPr>
          <w:t>Objetivo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_Toc135942507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1046AFD9" w14:textId="77E95521" w:rsidR="00A016CD" w:rsidRDefault="00A016CD">
      <w:pPr>
        <w:pStyle w:val="TDC4"/>
        <w:tabs>
          <w:tab w:val="right" w:leader="dot" w:pos="8494"/>
        </w:tabs>
        <w:rPr>
          <w:rFonts w:asciiTheme="minorHAnsi" w:hAnsiTheme="minorHAnsi"/>
          <w:b w:val="0"/>
          <w:noProof/>
          <w:kern w:val="2"/>
          <w:sz w:val="22"/>
          <w:lang w:eastAsia="es-ES"/>
          <w14:ligatures w14:val="standardContextual"/>
        </w:rPr>
      </w:pPr>
      <w:hyperlink w:anchor="_Toc135942508" w:history="1">
        <w:r w:rsidRPr="001C2A1C">
          <w:rPr>
            <w:rStyle w:val="Hipervnculo"/>
            <w:noProof/>
          </w:rPr>
          <w:t>Contenidos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_Toc135942508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2D4C398" w14:textId="70B251AD" w:rsidR="00A016CD" w:rsidRDefault="00A016CD">
      <w:pPr>
        <w:pStyle w:val="TDC2"/>
        <w:rPr>
          <w:rFonts w:asciiTheme="minorHAnsi" w:hAnsiTheme="minorHAnsi"/>
          <w:b w:val="0"/>
          <w:color w:val="auto"/>
          <w:kern w:val="2"/>
          <w:sz w:val="22"/>
          <w:lang w:eastAsia="es-ES"/>
          <w14:ligatures w14:val="standardContextual"/>
        </w:rPr>
      </w:pPr>
      <w:hyperlink w:anchor="_Toc135942509" w:history="1">
        <w:r w:rsidRPr="001C2A1C">
          <w:rPr>
            <w:rStyle w:val="Hipervnculo"/>
          </w:rPr>
          <w:t>Análisis de requerimientos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_Toc135942509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376054B1" w14:textId="32F4ED40" w:rsidR="00A016CD" w:rsidRDefault="00A016CD">
      <w:pPr>
        <w:pStyle w:val="TDC2"/>
        <w:rPr>
          <w:rFonts w:asciiTheme="minorHAnsi" w:hAnsiTheme="minorHAnsi"/>
          <w:b w:val="0"/>
          <w:color w:val="auto"/>
          <w:kern w:val="2"/>
          <w:sz w:val="22"/>
          <w:lang w:eastAsia="es-ES"/>
          <w14:ligatures w14:val="standardContextual"/>
        </w:rPr>
      </w:pPr>
      <w:hyperlink w:anchor="_Toc135942510" w:history="1">
        <w:r w:rsidRPr="001C2A1C">
          <w:rPr>
            <w:rStyle w:val="Hipervnculo"/>
          </w:rPr>
          <w:t>Diseño conceptual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_Toc135942510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059DE62B" w14:textId="02FC3776" w:rsidR="00A016CD" w:rsidRDefault="00A016CD">
      <w:pPr>
        <w:pStyle w:val="TDC4"/>
        <w:tabs>
          <w:tab w:val="right" w:leader="dot" w:pos="8494"/>
        </w:tabs>
        <w:rPr>
          <w:rFonts w:asciiTheme="minorHAnsi" w:hAnsiTheme="minorHAnsi"/>
          <w:b w:val="0"/>
          <w:noProof/>
          <w:kern w:val="2"/>
          <w:sz w:val="22"/>
          <w:lang w:eastAsia="es-ES"/>
          <w14:ligatures w14:val="standardContextual"/>
        </w:rPr>
      </w:pPr>
      <w:hyperlink w:anchor="_Toc135942511" w:history="1">
        <w:r w:rsidRPr="001C2A1C">
          <w:rPr>
            <w:rStyle w:val="Hipervnculo"/>
            <w:noProof/>
          </w:rPr>
          <w:t>Diagrama Entidad/Relación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_Toc135942511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593BE44" w14:textId="01DA147B" w:rsidR="00A016CD" w:rsidRDefault="00A016CD">
      <w:pPr>
        <w:pStyle w:val="TDC4"/>
        <w:tabs>
          <w:tab w:val="right" w:leader="dot" w:pos="8494"/>
        </w:tabs>
        <w:rPr>
          <w:rFonts w:asciiTheme="minorHAnsi" w:hAnsiTheme="minorHAnsi"/>
          <w:b w:val="0"/>
          <w:noProof/>
          <w:kern w:val="2"/>
          <w:sz w:val="22"/>
          <w:lang w:eastAsia="es-ES"/>
          <w14:ligatures w14:val="standardContextual"/>
        </w:rPr>
      </w:pPr>
      <w:hyperlink w:anchor="_Toc135942512" w:history="1">
        <w:r w:rsidRPr="001C2A1C">
          <w:rPr>
            <w:rStyle w:val="Hipervnculo"/>
            <w:noProof/>
          </w:rPr>
          <w:t>Elección de SGBD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_Toc135942512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FF6E47C" w14:textId="774515C1" w:rsidR="00A016CD" w:rsidRDefault="00A016CD">
      <w:pPr>
        <w:pStyle w:val="TDC2"/>
        <w:rPr>
          <w:rFonts w:asciiTheme="minorHAnsi" w:hAnsiTheme="minorHAnsi"/>
          <w:b w:val="0"/>
          <w:color w:val="auto"/>
          <w:kern w:val="2"/>
          <w:sz w:val="22"/>
          <w:lang w:eastAsia="es-ES"/>
          <w14:ligatures w14:val="standardContextual"/>
        </w:rPr>
      </w:pPr>
      <w:hyperlink w:anchor="_Toc135942513" w:history="1">
        <w:r w:rsidRPr="001C2A1C">
          <w:rPr>
            <w:rStyle w:val="Hipervnculo"/>
          </w:rPr>
          <w:t>Diseño lógico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_Toc135942513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1DA84237" w14:textId="1300D5F6" w:rsidR="00A016CD" w:rsidRDefault="00A016CD">
      <w:pPr>
        <w:pStyle w:val="TDC4"/>
        <w:tabs>
          <w:tab w:val="right" w:leader="dot" w:pos="8494"/>
        </w:tabs>
        <w:rPr>
          <w:rFonts w:asciiTheme="minorHAnsi" w:hAnsiTheme="minorHAnsi"/>
          <w:b w:val="0"/>
          <w:noProof/>
          <w:kern w:val="2"/>
          <w:sz w:val="22"/>
          <w:lang w:eastAsia="es-ES"/>
          <w14:ligatures w14:val="standardContextual"/>
        </w:rPr>
      </w:pPr>
      <w:hyperlink w:anchor="_Toc135942514" w:history="1">
        <w:r w:rsidRPr="001C2A1C">
          <w:rPr>
            <w:rStyle w:val="Hipervnculo"/>
            <w:noProof/>
          </w:rPr>
          <w:t>Descripción Tablas y Columnas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_Toc135942514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B00F14D" w14:textId="1EA5E4B9" w:rsidR="00A016CD" w:rsidRDefault="00A016CD">
      <w:pPr>
        <w:pStyle w:val="TDC6"/>
        <w:tabs>
          <w:tab w:val="right" w:leader="dot" w:pos="8494"/>
        </w:tabs>
        <w:rPr>
          <w:rFonts w:asciiTheme="minorHAnsi" w:hAnsiTheme="minorHAnsi"/>
          <w:b w:val="0"/>
          <w:noProof/>
          <w:kern w:val="2"/>
          <w:sz w:val="22"/>
          <w:lang w:eastAsia="es-ES"/>
          <w14:ligatures w14:val="standardContextual"/>
        </w:rPr>
      </w:pPr>
      <w:hyperlink w:anchor="_Toc135942515" w:history="1">
        <w:r w:rsidRPr="001C2A1C">
          <w:rPr>
            <w:rStyle w:val="Hipervnculo"/>
            <w:noProof/>
          </w:rPr>
          <w:t>Tabla Provinces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_Toc135942515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E35EF16" w14:textId="2F6B1D0C" w:rsidR="00A016CD" w:rsidRDefault="00A016CD">
      <w:pPr>
        <w:pStyle w:val="TDC6"/>
        <w:tabs>
          <w:tab w:val="right" w:leader="dot" w:pos="8494"/>
        </w:tabs>
        <w:rPr>
          <w:rFonts w:asciiTheme="minorHAnsi" w:hAnsiTheme="minorHAnsi"/>
          <w:b w:val="0"/>
          <w:noProof/>
          <w:kern w:val="2"/>
          <w:sz w:val="22"/>
          <w:lang w:eastAsia="es-ES"/>
          <w14:ligatures w14:val="standardContextual"/>
        </w:rPr>
      </w:pPr>
      <w:hyperlink w:anchor="_Toc135942516" w:history="1">
        <w:r w:rsidRPr="001C2A1C">
          <w:rPr>
            <w:rStyle w:val="Hipervnculo"/>
            <w:noProof/>
          </w:rPr>
          <w:t>Tabla Towns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_Toc135942516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6221036" w14:textId="59C340AF" w:rsidR="00A016CD" w:rsidRDefault="00A016CD">
      <w:pPr>
        <w:pStyle w:val="TDC6"/>
        <w:tabs>
          <w:tab w:val="right" w:leader="dot" w:pos="8494"/>
        </w:tabs>
        <w:rPr>
          <w:rFonts w:asciiTheme="minorHAnsi" w:hAnsiTheme="minorHAnsi"/>
          <w:b w:val="0"/>
          <w:noProof/>
          <w:kern w:val="2"/>
          <w:sz w:val="22"/>
          <w:lang w:eastAsia="es-ES"/>
          <w14:ligatures w14:val="standardContextual"/>
        </w:rPr>
      </w:pPr>
      <w:hyperlink w:anchor="_Toc135942517" w:history="1">
        <w:r w:rsidRPr="001C2A1C">
          <w:rPr>
            <w:rStyle w:val="Hipervnculo"/>
            <w:noProof/>
          </w:rPr>
          <w:t>Tabla Companies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_Toc135942517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3D4ACB3" w14:textId="471144F6" w:rsidR="00A016CD" w:rsidRDefault="00A016CD">
      <w:pPr>
        <w:pStyle w:val="TDC6"/>
        <w:tabs>
          <w:tab w:val="right" w:leader="dot" w:pos="8494"/>
        </w:tabs>
        <w:rPr>
          <w:rFonts w:asciiTheme="minorHAnsi" w:hAnsiTheme="minorHAnsi"/>
          <w:b w:val="0"/>
          <w:noProof/>
          <w:kern w:val="2"/>
          <w:sz w:val="22"/>
          <w:lang w:eastAsia="es-ES"/>
          <w14:ligatures w14:val="standardContextual"/>
        </w:rPr>
      </w:pPr>
      <w:hyperlink w:anchor="_Toc135942518" w:history="1">
        <w:r w:rsidRPr="001C2A1C">
          <w:rPr>
            <w:rStyle w:val="Hipervnculo"/>
            <w:noProof/>
          </w:rPr>
          <w:t>Tabla Permissions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_Toc135942518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0F23AFF" w14:textId="281D94E1" w:rsidR="00A016CD" w:rsidRDefault="00A016CD">
      <w:pPr>
        <w:pStyle w:val="TDC6"/>
        <w:tabs>
          <w:tab w:val="right" w:leader="dot" w:pos="8494"/>
        </w:tabs>
        <w:rPr>
          <w:rFonts w:asciiTheme="minorHAnsi" w:hAnsiTheme="minorHAnsi"/>
          <w:b w:val="0"/>
          <w:noProof/>
          <w:kern w:val="2"/>
          <w:sz w:val="22"/>
          <w:lang w:eastAsia="es-ES"/>
          <w14:ligatures w14:val="standardContextual"/>
        </w:rPr>
      </w:pPr>
      <w:hyperlink w:anchor="_Toc135942519" w:history="1">
        <w:r w:rsidRPr="001C2A1C">
          <w:rPr>
            <w:rStyle w:val="Hipervnculo"/>
            <w:noProof/>
          </w:rPr>
          <w:t>Tabla Roles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_Toc135942519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7CE3F07" w14:textId="7A9D07ED" w:rsidR="00A016CD" w:rsidRDefault="00A016CD">
      <w:pPr>
        <w:pStyle w:val="TDC6"/>
        <w:tabs>
          <w:tab w:val="right" w:leader="dot" w:pos="8494"/>
        </w:tabs>
        <w:rPr>
          <w:rFonts w:asciiTheme="minorHAnsi" w:hAnsiTheme="minorHAnsi"/>
          <w:b w:val="0"/>
          <w:noProof/>
          <w:kern w:val="2"/>
          <w:sz w:val="22"/>
          <w:lang w:eastAsia="es-ES"/>
          <w14:ligatures w14:val="standardContextual"/>
        </w:rPr>
      </w:pPr>
      <w:hyperlink w:anchor="_Toc135942520" w:history="1">
        <w:r w:rsidRPr="001C2A1C">
          <w:rPr>
            <w:rStyle w:val="Hipervnculo"/>
            <w:noProof/>
          </w:rPr>
          <w:t>Tabla Roles_Perminssions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_Toc135942520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E54A2B8" w14:textId="1633D989" w:rsidR="00A016CD" w:rsidRDefault="00A016CD">
      <w:pPr>
        <w:pStyle w:val="TDC6"/>
        <w:tabs>
          <w:tab w:val="right" w:leader="dot" w:pos="8494"/>
        </w:tabs>
        <w:rPr>
          <w:rFonts w:asciiTheme="minorHAnsi" w:hAnsiTheme="minorHAnsi"/>
          <w:b w:val="0"/>
          <w:noProof/>
          <w:kern w:val="2"/>
          <w:sz w:val="22"/>
          <w:lang w:eastAsia="es-ES"/>
          <w14:ligatures w14:val="standardContextual"/>
        </w:rPr>
      </w:pPr>
      <w:hyperlink w:anchor="_Toc135942521" w:history="1">
        <w:r w:rsidRPr="001C2A1C">
          <w:rPr>
            <w:rStyle w:val="Hipervnculo"/>
            <w:noProof/>
          </w:rPr>
          <w:t>Tabla Routes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_Toc135942521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FF34901" w14:textId="193D7564" w:rsidR="00A016CD" w:rsidRDefault="00A016CD">
      <w:pPr>
        <w:pStyle w:val="TDC6"/>
        <w:tabs>
          <w:tab w:val="right" w:leader="dot" w:pos="8494"/>
        </w:tabs>
        <w:rPr>
          <w:rFonts w:asciiTheme="minorHAnsi" w:hAnsiTheme="minorHAnsi"/>
          <w:b w:val="0"/>
          <w:noProof/>
          <w:kern w:val="2"/>
          <w:sz w:val="22"/>
          <w:lang w:eastAsia="es-ES"/>
          <w14:ligatures w14:val="standardContextual"/>
        </w:rPr>
      </w:pPr>
      <w:hyperlink w:anchor="_Toc135942522" w:history="1">
        <w:r w:rsidRPr="001C2A1C">
          <w:rPr>
            <w:rStyle w:val="Hipervnculo"/>
            <w:noProof/>
          </w:rPr>
          <w:t>Tabla Usuarios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_Toc135942522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344953C" w14:textId="6EA0841C" w:rsidR="00A016CD" w:rsidRDefault="00A016CD">
      <w:pPr>
        <w:pStyle w:val="TDC6"/>
        <w:tabs>
          <w:tab w:val="right" w:leader="dot" w:pos="8494"/>
        </w:tabs>
        <w:rPr>
          <w:rFonts w:asciiTheme="minorHAnsi" w:hAnsiTheme="minorHAnsi"/>
          <w:b w:val="0"/>
          <w:noProof/>
          <w:kern w:val="2"/>
          <w:sz w:val="22"/>
          <w:lang w:eastAsia="es-ES"/>
          <w14:ligatures w14:val="standardContextual"/>
        </w:rPr>
      </w:pPr>
      <w:hyperlink w:anchor="_Toc135942523" w:history="1">
        <w:r w:rsidRPr="001C2A1C">
          <w:rPr>
            <w:rStyle w:val="Hipervnculo"/>
            <w:noProof/>
          </w:rPr>
          <w:t>Tabla Users_Routes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_Toc135942523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D253761" w14:textId="591E11F6" w:rsidR="00A016CD" w:rsidRPr="00C34AE7" w:rsidRDefault="00A016CD" w:rsidP="00A016CD">
      <w:r>
        <w:rPr>
          <w:b/>
          <w:noProof/>
          <w:color w:val="A4063E" w:themeColor="accent1"/>
          <w:sz w:val="28"/>
        </w:rPr>
        <w:fldChar w:fldCharType="end"/>
      </w:r>
    </w:p>
    <w:p w14:paraId="67CA4DE4" w14:textId="77777777" w:rsidR="00A016CD" w:rsidRPr="00003E73" w:rsidRDefault="00A016CD" w:rsidP="00A016CD">
      <w:pPr>
        <w:pStyle w:val="Ttulo2"/>
      </w:pPr>
      <w:bookmarkStart w:id="15" w:name="_Toc135942507"/>
      <w:r>
        <w:lastRenderedPageBreak/>
        <w:t>Objetivo</w:t>
      </w:r>
      <w:bookmarkEnd w:id="15"/>
    </w:p>
    <w:p w14:paraId="571B12DF" w14:textId="77777777" w:rsidR="00A016CD" w:rsidRPr="006A40BA" w:rsidRDefault="00A016CD" w:rsidP="00A016CD">
      <w:pPr>
        <w:rPr>
          <w:rFonts w:cs="Arial"/>
          <w:szCs w:val="20"/>
        </w:rPr>
      </w:pPr>
      <w:r>
        <w:rPr>
          <w:rFonts w:cs="Arial"/>
          <w:szCs w:val="20"/>
        </w:rPr>
        <w:t xml:space="preserve">El objetivo de este documento es el de </w:t>
      </w:r>
      <w:r w:rsidRPr="000D6D28">
        <w:rPr>
          <w:rFonts w:cs="Arial"/>
          <w:b/>
          <w:bCs/>
          <w:szCs w:val="20"/>
        </w:rPr>
        <w:t>documentar el proceso de diseño</w:t>
      </w:r>
      <w:r>
        <w:rPr>
          <w:rFonts w:cs="Arial"/>
          <w:szCs w:val="20"/>
        </w:rPr>
        <w:t xml:space="preserve"> de una base de datos para una </w:t>
      </w:r>
      <w:r w:rsidRPr="000D6D28">
        <w:rPr>
          <w:rFonts w:cs="Arial"/>
          <w:b/>
          <w:bCs/>
          <w:szCs w:val="20"/>
        </w:rPr>
        <w:t>aplicación de gestión de usuarios, roles y asignación de rutas</w:t>
      </w:r>
      <w:r>
        <w:rPr>
          <w:rFonts w:cs="Arial"/>
          <w:szCs w:val="20"/>
        </w:rPr>
        <w:t xml:space="preserve"> optimizadas.</w:t>
      </w:r>
    </w:p>
    <w:p w14:paraId="44AFD632" w14:textId="77777777" w:rsidR="00A016CD" w:rsidRDefault="00A016CD" w:rsidP="00A016CD"/>
    <w:p w14:paraId="28B90632" w14:textId="77777777" w:rsidR="00A016CD" w:rsidRDefault="00A016CD" w:rsidP="00A016CD">
      <w:pPr>
        <w:pStyle w:val="Ttulo4"/>
      </w:pPr>
      <w:bookmarkStart w:id="16" w:name="_Toc126660381"/>
      <w:bookmarkStart w:id="17" w:name="_Toc126660415"/>
      <w:bookmarkStart w:id="18" w:name="_Toc126660485"/>
      <w:bookmarkStart w:id="19" w:name="_Toc127354836"/>
      <w:bookmarkStart w:id="20" w:name="_Toc135942508"/>
      <w:r>
        <w:t>C</w:t>
      </w:r>
      <w:bookmarkEnd w:id="16"/>
      <w:bookmarkEnd w:id="17"/>
      <w:bookmarkEnd w:id="18"/>
      <w:bookmarkEnd w:id="19"/>
      <w:r>
        <w:t>ontenidos</w:t>
      </w:r>
      <w:bookmarkEnd w:id="20"/>
    </w:p>
    <w:p w14:paraId="5D2F7152" w14:textId="77777777" w:rsidR="00A016CD" w:rsidRDefault="00A016CD" w:rsidP="00A016CD">
      <w:r>
        <w:t>Este documento recoge toda la información que se ha generado en el proceso de desarrollo de la base de datos. A continuación, se listan los contenidos:</w:t>
      </w:r>
    </w:p>
    <w:p w14:paraId="001B49BC" w14:textId="77777777" w:rsidR="00A016CD" w:rsidRPr="0099473B" w:rsidRDefault="00A016CD" w:rsidP="00A016CD">
      <w:pPr>
        <w:pStyle w:val="Prrafodelista"/>
        <w:numPr>
          <w:ilvl w:val="0"/>
          <w:numId w:val="73"/>
        </w:numPr>
        <w:rPr>
          <w:b/>
          <w:bCs/>
        </w:rPr>
      </w:pPr>
      <w:r w:rsidRPr="0099473B">
        <w:rPr>
          <w:b/>
          <w:bCs/>
        </w:rPr>
        <w:t>Análisis de requerimientos</w:t>
      </w:r>
    </w:p>
    <w:p w14:paraId="31E856D6" w14:textId="77777777" w:rsidR="00A016CD" w:rsidRPr="0099473B" w:rsidRDefault="00A016CD" w:rsidP="00A016CD">
      <w:pPr>
        <w:pStyle w:val="Prrafodelista"/>
        <w:numPr>
          <w:ilvl w:val="0"/>
          <w:numId w:val="73"/>
        </w:numPr>
        <w:rPr>
          <w:b/>
          <w:bCs/>
        </w:rPr>
      </w:pPr>
      <w:r w:rsidRPr="0099473B">
        <w:rPr>
          <w:b/>
          <w:bCs/>
        </w:rPr>
        <w:t>Diseño conceptual</w:t>
      </w:r>
    </w:p>
    <w:p w14:paraId="395829A9" w14:textId="77777777" w:rsidR="00A016CD" w:rsidRPr="0099473B" w:rsidRDefault="00A016CD" w:rsidP="00A016CD">
      <w:pPr>
        <w:pStyle w:val="Prrafodelista"/>
        <w:numPr>
          <w:ilvl w:val="0"/>
          <w:numId w:val="73"/>
        </w:numPr>
        <w:rPr>
          <w:b/>
          <w:bCs/>
        </w:rPr>
      </w:pPr>
      <w:r w:rsidRPr="0099473B">
        <w:rPr>
          <w:b/>
          <w:bCs/>
        </w:rPr>
        <w:t>Elección de SGBD</w:t>
      </w:r>
    </w:p>
    <w:p w14:paraId="0642F910" w14:textId="77777777" w:rsidR="00A016CD" w:rsidRPr="0099473B" w:rsidRDefault="00A016CD" w:rsidP="00A016CD">
      <w:pPr>
        <w:pStyle w:val="Prrafodelista"/>
        <w:numPr>
          <w:ilvl w:val="0"/>
          <w:numId w:val="73"/>
        </w:numPr>
        <w:rPr>
          <w:b/>
          <w:bCs/>
        </w:rPr>
      </w:pPr>
      <w:r w:rsidRPr="0099473B">
        <w:rPr>
          <w:b/>
          <w:bCs/>
        </w:rPr>
        <w:t>Diseño lógico</w:t>
      </w:r>
    </w:p>
    <w:p w14:paraId="525984EC" w14:textId="77777777" w:rsidR="00A016CD" w:rsidRPr="0099473B" w:rsidRDefault="00A016CD" w:rsidP="00A016CD">
      <w:pPr>
        <w:pStyle w:val="Prrafodelista"/>
        <w:numPr>
          <w:ilvl w:val="0"/>
          <w:numId w:val="73"/>
        </w:numPr>
        <w:rPr>
          <w:b/>
          <w:bCs/>
        </w:rPr>
      </w:pPr>
      <w:r w:rsidRPr="0099473B">
        <w:rPr>
          <w:b/>
          <w:bCs/>
        </w:rPr>
        <w:t>Diseño físico</w:t>
      </w:r>
    </w:p>
    <w:p w14:paraId="4F4D2EB8" w14:textId="77777777" w:rsidR="00A016CD" w:rsidRDefault="00A016CD" w:rsidP="00A016CD"/>
    <w:p w14:paraId="5F0632A4" w14:textId="77777777" w:rsidR="00A016CD" w:rsidRDefault="00A016CD" w:rsidP="00A016CD">
      <w:pPr>
        <w:pStyle w:val="Ttulo2"/>
      </w:pPr>
      <w:bookmarkStart w:id="21" w:name="_Toc135942509"/>
      <w:r>
        <w:t>Análisis de requerimientos</w:t>
      </w:r>
      <w:bookmarkEnd w:id="21"/>
    </w:p>
    <w:p w14:paraId="0BD1A9B4" w14:textId="77777777" w:rsidR="00A016CD" w:rsidRDefault="00A016CD" w:rsidP="00A016CD">
      <w:r>
        <w:t>La base de datos debe almacenar y gestionar la información de las siguientes entidades:</w:t>
      </w:r>
    </w:p>
    <w:p w14:paraId="056815FE" w14:textId="77777777" w:rsidR="00A016CD" w:rsidRPr="0099473B" w:rsidRDefault="00A016CD" w:rsidP="00A016CD">
      <w:pPr>
        <w:pStyle w:val="Prrafodelista"/>
        <w:numPr>
          <w:ilvl w:val="0"/>
          <w:numId w:val="74"/>
        </w:numPr>
        <w:rPr>
          <w:b/>
          <w:bCs/>
        </w:rPr>
      </w:pPr>
      <w:r w:rsidRPr="0099473B">
        <w:rPr>
          <w:b/>
          <w:bCs/>
        </w:rPr>
        <w:t>Empresas</w:t>
      </w:r>
    </w:p>
    <w:p w14:paraId="05205C36" w14:textId="77777777" w:rsidR="00A016CD" w:rsidRPr="0099473B" w:rsidRDefault="00A016CD" w:rsidP="00A016CD">
      <w:pPr>
        <w:pStyle w:val="Prrafodelista"/>
        <w:numPr>
          <w:ilvl w:val="0"/>
          <w:numId w:val="74"/>
        </w:numPr>
        <w:rPr>
          <w:b/>
          <w:bCs/>
        </w:rPr>
      </w:pPr>
      <w:r w:rsidRPr="0099473B">
        <w:rPr>
          <w:b/>
          <w:bCs/>
        </w:rPr>
        <w:t>Usuarios</w:t>
      </w:r>
    </w:p>
    <w:p w14:paraId="457E3A2A" w14:textId="77777777" w:rsidR="00A016CD" w:rsidRPr="0099473B" w:rsidRDefault="00A016CD" w:rsidP="00A016CD">
      <w:pPr>
        <w:pStyle w:val="Prrafodelista"/>
        <w:numPr>
          <w:ilvl w:val="0"/>
          <w:numId w:val="74"/>
        </w:numPr>
        <w:rPr>
          <w:b/>
          <w:bCs/>
        </w:rPr>
      </w:pPr>
      <w:r w:rsidRPr="0099473B">
        <w:rPr>
          <w:b/>
          <w:bCs/>
        </w:rPr>
        <w:t>Roles y permisos de los usuarios</w:t>
      </w:r>
    </w:p>
    <w:p w14:paraId="168A4017" w14:textId="77777777" w:rsidR="00A016CD" w:rsidRPr="0099473B" w:rsidRDefault="00A016CD" w:rsidP="00A016CD">
      <w:pPr>
        <w:pStyle w:val="Prrafodelista"/>
        <w:numPr>
          <w:ilvl w:val="0"/>
          <w:numId w:val="74"/>
        </w:numPr>
        <w:rPr>
          <w:b/>
          <w:bCs/>
        </w:rPr>
      </w:pPr>
      <w:r w:rsidRPr="0099473B">
        <w:rPr>
          <w:b/>
          <w:bCs/>
        </w:rPr>
        <w:t>Rutas de reparto</w:t>
      </w:r>
    </w:p>
    <w:p w14:paraId="50C97C3C" w14:textId="77777777" w:rsidR="00A016CD" w:rsidRDefault="00A016CD" w:rsidP="00A016CD">
      <w:r>
        <w:t>Además, la base de datos debe permitir las siguientes operaciones:</w:t>
      </w:r>
    </w:p>
    <w:p w14:paraId="5CAFE762" w14:textId="77777777" w:rsidR="00A016CD" w:rsidRDefault="00A016CD" w:rsidP="00A016CD">
      <w:pPr>
        <w:pStyle w:val="Prrafodelista"/>
        <w:numPr>
          <w:ilvl w:val="0"/>
          <w:numId w:val="75"/>
        </w:numPr>
      </w:pPr>
      <w:r w:rsidRPr="0099473B">
        <w:rPr>
          <w:b/>
          <w:bCs/>
        </w:rPr>
        <w:t>Registrar empresas</w:t>
      </w:r>
      <w:r>
        <w:t>.</w:t>
      </w:r>
    </w:p>
    <w:p w14:paraId="634C6F6B" w14:textId="77777777" w:rsidR="00A016CD" w:rsidRDefault="00A016CD" w:rsidP="00A016CD">
      <w:pPr>
        <w:pStyle w:val="Prrafodelista"/>
        <w:numPr>
          <w:ilvl w:val="0"/>
          <w:numId w:val="75"/>
        </w:numPr>
      </w:pPr>
      <w:r w:rsidRPr="0099473B">
        <w:rPr>
          <w:b/>
          <w:bCs/>
        </w:rPr>
        <w:t>Registrar usuarios y asignarles un rol y una empresa</w:t>
      </w:r>
      <w:r>
        <w:t>.</w:t>
      </w:r>
    </w:p>
    <w:p w14:paraId="065B4D64" w14:textId="77777777" w:rsidR="00A016CD" w:rsidRDefault="00A016CD" w:rsidP="00A016CD">
      <w:pPr>
        <w:pStyle w:val="Prrafodelista"/>
        <w:numPr>
          <w:ilvl w:val="0"/>
          <w:numId w:val="75"/>
        </w:numPr>
      </w:pPr>
      <w:r w:rsidRPr="0099473B">
        <w:rPr>
          <w:b/>
          <w:bCs/>
        </w:rPr>
        <w:t>Crear y gestionar roles con permisos específicos</w:t>
      </w:r>
      <w:r>
        <w:t>.</w:t>
      </w:r>
    </w:p>
    <w:p w14:paraId="69CDCC38" w14:textId="162CC818" w:rsidR="00A016CD" w:rsidRDefault="00A016CD" w:rsidP="00A016CD">
      <w:pPr>
        <w:pStyle w:val="Prrafodelista"/>
        <w:numPr>
          <w:ilvl w:val="0"/>
          <w:numId w:val="75"/>
        </w:numPr>
      </w:pPr>
      <w:r w:rsidRPr="0099473B">
        <w:rPr>
          <w:b/>
          <w:bCs/>
        </w:rPr>
        <w:t>Crear y asignar rutas a usuarios</w:t>
      </w:r>
      <w:r>
        <w:t>.</w:t>
      </w:r>
    </w:p>
    <w:p w14:paraId="1720784F" w14:textId="77777777" w:rsidR="00A016CD" w:rsidRDefault="00A016CD" w:rsidP="00A016CD">
      <w:pPr>
        <w:pStyle w:val="Ttulo2"/>
      </w:pPr>
      <w:bookmarkStart w:id="22" w:name="_Toc135942510"/>
      <w:r>
        <w:lastRenderedPageBreak/>
        <w:t>Diseño conceptual</w:t>
      </w:r>
      <w:bookmarkEnd w:id="22"/>
    </w:p>
    <w:p w14:paraId="53B41AC2" w14:textId="77777777" w:rsidR="00A016CD" w:rsidRDefault="00A016CD" w:rsidP="00A016CD">
      <w:r>
        <w:t>Se ha diseñado un modelo Entidad-Relación (ER) que representa las entidades, sus atributos y las relaciones entre ellas. Las entidades y sus relaciones se describen a continuación:</w:t>
      </w:r>
    </w:p>
    <w:p w14:paraId="3F7356D3" w14:textId="77777777" w:rsidR="00A016CD" w:rsidRDefault="00A016CD" w:rsidP="00A016CD">
      <w:pPr>
        <w:pStyle w:val="Prrafodelista"/>
        <w:numPr>
          <w:ilvl w:val="1"/>
          <w:numId w:val="84"/>
        </w:numPr>
      </w:pPr>
      <w:r w:rsidRPr="0099473B">
        <w:rPr>
          <w:b/>
          <w:bCs/>
        </w:rPr>
        <w:t>Provincias</w:t>
      </w:r>
      <w:r>
        <w:t>: contiene información sobre las provincias.</w:t>
      </w:r>
    </w:p>
    <w:p w14:paraId="46D6A808" w14:textId="77777777" w:rsidR="00A016CD" w:rsidRDefault="00A016CD" w:rsidP="00A016CD">
      <w:pPr>
        <w:pStyle w:val="Prrafodelista"/>
        <w:numPr>
          <w:ilvl w:val="1"/>
          <w:numId w:val="84"/>
        </w:numPr>
      </w:pPr>
      <w:r w:rsidRPr="0099473B">
        <w:rPr>
          <w:b/>
          <w:bCs/>
        </w:rPr>
        <w:t>Municipios</w:t>
      </w:r>
      <w:r>
        <w:t>: contiene información sobre los municipios y se relaciona con las provincias.</w:t>
      </w:r>
    </w:p>
    <w:p w14:paraId="33F90A68" w14:textId="77777777" w:rsidR="00A016CD" w:rsidRDefault="00A016CD" w:rsidP="00A016CD">
      <w:pPr>
        <w:pStyle w:val="Prrafodelista"/>
        <w:numPr>
          <w:ilvl w:val="1"/>
          <w:numId w:val="84"/>
        </w:numPr>
      </w:pPr>
      <w:r w:rsidRPr="0099473B">
        <w:rPr>
          <w:b/>
          <w:bCs/>
        </w:rPr>
        <w:t>Empresas</w:t>
      </w:r>
      <w:r>
        <w:t>: contiene información sobre las empresas y se relaciona con los municipios.</w:t>
      </w:r>
    </w:p>
    <w:p w14:paraId="741106E7" w14:textId="77777777" w:rsidR="00A016CD" w:rsidRDefault="00A016CD" w:rsidP="00A016CD">
      <w:pPr>
        <w:pStyle w:val="Prrafodelista"/>
        <w:numPr>
          <w:ilvl w:val="1"/>
          <w:numId w:val="84"/>
        </w:numPr>
      </w:pPr>
      <w:r w:rsidRPr="0099473B">
        <w:rPr>
          <w:b/>
          <w:bCs/>
        </w:rPr>
        <w:t>Usuarios</w:t>
      </w:r>
      <w:r>
        <w:t>: contiene información sobre los usuarios y se relaciona con las empresas y los roles.</w:t>
      </w:r>
    </w:p>
    <w:p w14:paraId="4C42C4ED" w14:textId="77777777" w:rsidR="00A016CD" w:rsidRDefault="00A016CD" w:rsidP="00A016CD">
      <w:pPr>
        <w:pStyle w:val="Prrafodelista"/>
        <w:numPr>
          <w:ilvl w:val="1"/>
          <w:numId w:val="84"/>
        </w:numPr>
      </w:pPr>
      <w:r w:rsidRPr="0099473B">
        <w:rPr>
          <w:b/>
          <w:bCs/>
        </w:rPr>
        <w:t>Roles</w:t>
      </w:r>
      <w:r>
        <w:t xml:space="preserve">: contiene información sobre los roles y se relaciona con los permisos a través de la tabla intermedia </w:t>
      </w:r>
      <w:proofErr w:type="spellStart"/>
      <w:r>
        <w:t>Roles_Permisos</w:t>
      </w:r>
      <w:proofErr w:type="spellEnd"/>
      <w:r>
        <w:t>.</w:t>
      </w:r>
    </w:p>
    <w:p w14:paraId="38899F6D" w14:textId="77777777" w:rsidR="00A016CD" w:rsidRDefault="00A016CD" w:rsidP="00A016CD">
      <w:pPr>
        <w:pStyle w:val="Prrafodelista"/>
        <w:numPr>
          <w:ilvl w:val="1"/>
          <w:numId w:val="84"/>
        </w:numPr>
      </w:pPr>
      <w:r w:rsidRPr="0099473B">
        <w:rPr>
          <w:b/>
          <w:bCs/>
        </w:rPr>
        <w:t>Permisos</w:t>
      </w:r>
      <w:r>
        <w:t>: contiene información sobre los permisos.</w:t>
      </w:r>
    </w:p>
    <w:p w14:paraId="12B5DE95" w14:textId="3AFACFE8" w:rsidR="00A016CD" w:rsidRDefault="00A016CD" w:rsidP="00A016CD">
      <w:pPr>
        <w:pStyle w:val="Prrafodelista"/>
        <w:numPr>
          <w:ilvl w:val="1"/>
          <w:numId w:val="84"/>
        </w:numPr>
      </w:pPr>
      <w:r w:rsidRPr="0099473B">
        <w:rPr>
          <w:b/>
          <w:bCs/>
        </w:rPr>
        <w:t>Rutas</w:t>
      </w:r>
      <w:r>
        <w:t xml:space="preserve">: contiene información sobre las rutas y se relaciona con los usuarios a través de la tabla intermedia </w:t>
      </w:r>
      <w:proofErr w:type="spellStart"/>
      <w:r>
        <w:t>Usuarios_Rutas</w:t>
      </w:r>
      <w:proofErr w:type="spellEnd"/>
      <w:r>
        <w:t>.</w:t>
      </w:r>
    </w:p>
    <w:p w14:paraId="6628C6A1" w14:textId="77777777" w:rsidR="00A016CD" w:rsidRDefault="00A016CD" w:rsidP="00A016CD">
      <w:pPr>
        <w:pStyle w:val="Ttulo4"/>
      </w:pPr>
      <w:bookmarkStart w:id="23" w:name="_Toc135942511"/>
      <w:r>
        <w:t>Diagrama Entidad/Relación</w:t>
      </w:r>
      <w:bookmarkEnd w:id="23"/>
    </w:p>
    <w:p w14:paraId="4558F9C9" w14:textId="4306C0F0" w:rsidR="00A016CD" w:rsidRDefault="00A016CD" w:rsidP="00A016CD">
      <w:r>
        <w:rPr>
          <w:noProof/>
        </w:rPr>
        <w:drawing>
          <wp:anchor distT="0" distB="0" distL="114300" distR="114300" simplePos="0" relativeHeight="251662336" behindDoc="0" locked="0" layoutInCell="1" allowOverlap="1" wp14:anchorId="2A63697C" wp14:editId="0598F056">
            <wp:simplePos x="0" y="0"/>
            <wp:positionH relativeFrom="column">
              <wp:posOffset>215265</wp:posOffset>
            </wp:positionH>
            <wp:positionV relativeFrom="paragraph">
              <wp:posOffset>175260</wp:posOffset>
            </wp:positionV>
            <wp:extent cx="4823759" cy="3889375"/>
            <wp:effectExtent l="0" t="0" r="0" b="0"/>
            <wp:wrapSquare wrapText="bothSides"/>
            <wp:docPr id="80948835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488354" name="Imagen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3759" cy="388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173720F" w14:textId="5F920796" w:rsidR="00A016CD" w:rsidRDefault="00A016CD" w:rsidP="00A016CD"/>
    <w:p w14:paraId="44EB5B5A" w14:textId="77777777" w:rsidR="00A016CD" w:rsidRDefault="00A016CD" w:rsidP="00A016CD">
      <w:pPr>
        <w:pStyle w:val="Ttulo4"/>
      </w:pPr>
      <w:bookmarkStart w:id="24" w:name="_Toc135942512"/>
      <w:r>
        <w:lastRenderedPageBreak/>
        <w:t>Elección de SGBD</w:t>
      </w:r>
      <w:bookmarkEnd w:id="24"/>
    </w:p>
    <w:p w14:paraId="141C647D" w14:textId="77777777" w:rsidR="00A016CD" w:rsidRDefault="00A016CD" w:rsidP="00A016CD">
      <w:r>
        <w:t xml:space="preserve">Se ha elegido </w:t>
      </w:r>
      <w:proofErr w:type="spellStart"/>
      <w:r w:rsidRPr="00E07D5E">
        <w:rPr>
          <w:b/>
          <w:bCs/>
        </w:rPr>
        <w:t>postgreSQL</w:t>
      </w:r>
      <w:proofErr w:type="spellEnd"/>
      <w:r>
        <w:t xml:space="preserve"> como Sistema de Gestión de Base de Datos (SGBD) para implementar la base de datos. </w:t>
      </w:r>
      <w:proofErr w:type="spellStart"/>
      <w:r w:rsidRPr="00E07D5E">
        <w:rPr>
          <w:b/>
          <w:bCs/>
        </w:rPr>
        <w:t>postgreSQL</w:t>
      </w:r>
      <w:proofErr w:type="spellEnd"/>
      <w:r>
        <w:t xml:space="preserve"> es un sistema de base de datos relacional de código abierto, ampliamente utilizado y con un gran soporte de la comunidad. Además, es compatible con la mayoría de los lenguajes de programación y plataformas.</w:t>
      </w:r>
    </w:p>
    <w:p w14:paraId="2047D7B8" w14:textId="77777777" w:rsidR="00A016CD" w:rsidRDefault="00A016CD" w:rsidP="00A016CD">
      <w:pPr>
        <w:pStyle w:val="Ttulo2"/>
      </w:pPr>
      <w:bookmarkStart w:id="25" w:name="_Toc135942513"/>
      <w:r>
        <w:t>Diseño lógico</w:t>
      </w:r>
      <w:bookmarkEnd w:id="25"/>
    </w:p>
    <w:p w14:paraId="7F2B6C2E" w14:textId="77777777" w:rsidR="00A016CD" w:rsidRDefault="00A016CD" w:rsidP="00A016CD">
      <w:r>
        <w:t>El diseño lógico consiste en la implementación de las tablas y relaciones del modelo Entidad-Relación en el SGBD elegido. Se han creado las siguientes tablas en MySQL: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2593"/>
        <w:gridCol w:w="1941"/>
        <w:gridCol w:w="1724"/>
        <w:gridCol w:w="2236"/>
      </w:tblGrid>
      <w:tr w:rsidR="00A016CD" w14:paraId="70F17B8D" w14:textId="77777777" w:rsidTr="00A016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3" w:type="dxa"/>
            <w:vAlign w:val="center"/>
          </w:tcPr>
          <w:p w14:paraId="3FE225B6" w14:textId="77777777" w:rsidR="00A016CD" w:rsidRDefault="00A016CD" w:rsidP="00FF6829">
            <w:pPr>
              <w:jc w:val="center"/>
            </w:pPr>
            <w:r>
              <w:t>Tablas</w:t>
            </w:r>
          </w:p>
        </w:tc>
        <w:tc>
          <w:tcPr>
            <w:tcW w:w="1941" w:type="dxa"/>
            <w:vAlign w:val="center"/>
          </w:tcPr>
          <w:p w14:paraId="61CD7A7A" w14:textId="77777777" w:rsidR="00A016CD" w:rsidRDefault="00A016CD" w:rsidP="00FF68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Columnas</w:t>
            </w:r>
          </w:p>
        </w:tc>
        <w:tc>
          <w:tcPr>
            <w:tcW w:w="1724" w:type="dxa"/>
            <w:vAlign w:val="center"/>
          </w:tcPr>
          <w:p w14:paraId="22E07F7A" w14:textId="77777777" w:rsidR="00A016CD" w:rsidRDefault="00A016CD" w:rsidP="00FF68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Claves Primarias</w:t>
            </w:r>
          </w:p>
        </w:tc>
        <w:tc>
          <w:tcPr>
            <w:tcW w:w="2236" w:type="dxa"/>
            <w:vAlign w:val="center"/>
          </w:tcPr>
          <w:p w14:paraId="1987270A" w14:textId="77777777" w:rsidR="00A016CD" w:rsidRDefault="00A016CD" w:rsidP="00FF68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Claves Foráneas</w:t>
            </w:r>
          </w:p>
        </w:tc>
      </w:tr>
      <w:tr w:rsidR="00A016CD" w14:paraId="57841540" w14:textId="77777777" w:rsidTr="00A01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3" w:type="dxa"/>
            <w:vAlign w:val="center"/>
          </w:tcPr>
          <w:p w14:paraId="7B1DD704" w14:textId="77777777" w:rsidR="00A016CD" w:rsidRDefault="00A016CD" w:rsidP="00FF6829">
            <w:pPr>
              <w:jc w:val="center"/>
            </w:pPr>
            <w:r>
              <w:t>PROVINCES</w:t>
            </w:r>
          </w:p>
        </w:tc>
        <w:tc>
          <w:tcPr>
            <w:tcW w:w="1941" w:type="dxa"/>
            <w:vAlign w:val="center"/>
          </w:tcPr>
          <w:p w14:paraId="42CEABF7" w14:textId="77777777" w:rsidR="00A016CD" w:rsidRDefault="00A016CD" w:rsidP="00FF68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4F44">
              <w:rPr>
                <w:u w:val="single"/>
              </w:rPr>
              <w:t>Id</w:t>
            </w:r>
            <w:r>
              <w:t xml:space="preserve">, </w:t>
            </w:r>
            <w:proofErr w:type="spellStart"/>
            <w:r w:rsidRPr="005A5CC1">
              <w:t>name</w:t>
            </w:r>
            <w:proofErr w:type="spellEnd"/>
            <w:r>
              <w:t>,</w:t>
            </w:r>
          </w:p>
        </w:tc>
        <w:tc>
          <w:tcPr>
            <w:tcW w:w="1724" w:type="dxa"/>
            <w:vAlign w:val="center"/>
          </w:tcPr>
          <w:p w14:paraId="0DA7F1C9" w14:textId="77777777" w:rsidR="00A016CD" w:rsidRPr="00D84F44" w:rsidRDefault="00A016CD" w:rsidP="00FF68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 w:rsidRPr="00D84F44">
              <w:rPr>
                <w:u w:val="single"/>
              </w:rPr>
              <w:t>id</w:t>
            </w:r>
          </w:p>
        </w:tc>
        <w:tc>
          <w:tcPr>
            <w:tcW w:w="2236" w:type="dxa"/>
            <w:vAlign w:val="center"/>
          </w:tcPr>
          <w:p w14:paraId="7EF35155" w14:textId="77777777" w:rsidR="00A016CD" w:rsidRDefault="00A016CD" w:rsidP="00FF68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016CD" w14:paraId="4A31C1EF" w14:textId="77777777" w:rsidTr="00A016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3" w:type="dxa"/>
            <w:vAlign w:val="center"/>
          </w:tcPr>
          <w:p w14:paraId="01301D55" w14:textId="77777777" w:rsidR="00A016CD" w:rsidRDefault="00A016CD" w:rsidP="00FF6829">
            <w:pPr>
              <w:jc w:val="center"/>
            </w:pPr>
            <w:r w:rsidRPr="005A5CC1">
              <w:t>TOWNS</w:t>
            </w:r>
          </w:p>
        </w:tc>
        <w:tc>
          <w:tcPr>
            <w:tcW w:w="1941" w:type="dxa"/>
            <w:vAlign w:val="center"/>
          </w:tcPr>
          <w:p w14:paraId="2DE1FAA1" w14:textId="77777777" w:rsidR="00A016CD" w:rsidRDefault="00A016CD" w:rsidP="00FF68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4F44">
              <w:rPr>
                <w:u w:val="single"/>
              </w:rPr>
              <w:t>Id</w:t>
            </w:r>
            <w:r>
              <w:t xml:space="preserve">, </w:t>
            </w:r>
            <w:proofErr w:type="spellStart"/>
            <w:r>
              <w:t>name</w:t>
            </w:r>
            <w:proofErr w:type="spellEnd"/>
            <w:r>
              <w:t xml:space="preserve">, </w:t>
            </w:r>
            <w:proofErr w:type="spellStart"/>
            <w:r>
              <w:t>postal_code</w:t>
            </w:r>
            <w:proofErr w:type="spellEnd"/>
            <w:r>
              <w:t xml:space="preserve">, </w:t>
            </w:r>
            <w:proofErr w:type="spellStart"/>
            <w:r>
              <w:t>Id_province</w:t>
            </w:r>
            <w:proofErr w:type="spellEnd"/>
            <w:r>
              <w:t>,</w:t>
            </w:r>
          </w:p>
        </w:tc>
        <w:tc>
          <w:tcPr>
            <w:tcW w:w="1724" w:type="dxa"/>
            <w:vAlign w:val="center"/>
          </w:tcPr>
          <w:p w14:paraId="5158C788" w14:textId="77777777" w:rsidR="00A016CD" w:rsidRPr="00D84F44" w:rsidRDefault="00A016CD" w:rsidP="00FF68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 w:rsidRPr="00D84F44">
              <w:rPr>
                <w:u w:val="single"/>
              </w:rPr>
              <w:t>id</w:t>
            </w:r>
          </w:p>
        </w:tc>
        <w:tc>
          <w:tcPr>
            <w:tcW w:w="2236" w:type="dxa"/>
            <w:vAlign w:val="center"/>
          </w:tcPr>
          <w:p w14:paraId="55EB97F7" w14:textId="77777777" w:rsidR="00A016CD" w:rsidRDefault="00A016CD" w:rsidP="00FF68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Id_province</w:t>
            </w:r>
            <w:proofErr w:type="spellEnd"/>
            <w:r>
              <w:t xml:space="preserve"> </w:t>
            </w:r>
            <w:r>
              <w:sym w:font="Wingdings" w:char="F0E8"/>
            </w:r>
            <w:r>
              <w:t xml:space="preserve"> </w:t>
            </w:r>
            <w:r w:rsidRPr="00D84F44">
              <w:t xml:space="preserve"> PROVINCES(id)</w:t>
            </w:r>
          </w:p>
        </w:tc>
      </w:tr>
      <w:tr w:rsidR="00A016CD" w14:paraId="4CA68B41" w14:textId="77777777" w:rsidTr="00A01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3" w:type="dxa"/>
            <w:vAlign w:val="center"/>
          </w:tcPr>
          <w:p w14:paraId="71E9DA8B" w14:textId="77777777" w:rsidR="00A016CD" w:rsidRDefault="00A016CD" w:rsidP="00FF6829">
            <w:pPr>
              <w:jc w:val="center"/>
            </w:pPr>
            <w:r w:rsidRPr="00D84F44">
              <w:t>COMPANIES</w:t>
            </w:r>
          </w:p>
        </w:tc>
        <w:tc>
          <w:tcPr>
            <w:tcW w:w="1941" w:type="dxa"/>
            <w:vAlign w:val="center"/>
          </w:tcPr>
          <w:p w14:paraId="3371F5D7" w14:textId="77777777" w:rsidR="00A016CD" w:rsidRPr="00D84F44" w:rsidRDefault="00A016CD" w:rsidP="00FF68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4F44">
              <w:rPr>
                <w:u w:val="single"/>
              </w:rPr>
              <w:t>Id</w:t>
            </w:r>
            <w:r>
              <w:t xml:space="preserve">, </w:t>
            </w:r>
            <w:proofErr w:type="spellStart"/>
            <w:r w:rsidRPr="00D84F44">
              <w:t>cif</w:t>
            </w:r>
            <w:proofErr w:type="spellEnd"/>
            <w:r>
              <w:t xml:space="preserve">, </w:t>
            </w:r>
            <w:proofErr w:type="spellStart"/>
            <w:r w:rsidRPr="00D84F44">
              <w:t>business_name</w:t>
            </w:r>
            <w:proofErr w:type="spellEnd"/>
            <w:r>
              <w:t xml:space="preserve">, </w:t>
            </w:r>
            <w:proofErr w:type="spellStart"/>
            <w:r w:rsidRPr="00D84F44">
              <w:t>phone_number</w:t>
            </w:r>
            <w:proofErr w:type="spellEnd"/>
            <w:r>
              <w:t xml:space="preserve">, </w:t>
            </w:r>
            <w:r w:rsidRPr="00D84F44">
              <w:t>email</w:t>
            </w:r>
            <w:r>
              <w:t xml:space="preserve">, </w:t>
            </w:r>
            <w:proofErr w:type="spellStart"/>
            <w:r>
              <w:t>id_town</w:t>
            </w:r>
            <w:proofErr w:type="spellEnd"/>
            <w:r>
              <w:t xml:space="preserve">, </w:t>
            </w:r>
            <w:proofErr w:type="spellStart"/>
            <w:r w:rsidRPr="00D84F44">
              <w:t>address</w:t>
            </w:r>
            <w:proofErr w:type="spellEnd"/>
            <w:r>
              <w:t>.</w:t>
            </w:r>
          </w:p>
        </w:tc>
        <w:tc>
          <w:tcPr>
            <w:tcW w:w="1724" w:type="dxa"/>
            <w:vAlign w:val="center"/>
          </w:tcPr>
          <w:p w14:paraId="35F10FF3" w14:textId="77777777" w:rsidR="00A016CD" w:rsidRPr="00D84F44" w:rsidRDefault="00A016CD" w:rsidP="00FF68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>
              <w:rPr>
                <w:u w:val="single"/>
              </w:rPr>
              <w:t>id</w:t>
            </w:r>
          </w:p>
        </w:tc>
        <w:tc>
          <w:tcPr>
            <w:tcW w:w="2236" w:type="dxa"/>
            <w:vAlign w:val="center"/>
          </w:tcPr>
          <w:p w14:paraId="7BFDA4C1" w14:textId="77777777" w:rsidR="00A016CD" w:rsidRDefault="00A016CD" w:rsidP="00FF68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Id_town</w:t>
            </w:r>
            <w:proofErr w:type="spellEnd"/>
            <w:r>
              <w:t xml:space="preserve"> </w:t>
            </w:r>
            <w:r>
              <w:sym w:font="Wingdings" w:char="F0E8"/>
            </w:r>
            <w:r>
              <w:t xml:space="preserve"> </w:t>
            </w:r>
            <w:proofErr w:type="gramStart"/>
            <w:r w:rsidRPr="00D84F44">
              <w:t>TOWNS(</w:t>
            </w:r>
            <w:proofErr w:type="gramEnd"/>
            <w:r w:rsidRPr="00D84F44">
              <w:t>id)</w:t>
            </w:r>
          </w:p>
        </w:tc>
      </w:tr>
      <w:tr w:rsidR="00A016CD" w14:paraId="32BD3BB4" w14:textId="77777777" w:rsidTr="00A016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3" w:type="dxa"/>
            <w:vAlign w:val="center"/>
          </w:tcPr>
          <w:p w14:paraId="2C39224B" w14:textId="77777777" w:rsidR="00A016CD" w:rsidRDefault="00A016CD" w:rsidP="00FF6829">
            <w:pPr>
              <w:jc w:val="center"/>
            </w:pPr>
            <w:r w:rsidRPr="0034579A">
              <w:t>PERMISSIONS</w:t>
            </w:r>
          </w:p>
        </w:tc>
        <w:tc>
          <w:tcPr>
            <w:tcW w:w="1941" w:type="dxa"/>
            <w:vAlign w:val="center"/>
          </w:tcPr>
          <w:p w14:paraId="26E55D61" w14:textId="77777777" w:rsidR="00A016CD" w:rsidRPr="0034579A" w:rsidRDefault="00A016CD" w:rsidP="00FF68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579A">
              <w:rPr>
                <w:u w:val="single"/>
              </w:rPr>
              <w:t>Id</w:t>
            </w:r>
            <w:r w:rsidRPr="0034579A">
              <w:t xml:space="preserve">, </w:t>
            </w:r>
            <w:proofErr w:type="spellStart"/>
            <w:r w:rsidRPr="0034579A">
              <w:t>name</w:t>
            </w:r>
            <w:proofErr w:type="spellEnd"/>
            <w:r>
              <w:t>,</w:t>
            </w:r>
          </w:p>
        </w:tc>
        <w:tc>
          <w:tcPr>
            <w:tcW w:w="1724" w:type="dxa"/>
            <w:vAlign w:val="center"/>
          </w:tcPr>
          <w:p w14:paraId="483C2CAD" w14:textId="77777777" w:rsidR="00A016CD" w:rsidRPr="00D84F44" w:rsidRDefault="00A016CD" w:rsidP="00FF68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>
              <w:rPr>
                <w:u w:val="single"/>
              </w:rPr>
              <w:t>id</w:t>
            </w:r>
          </w:p>
        </w:tc>
        <w:tc>
          <w:tcPr>
            <w:tcW w:w="2236" w:type="dxa"/>
            <w:vAlign w:val="center"/>
          </w:tcPr>
          <w:p w14:paraId="478ACBE7" w14:textId="77777777" w:rsidR="00A016CD" w:rsidRDefault="00A016CD" w:rsidP="00FF68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016CD" w14:paraId="6EFD1E2C" w14:textId="77777777" w:rsidTr="00A01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3" w:type="dxa"/>
            <w:vAlign w:val="center"/>
          </w:tcPr>
          <w:p w14:paraId="20A8399D" w14:textId="77777777" w:rsidR="00A016CD" w:rsidRDefault="00A016CD" w:rsidP="00FF6829">
            <w:pPr>
              <w:jc w:val="center"/>
            </w:pPr>
            <w:r>
              <w:t>ROLES</w:t>
            </w:r>
          </w:p>
        </w:tc>
        <w:tc>
          <w:tcPr>
            <w:tcW w:w="1941" w:type="dxa"/>
            <w:vAlign w:val="center"/>
          </w:tcPr>
          <w:p w14:paraId="70B711FA" w14:textId="77777777" w:rsidR="00A016CD" w:rsidRPr="0034579A" w:rsidRDefault="00A016CD" w:rsidP="00FF68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u w:val="single"/>
              </w:rPr>
              <w:t>Id</w:t>
            </w:r>
            <w:r>
              <w:t xml:space="preserve">, </w:t>
            </w:r>
            <w:proofErr w:type="spellStart"/>
            <w:r>
              <w:t>name</w:t>
            </w:r>
            <w:proofErr w:type="spellEnd"/>
          </w:p>
        </w:tc>
        <w:tc>
          <w:tcPr>
            <w:tcW w:w="1724" w:type="dxa"/>
            <w:vAlign w:val="center"/>
          </w:tcPr>
          <w:p w14:paraId="3A398AC6" w14:textId="77777777" w:rsidR="00A016CD" w:rsidRPr="00D84F44" w:rsidRDefault="00A016CD" w:rsidP="00FF68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>
              <w:rPr>
                <w:u w:val="single"/>
              </w:rPr>
              <w:t>Id</w:t>
            </w:r>
          </w:p>
        </w:tc>
        <w:tc>
          <w:tcPr>
            <w:tcW w:w="2236" w:type="dxa"/>
            <w:vAlign w:val="center"/>
          </w:tcPr>
          <w:p w14:paraId="4C8D9795" w14:textId="77777777" w:rsidR="00A016CD" w:rsidRDefault="00A016CD" w:rsidP="00FF68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016CD" w14:paraId="4FD757C1" w14:textId="77777777" w:rsidTr="00A016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3" w:type="dxa"/>
            <w:vAlign w:val="center"/>
          </w:tcPr>
          <w:p w14:paraId="70D9C45F" w14:textId="77777777" w:rsidR="00A016CD" w:rsidRDefault="00A016CD" w:rsidP="00FF6829">
            <w:pPr>
              <w:jc w:val="center"/>
            </w:pPr>
          </w:p>
        </w:tc>
        <w:tc>
          <w:tcPr>
            <w:tcW w:w="1941" w:type="dxa"/>
            <w:vAlign w:val="center"/>
          </w:tcPr>
          <w:p w14:paraId="6D4F5B95" w14:textId="77777777" w:rsidR="00A016CD" w:rsidRDefault="00A016CD" w:rsidP="00FF68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24" w:type="dxa"/>
            <w:vAlign w:val="center"/>
          </w:tcPr>
          <w:p w14:paraId="187952B3" w14:textId="77777777" w:rsidR="00A016CD" w:rsidRDefault="00A016CD" w:rsidP="00FF68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2236" w:type="dxa"/>
            <w:vAlign w:val="center"/>
          </w:tcPr>
          <w:p w14:paraId="01666257" w14:textId="77777777" w:rsidR="00A016CD" w:rsidRDefault="00A016CD" w:rsidP="00FF68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016CD" w14:paraId="4E0A4F88" w14:textId="77777777" w:rsidTr="00A01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3" w:type="dxa"/>
            <w:shd w:val="clear" w:color="auto" w:fill="161718" w:themeFill="text1"/>
            <w:vAlign w:val="center"/>
          </w:tcPr>
          <w:p w14:paraId="2E1A365E" w14:textId="0AEE64EA" w:rsidR="00A016CD" w:rsidRPr="00A016CD" w:rsidRDefault="00A016CD" w:rsidP="00A016CD">
            <w:pPr>
              <w:jc w:val="center"/>
              <w:rPr>
                <w:color w:val="FFFFFF" w:themeColor="background1"/>
              </w:rPr>
            </w:pPr>
            <w:r w:rsidRPr="00A016CD">
              <w:rPr>
                <w:color w:val="FFFFFF" w:themeColor="background1"/>
              </w:rPr>
              <w:lastRenderedPageBreak/>
              <w:t>Tablas</w:t>
            </w:r>
          </w:p>
        </w:tc>
        <w:tc>
          <w:tcPr>
            <w:tcW w:w="1941" w:type="dxa"/>
            <w:shd w:val="clear" w:color="auto" w:fill="161718" w:themeFill="text1"/>
            <w:vAlign w:val="center"/>
          </w:tcPr>
          <w:p w14:paraId="3EA472A4" w14:textId="76A21974" w:rsidR="00A016CD" w:rsidRPr="00A016CD" w:rsidRDefault="00A016CD" w:rsidP="00A016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A016CD">
              <w:rPr>
                <w:b/>
                <w:bCs/>
                <w:color w:val="FFFFFF" w:themeColor="background1"/>
              </w:rPr>
              <w:t>Columnas</w:t>
            </w:r>
          </w:p>
        </w:tc>
        <w:tc>
          <w:tcPr>
            <w:tcW w:w="1724" w:type="dxa"/>
            <w:shd w:val="clear" w:color="auto" w:fill="161718" w:themeFill="text1"/>
            <w:vAlign w:val="center"/>
          </w:tcPr>
          <w:p w14:paraId="45CEC3C9" w14:textId="43B77D0A" w:rsidR="00A016CD" w:rsidRPr="00A016CD" w:rsidRDefault="00A016CD" w:rsidP="00A016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A016CD">
              <w:rPr>
                <w:b/>
                <w:bCs/>
                <w:color w:val="FFFFFF" w:themeColor="background1"/>
              </w:rPr>
              <w:t>Claves Primarias</w:t>
            </w:r>
          </w:p>
        </w:tc>
        <w:tc>
          <w:tcPr>
            <w:tcW w:w="2236" w:type="dxa"/>
            <w:shd w:val="clear" w:color="auto" w:fill="161718" w:themeFill="text1"/>
            <w:vAlign w:val="center"/>
          </w:tcPr>
          <w:p w14:paraId="2839D76E" w14:textId="7144B2E2" w:rsidR="00A016CD" w:rsidRPr="00A016CD" w:rsidRDefault="00A016CD" w:rsidP="00A016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A016CD">
              <w:rPr>
                <w:b/>
                <w:bCs/>
                <w:color w:val="FFFFFF" w:themeColor="background1"/>
              </w:rPr>
              <w:t>Claves Foráneas</w:t>
            </w:r>
          </w:p>
        </w:tc>
      </w:tr>
      <w:tr w:rsidR="00A016CD" w14:paraId="7C87FBBE" w14:textId="77777777" w:rsidTr="00A016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3" w:type="dxa"/>
            <w:vAlign w:val="center"/>
          </w:tcPr>
          <w:p w14:paraId="7F7B5F2A" w14:textId="77777777" w:rsidR="00A016CD" w:rsidRDefault="00A016CD" w:rsidP="00FF6829">
            <w:pPr>
              <w:jc w:val="center"/>
            </w:pPr>
            <w:r>
              <w:t>ROLES_PERMISSIONS</w:t>
            </w:r>
          </w:p>
        </w:tc>
        <w:tc>
          <w:tcPr>
            <w:tcW w:w="1941" w:type="dxa"/>
            <w:vAlign w:val="center"/>
          </w:tcPr>
          <w:p w14:paraId="3AFEBEBA" w14:textId="77777777" w:rsidR="00A016CD" w:rsidRDefault="00A016CD" w:rsidP="00FF68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Id_role</w:t>
            </w:r>
            <w:proofErr w:type="spellEnd"/>
            <w:r>
              <w:t xml:space="preserve">, </w:t>
            </w:r>
            <w:proofErr w:type="spellStart"/>
            <w:r>
              <w:t>id_permission</w:t>
            </w:r>
            <w:proofErr w:type="spellEnd"/>
            <w:r>
              <w:t>.</w:t>
            </w:r>
          </w:p>
        </w:tc>
        <w:tc>
          <w:tcPr>
            <w:tcW w:w="1724" w:type="dxa"/>
            <w:vAlign w:val="center"/>
          </w:tcPr>
          <w:p w14:paraId="59E7B1C5" w14:textId="77777777" w:rsidR="00A016CD" w:rsidRPr="00D84F44" w:rsidRDefault="00A016CD" w:rsidP="00FF68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proofErr w:type="spellStart"/>
            <w:r>
              <w:rPr>
                <w:u w:val="single"/>
              </w:rPr>
              <w:t>Id_role</w:t>
            </w:r>
            <w:proofErr w:type="spellEnd"/>
            <w:r>
              <w:rPr>
                <w:u w:val="single"/>
              </w:rPr>
              <w:t xml:space="preserve">, </w:t>
            </w:r>
            <w:proofErr w:type="spellStart"/>
            <w:r>
              <w:rPr>
                <w:u w:val="single"/>
              </w:rPr>
              <w:t>id_permission</w:t>
            </w:r>
            <w:proofErr w:type="spellEnd"/>
          </w:p>
        </w:tc>
        <w:tc>
          <w:tcPr>
            <w:tcW w:w="2236" w:type="dxa"/>
            <w:vAlign w:val="center"/>
          </w:tcPr>
          <w:p w14:paraId="289BC85B" w14:textId="77777777" w:rsidR="00A016CD" w:rsidRDefault="00A016CD" w:rsidP="00FF68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Id_role</w:t>
            </w:r>
            <w:proofErr w:type="spellEnd"/>
            <w:r>
              <w:sym w:font="Wingdings" w:char="F0E8"/>
            </w:r>
            <w:proofErr w:type="gramStart"/>
            <w:r>
              <w:t>ROLES(</w:t>
            </w:r>
            <w:proofErr w:type="gramEnd"/>
            <w:r>
              <w:t>id)</w:t>
            </w:r>
          </w:p>
          <w:p w14:paraId="7B621336" w14:textId="77777777" w:rsidR="00A016CD" w:rsidRDefault="00A016CD" w:rsidP="00FF68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Id_permission</w:t>
            </w:r>
            <w:proofErr w:type="spellEnd"/>
            <w:r>
              <w:t xml:space="preserve"> </w:t>
            </w:r>
            <w:r>
              <w:sym w:font="Wingdings" w:char="F0E8"/>
            </w:r>
            <w:r>
              <w:t xml:space="preserve"> </w:t>
            </w:r>
            <w:proofErr w:type="gramStart"/>
            <w:r>
              <w:t>PERMISSIONS(</w:t>
            </w:r>
            <w:proofErr w:type="gramEnd"/>
            <w:r>
              <w:t>id)</w:t>
            </w:r>
          </w:p>
        </w:tc>
      </w:tr>
      <w:tr w:rsidR="00A016CD" w14:paraId="034E5D33" w14:textId="77777777" w:rsidTr="00A01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3" w:type="dxa"/>
            <w:vAlign w:val="center"/>
          </w:tcPr>
          <w:p w14:paraId="07D1B56B" w14:textId="77777777" w:rsidR="00A016CD" w:rsidRPr="00D84F44" w:rsidRDefault="00A016CD" w:rsidP="00FF6829">
            <w:pPr>
              <w:jc w:val="center"/>
            </w:pPr>
            <w:r w:rsidRPr="003749D9">
              <w:t>ROUTES</w:t>
            </w:r>
          </w:p>
        </w:tc>
        <w:tc>
          <w:tcPr>
            <w:tcW w:w="1941" w:type="dxa"/>
            <w:vAlign w:val="center"/>
          </w:tcPr>
          <w:p w14:paraId="1329740F" w14:textId="77777777" w:rsidR="00A016CD" w:rsidRPr="003749D9" w:rsidRDefault="00A016CD" w:rsidP="00FF68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u w:val="single"/>
              </w:rPr>
              <w:t>Id</w:t>
            </w:r>
            <w:r>
              <w:t xml:space="preserve">, </w:t>
            </w:r>
            <w:proofErr w:type="spellStart"/>
            <w:r>
              <w:t>name</w:t>
            </w:r>
            <w:proofErr w:type="spellEnd"/>
            <w:r>
              <w:t xml:space="preserve">, </w:t>
            </w:r>
            <w:proofErr w:type="spellStart"/>
            <w:r>
              <w:t>route</w:t>
            </w:r>
            <w:proofErr w:type="spellEnd"/>
            <w:r>
              <w:t>.</w:t>
            </w:r>
          </w:p>
        </w:tc>
        <w:tc>
          <w:tcPr>
            <w:tcW w:w="1724" w:type="dxa"/>
            <w:vAlign w:val="center"/>
          </w:tcPr>
          <w:p w14:paraId="3856210B" w14:textId="77777777" w:rsidR="00A016CD" w:rsidRPr="00D84F44" w:rsidRDefault="00A016CD" w:rsidP="00FF68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>
              <w:rPr>
                <w:u w:val="single"/>
              </w:rPr>
              <w:t>id</w:t>
            </w:r>
          </w:p>
        </w:tc>
        <w:tc>
          <w:tcPr>
            <w:tcW w:w="2236" w:type="dxa"/>
            <w:vAlign w:val="center"/>
          </w:tcPr>
          <w:p w14:paraId="5B3E624F" w14:textId="77777777" w:rsidR="00A016CD" w:rsidRDefault="00A016CD" w:rsidP="00FF68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016CD" w14:paraId="3595FFD4" w14:textId="77777777" w:rsidTr="00A016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3" w:type="dxa"/>
            <w:vAlign w:val="center"/>
          </w:tcPr>
          <w:p w14:paraId="7BB9D4A1" w14:textId="77777777" w:rsidR="00A016CD" w:rsidRPr="003749D9" w:rsidRDefault="00A016CD" w:rsidP="00FF6829">
            <w:pPr>
              <w:jc w:val="center"/>
            </w:pPr>
            <w:r>
              <w:t>USERS</w:t>
            </w:r>
          </w:p>
        </w:tc>
        <w:tc>
          <w:tcPr>
            <w:tcW w:w="1941" w:type="dxa"/>
            <w:vAlign w:val="center"/>
          </w:tcPr>
          <w:p w14:paraId="231F303B" w14:textId="77777777" w:rsidR="00A016CD" w:rsidRPr="003749D9" w:rsidRDefault="00A016CD" w:rsidP="00FF68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749D9">
              <w:rPr>
                <w:u w:val="single"/>
              </w:rPr>
              <w:t>Id</w:t>
            </w:r>
            <w:r w:rsidRPr="003749D9">
              <w:t xml:space="preserve">, </w:t>
            </w:r>
            <w:proofErr w:type="spellStart"/>
            <w:r w:rsidRPr="003749D9">
              <w:t>name</w:t>
            </w:r>
            <w:proofErr w:type="spellEnd"/>
            <w:r w:rsidRPr="003749D9">
              <w:t>, last</w:t>
            </w:r>
            <w:r>
              <w:t xml:space="preserve">name1, lastname2, </w:t>
            </w:r>
            <w:proofErr w:type="spellStart"/>
            <w:r>
              <w:t>pone_number</w:t>
            </w:r>
            <w:proofErr w:type="spellEnd"/>
            <w:r>
              <w:t xml:space="preserve">, </w:t>
            </w:r>
            <w:proofErr w:type="spellStart"/>
            <w:r>
              <w:t>login</w:t>
            </w:r>
            <w:proofErr w:type="spellEnd"/>
            <w:r>
              <w:t xml:space="preserve">, </w:t>
            </w:r>
            <w:proofErr w:type="spellStart"/>
            <w:r>
              <w:t>password</w:t>
            </w:r>
            <w:proofErr w:type="spellEnd"/>
            <w:r>
              <w:t xml:space="preserve">, </w:t>
            </w:r>
            <w:proofErr w:type="spellStart"/>
            <w:r>
              <w:t>register_date</w:t>
            </w:r>
            <w:proofErr w:type="spellEnd"/>
            <w:r>
              <w:t xml:space="preserve">, </w:t>
            </w:r>
            <w:proofErr w:type="spellStart"/>
            <w:r>
              <w:t>id_company</w:t>
            </w:r>
            <w:proofErr w:type="spellEnd"/>
            <w:r>
              <w:t xml:space="preserve">, </w:t>
            </w:r>
            <w:proofErr w:type="spellStart"/>
            <w:r>
              <w:t>id_role</w:t>
            </w:r>
            <w:proofErr w:type="spellEnd"/>
            <w:r>
              <w:t xml:space="preserve">, </w:t>
            </w:r>
            <w:proofErr w:type="spellStart"/>
            <w:r>
              <w:t>id_manager</w:t>
            </w:r>
            <w:proofErr w:type="spellEnd"/>
          </w:p>
        </w:tc>
        <w:tc>
          <w:tcPr>
            <w:tcW w:w="1724" w:type="dxa"/>
            <w:vAlign w:val="center"/>
          </w:tcPr>
          <w:p w14:paraId="7E8A1821" w14:textId="77777777" w:rsidR="00A016CD" w:rsidRDefault="00A016CD" w:rsidP="00FF68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>
              <w:rPr>
                <w:u w:val="single"/>
              </w:rPr>
              <w:t>Id</w:t>
            </w:r>
          </w:p>
        </w:tc>
        <w:tc>
          <w:tcPr>
            <w:tcW w:w="2236" w:type="dxa"/>
            <w:vAlign w:val="center"/>
          </w:tcPr>
          <w:p w14:paraId="12CC9BE2" w14:textId="77777777" w:rsidR="00A016CD" w:rsidRDefault="00A016CD" w:rsidP="00FF68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3749D9">
              <w:t>id_company</w:t>
            </w:r>
            <w:proofErr w:type="spellEnd"/>
            <w:r w:rsidRPr="003749D9">
              <w:t xml:space="preserve"> </w:t>
            </w:r>
            <w:r>
              <w:sym w:font="Wingdings" w:char="F0E8"/>
            </w:r>
            <w:r>
              <w:t xml:space="preserve"> </w:t>
            </w:r>
            <w:proofErr w:type="gramStart"/>
            <w:r w:rsidRPr="003749D9">
              <w:t>COMPANIES(</w:t>
            </w:r>
            <w:proofErr w:type="gramEnd"/>
            <w:r w:rsidRPr="003749D9">
              <w:t>id)</w:t>
            </w:r>
          </w:p>
          <w:p w14:paraId="4E84E42C" w14:textId="77777777" w:rsidR="00A016CD" w:rsidRDefault="00A016CD" w:rsidP="00FF68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3749D9">
              <w:t>id_role</w:t>
            </w:r>
            <w:proofErr w:type="spellEnd"/>
            <w:r w:rsidRPr="003749D9">
              <w:t xml:space="preserve"> </w:t>
            </w:r>
            <w:r>
              <w:sym w:font="Wingdings" w:char="F0E8"/>
            </w:r>
            <w:r w:rsidRPr="003749D9">
              <w:t xml:space="preserve"> </w:t>
            </w:r>
            <w:proofErr w:type="gramStart"/>
            <w:r w:rsidRPr="003749D9">
              <w:t>ROLES(</w:t>
            </w:r>
            <w:proofErr w:type="gramEnd"/>
            <w:r w:rsidRPr="003749D9">
              <w:t>id)</w:t>
            </w:r>
          </w:p>
          <w:p w14:paraId="5B32593A" w14:textId="77777777" w:rsidR="00A016CD" w:rsidRDefault="00A016CD" w:rsidP="00FF68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id_manager</w:t>
            </w:r>
            <w:proofErr w:type="spellEnd"/>
            <w:r>
              <w:t xml:space="preserve"> </w:t>
            </w:r>
            <w:r>
              <w:sym w:font="Wingdings" w:char="F0E8"/>
            </w:r>
            <w:r>
              <w:t xml:space="preserve"> </w:t>
            </w:r>
            <w:proofErr w:type="gramStart"/>
            <w:r>
              <w:t>USERS(</w:t>
            </w:r>
            <w:proofErr w:type="gramEnd"/>
            <w:r>
              <w:t>id)</w:t>
            </w:r>
          </w:p>
        </w:tc>
      </w:tr>
      <w:tr w:rsidR="00A016CD" w14:paraId="7DFAD7BE" w14:textId="77777777" w:rsidTr="00A01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3" w:type="dxa"/>
            <w:vAlign w:val="center"/>
          </w:tcPr>
          <w:p w14:paraId="56844839" w14:textId="77777777" w:rsidR="00A016CD" w:rsidRPr="003749D9" w:rsidRDefault="00A016CD" w:rsidP="00FF6829">
            <w:pPr>
              <w:jc w:val="center"/>
            </w:pPr>
            <w:r w:rsidRPr="003749D9">
              <w:t>USERS_ROUTES</w:t>
            </w:r>
          </w:p>
        </w:tc>
        <w:tc>
          <w:tcPr>
            <w:tcW w:w="1941" w:type="dxa"/>
            <w:vAlign w:val="center"/>
          </w:tcPr>
          <w:p w14:paraId="2BD3953D" w14:textId="77777777" w:rsidR="00A016CD" w:rsidRDefault="00A016CD" w:rsidP="00FF68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proofErr w:type="spellStart"/>
            <w:r w:rsidRPr="003749D9">
              <w:rPr>
                <w:u w:val="single"/>
              </w:rPr>
              <w:t>id_user</w:t>
            </w:r>
            <w:proofErr w:type="spellEnd"/>
            <w:r>
              <w:rPr>
                <w:u w:val="single"/>
              </w:rPr>
              <w:t xml:space="preserve">, </w:t>
            </w:r>
            <w:proofErr w:type="spellStart"/>
            <w:r w:rsidRPr="003749D9">
              <w:rPr>
                <w:u w:val="single"/>
              </w:rPr>
              <w:t>id_user</w:t>
            </w:r>
            <w:proofErr w:type="spellEnd"/>
          </w:p>
        </w:tc>
        <w:tc>
          <w:tcPr>
            <w:tcW w:w="1724" w:type="dxa"/>
            <w:vAlign w:val="center"/>
          </w:tcPr>
          <w:p w14:paraId="6F111987" w14:textId="77777777" w:rsidR="00A016CD" w:rsidRDefault="00A016CD" w:rsidP="00FF68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proofErr w:type="spellStart"/>
            <w:r w:rsidRPr="003749D9">
              <w:rPr>
                <w:u w:val="single"/>
              </w:rPr>
              <w:t>id_user</w:t>
            </w:r>
            <w:proofErr w:type="spellEnd"/>
            <w:r>
              <w:rPr>
                <w:u w:val="single"/>
              </w:rPr>
              <w:t xml:space="preserve">, </w:t>
            </w:r>
            <w:proofErr w:type="spellStart"/>
            <w:r w:rsidRPr="003749D9">
              <w:rPr>
                <w:u w:val="single"/>
              </w:rPr>
              <w:t>id_user</w:t>
            </w:r>
            <w:proofErr w:type="spellEnd"/>
          </w:p>
        </w:tc>
        <w:tc>
          <w:tcPr>
            <w:tcW w:w="2236" w:type="dxa"/>
            <w:vAlign w:val="center"/>
          </w:tcPr>
          <w:p w14:paraId="7E0D3E1C" w14:textId="77777777" w:rsidR="00A016CD" w:rsidRDefault="00A016CD" w:rsidP="00FF68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F91F05">
              <w:t>id_user</w:t>
            </w:r>
            <w:proofErr w:type="spellEnd"/>
            <w:r w:rsidRPr="00F91F05">
              <w:t xml:space="preserve"> </w:t>
            </w:r>
            <w:r>
              <w:sym w:font="Wingdings" w:char="F0E8"/>
            </w:r>
            <w:r w:rsidRPr="00F91F05">
              <w:t xml:space="preserve"> </w:t>
            </w:r>
            <w:proofErr w:type="gramStart"/>
            <w:r w:rsidRPr="00F91F05">
              <w:t>USERS(</w:t>
            </w:r>
            <w:proofErr w:type="gramEnd"/>
            <w:r w:rsidRPr="00F91F05">
              <w:t>id)</w:t>
            </w:r>
          </w:p>
          <w:p w14:paraId="5D14B1EE" w14:textId="77777777" w:rsidR="00A016CD" w:rsidRDefault="00A016CD" w:rsidP="00FF68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F91F05">
              <w:t>id_route</w:t>
            </w:r>
            <w:proofErr w:type="spellEnd"/>
            <w:r w:rsidRPr="00F91F05">
              <w:t xml:space="preserve"> </w:t>
            </w:r>
            <w:r>
              <w:sym w:font="Wingdings" w:char="F0E8"/>
            </w:r>
            <w:r w:rsidRPr="00F91F05">
              <w:t xml:space="preserve"> </w:t>
            </w:r>
            <w:proofErr w:type="gramStart"/>
            <w:r w:rsidRPr="00F91F05">
              <w:t>ROUTES(</w:t>
            </w:r>
            <w:proofErr w:type="gramEnd"/>
            <w:r w:rsidRPr="00F91F05">
              <w:t>id)</w:t>
            </w:r>
          </w:p>
        </w:tc>
      </w:tr>
    </w:tbl>
    <w:p w14:paraId="1B337D86" w14:textId="77777777" w:rsidR="00A016CD" w:rsidRDefault="00A016CD" w:rsidP="00A016CD">
      <w:pPr>
        <w:pStyle w:val="Ttulo4"/>
      </w:pPr>
      <w:bookmarkStart w:id="26" w:name="_Toc135942514"/>
      <w:r>
        <w:t>Descripción Tablas y Columnas</w:t>
      </w:r>
      <w:bookmarkEnd w:id="26"/>
    </w:p>
    <w:p w14:paraId="21634DEE" w14:textId="77777777" w:rsidR="00A016CD" w:rsidRDefault="00A016CD" w:rsidP="00A016CD">
      <w:pPr>
        <w:pStyle w:val="Sinespaciado"/>
      </w:pPr>
    </w:p>
    <w:p w14:paraId="79B16B8A" w14:textId="77777777" w:rsidR="00A016CD" w:rsidRPr="0058587B" w:rsidRDefault="00A016CD" w:rsidP="00A016CD">
      <w:pPr>
        <w:pStyle w:val="Ttulo6"/>
        <w:rPr>
          <w:lang w:val="en-GB"/>
        </w:rPr>
      </w:pPr>
      <w:bookmarkStart w:id="27" w:name="_Toc135942515"/>
      <w:r>
        <w:t xml:space="preserve">Tabla </w:t>
      </w:r>
      <w:proofErr w:type="spellStart"/>
      <w:r>
        <w:t>Provinces</w:t>
      </w:r>
      <w:bookmarkEnd w:id="27"/>
      <w:proofErr w:type="spellEnd"/>
    </w:p>
    <w:p w14:paraId="2677834C" w14:textId="77777777" w:rsidR="00A016CD" w:rsidRDefault="00A016CD" w:rsidP="00A016CD">
      <w:r>
        <w:t>Es la tabla que almacenará los datos de las provincias. Sus columnas son:</w:t>
      </w:r>
    </w:p>
    <w:p w14:paraId="51F4BF51" w14:textId="77777777" w:rsidR="00A016CD" w:rsidRDefault="00A016CD" w:rsidP="00A016CD">
      <w:pPr>
        <w:pStyle w:val="Prrafodelista"/>
        <w:numPr>
          <w:ilvl w:val="0"/>
          <w:numId w:val="76"/>
        </w:numPr>
      </w:pPr>
      <w:r w:rsidRPr="00E07D5E">
        <w:rPr>
          <w:rFonts w:hint="eastAsia"/>
          <w:b/>
          <w:bCs/>
        </w:rPr>
        <w:t>id:</w:t>
      </w:r>
      <w:r w:rsidRPr="006A4FD9">
        <w:rPr>
          <w:rFonts w:hint="eastAsia"/>
          <w:color w:val="A4063E" w:themeColor="accent1"/>
        </w:rPr>
        <w:t xml:space="preserve"> </w:t>
      </w:r>
      <w:r>
        <w:rPr>
          <w:rFonts w:hint="eastAsia"/>
        </w:rPr>
        <w:t>Es el identificador único de la provincia. Es un código numérico autoincrementado.</w:t>
      </w:r>
    </w:p>
    <w:p w14:paraId="355C75EC" w14:textId="77777777" w:rsidR="00A016CD" w:rsidRDefault="00A016CD" w:rsidP="00A016CD">
      <w:pPr>
        <w:pStyle w:val="Prrafodelista"/>
        <w:numPr>
          <w:ilvl w:val="0"/>
          <w:numId w:val="76"/>
        </w:numPr>
      </w:pPr>
      <w:proofErr w:type="spellStart"/>
      <w:r w:rsidRPr="00E07D5E">
        <w:rPr>
          <w:rFonts w:hint="eastAsia"/>
          <w:b/>
          <w:bCs/>
        </w:rPr>
        <w:t>name</w:t>
      </w:r>
      <w:proofErr w:type="spellEnd"/>
      <w:r w:rsidRPr="00E07D5E">
        <w:rPr>
          <w:rFonts w:hint="eastAsia"/>
          <w:b/>
          <w:bCs/>
        </w:rPr>
        <w:t>:</w:t>
      </w:r>
      <w:r>
        <w:rPr>
          <w:rFonts w:hint="eastAsia"/>
        </w:rPr>
        <w:t xml:space="preserve"> Es el nombre de la provincia. Será obligatorio rellenar este campo y debe ser único.</w:t>
      </w:r>
    </w:p>
    <w:p w14:paraId="37249D00" w14:textId="77777777" w:rsidR="00A016CD" w:rsidRDefault="00A016CD" w:rsidP="00A016CD">
      <w:pPr>
        <w:pStyle w:val="Ttulo6"/>
      </w:pPr>
      <w:bookmarkStart w:id="28" w:name="_Toc135942516"/>
      <w:r>
        <w:lastRenderedPageBreak/>
        <w:t xml:space="preserve">Tabla </w:t>
      </w:r>
      <w:proofErr w:type="spellStart"/>
      <w:r>
        <w:t>Towns</w:t>
      </w:r>
      <w:bookmarkEnd w:id="28"/>
      <w:proofErr w:type="spellEnd"/>
    </w:p>
    <w:p w14:paraId="12A7E0AB" w14:textId="77777777" w:rsidR="00A016CD" w:rsidRDefault="00A016CD" w:rsidP="00A016CD">
      <w:r>
        <w:t>Es la tabla que almacenará los datos de los pueblos. Sus columnas son:</w:t>
      </w:r>
    </w:p>
    <w:p w14:paraId="4D62C787" w14:textId="77777777" w:rsidR="00A016CD" w:rsidRDefault="00A016CD" w:rsidP="00A016CD">
      <w:pPr>
        <w:pStyle w:val="Prrafodelista"/>
        <w:numPr>
          <w:ilvl w:val="0"/>
          <w:numId w:val="77"/>
        </w:numPr>
      </w:pPr>
      <w:r w:rsidRPr="00E07D5E">
        <w:rPr>
          <w:rFonts w:hint="eastAsia"/>
          <w:b/>
          <w:bCs/>
        </w:rPr>
        <w:t>id:</w:t>
      </w:r>
      <w:r>
        <w:rPr>
          <w:rFonts w:hint="eastAsia"/>
        </w:rPr>
        <w:t xml:space="preserve"> Es el identificador único del pueblo. Es un código numérico autoincrementado.</w:t>
      </w:r>
    </w:p>
    <w:p w14:paraId="618D63DA" w14:textId="77777777" w:rsidR="00A016CD" w:rsidRDefault="00A016CD" w:rsidP="00A016CD">
      <w:pPr>
        <w:pStyle w:val="Prrafodelista"/>
        <w:numPr>
          <w:ilvl w:val="0"/>
          <w:numId w:val="77"/>
        </w:numPr>
      </w:pPr>
      <w:proofErr w:type="spellStart"/>
      <w:r w:rsidRPr="00E07D5E">
        <w:rPr>
          <w:rFonts w:hint="eastAsia"/>
          <w:b/>
          <w:bCs/>
        </w:rPr>
        <w:t>name</w:t>
      </w:r>
      <w:proofErr w:type="spellEnd"/>
      <w:r w:rsidRPr="00E07D5E">
        <w:rPr>
          <w:rFonts w:hint="eastAsia"/>
          <w:b/>
          <w:bCs/>
        </w:rPr>
        <w:t>:</w:t>
      </w:r>
      <w:r>
        <w:rPr>
          <w:rFonts w:hint="eastAsia"/>
        </w:rPr>
        <w:t xml:space="preserve"> Es el nombre del pueblo. Será obligatorio rellenar este campo.</w:t>
      </w:r>
    </w:p>
    <w:p w14:paraId="083C8BEC" w14:textId="77777777" w:rsidR="00A016CD" w:rsidRDefault="00A016CD" w:rsidP="00A016CD">
      <w:pPr>
        <w:pStyle w:val="Prrafodelista"/>
        <w:numPr>
          <w:ilvl w:val="0"/>
          <w:numId w:val="77"/>
        </w:numPr>
      </w:pPr>
      <w:proofErr w:type="spellStart"/>
      <w:r w:rsidRPr="00E07D5E">
        <w:rPr>
          <w:rFonts w:hint="eastAsia"/>
          <w:b/>
          <w:bCs/>
        </w:rPr>
        <w:t>postal_code</w:t>
      </w:r>
      <w:proofErr w:type="spellEnd"/>
      <w:r w:rsidRPr="00E07D5E">
        <w:rPr>
          <w:rFonts w:hint="eastAsia"/>
          <w:b/>
          <w:bCs/>
        </w:rPr>
        <w:t>:</w:t>
      </w:r>
      <w:r w:rsidRPr="00BF6B5A">
        <w:rPr>
          <w:rFonts w:hint="eastAsia"/>
          <w:color w:val="A4063E" w:themeColor="accent1"/>
        </w:rPr>
        <w:t xml:space="preserve"> </w:t>
      </w:r>
      <w:r>
        <w:rPr>
          <w:rFonts w:hint="eastAsia"/>
        </w:rPr>
        <w:t>Es el código postal del pueblo. Será obligatorio rellenar este campo.</w:t>
      </w:r>
    </w:p>
    <w:p w14:paraId="15D09B87" w14:textId="77777777" w:rsidR="00A016CD" w:rsidRDefault="00A016CD" w:rsidP="00A016CD">
      <w:pPr>
        <w:pStyle w:val="Prrafodelista"/>
        <w:numPr>
          <w:ilvl w:val="0"/>
          <w:numId w:val="77"/>
        </w:numPr>
      </w:pPr>
      <w:proofErr w:type="spellStart"/>
      <w:r w:rsidRPr="00E07D5E">
        <w:rPr>
          <w:rFonts w:hint="eastAsia"/>
          <w:b/>
          <w:bCs/>
        </w:rPr>
        <w:t>id_province</w:t>
      </w:r>
      <w:proofErr w:type="spellEnd"/>
      <w:r w:rsidRPr="00E07D5E">
        <w:rPr>
          <w:rFonts w:hint="eastAsia"/>
          <w:b/>
          <w:bCs/>
        </w:rPr>
        <w:t>:</w:t>
      </w:r>
      <w:r>
        <w:rPr>
          <w:rFonts w:hint="eastAsia"/>
        </w:rPr>
        <w:t xml:space="preserve"> Es el identificador de la provincia a la que pertenece el pueblo. Es una clave foránea que referencia a la tabla </w:t>
      </w:r>
      <w:proofErr w:type="gramStart"/>
      <w:r>
        <w:rPr>
          <w:rFonts w:hint="eastAsia"/>
        </w:rPr>
        <w:t>PROVINCES(</w:t>
      </w:r>
      <w:proofErr w:type="gramEnd"/>
      <w:r>
        <w:rPr>
          <w:rFonts w:hint="eastAsia"/>
        </w:rPr>
        <w:t>id).</w:t>
      </w:r>
    </w:p>
    <w:p w14:paraId="7EEB45C2" w14:textId="77777777" w:rsidR="00A016CD" w:rsidRDefault="00A016CD" w:rsidP="00A016CD">
      <w:pPr>
        <w:pStyle w:val="Ttulo6"/>
      </w:pPr>
      <w:bookmarkStart w:id="29" w:name="_Toc135942517"/>
      <w:r>
        <w:t xml:space="preserve">Tabla </w:t>
      </w:r>
      <w:proofErr w:type="spellStart"/>
      <w:r>
        <w:t>Companies</w:t>
      </w:r>
      <w:bookmarkEnd w:id="29"/>
      <w:proofErr w:type="spellEnd"/>
    </w:p>
    <w:p w14:paraId="22E01AC4" w14:textId="77777777" w:rsidR="00A016CD" w:rsidRDefault="00A016CD" w:rsidP="00A016CD">
      <w:r>
        <w:t>Es la tabla que almacenará los datos de las empresas. Sus columnas son:</w:t>
      </w:r>
    </w:p>
    <w:p w14:paraId="0A6F8B47" w14:textId="77777777" w:rsidR="00A016CD" w:rsidRDefault="00A016CD" w:rsidP="00A016CD">
      <w:pPr>
        <w:pStyle w:val="Prrafodelista"/>
        <w:numPr>
          <w:ilvl w:val="0"/>
          <w:numId w:val="78"/>
        </w:numPr>
      </w:pPr>
      <w:r w:rsidRPr="00E07D5E">
        <w:rPr>
          <w:rFonts w:hint="eastAsia"/>
          <w:b/>
          <w:bCs/>
        </w:rPr>
        <w:t>id:</w:t>
      </w:r>
      <w:r w:rsidRPr="00BF6B5A">
        <w:rPr>
          <w:rFonts w:hint="eastAsia"/>
          <w:color w:val="A4063E" w:themeColor="accent1"/>
        </w:rPr>
        <w:t xml:space="preserve"> </w:t>
      </w:r>
      <w:r>
        <w:rPr>
          <w:rFonts w:hint="eastAsia"/>
        </w:rPr>
        <w:t>Es el identificador único de la empresa. Es un código numérico autoincrementado.</w:t>
      </w:r>
    </w:p>
    <w:p w14:paraId="743ECD80" w14:textId="77777777" w:rsidR="00A016CD" w:rsidRDefault="00A016CD" w:rsidP="00A016CD">
      <w:pPr>
        <w:pStyle w:val="Prrafodelista"/>
        <w:numPr>
          <w:ilvl w:val="0"/>
          <w:numId w:val="78"/>
        </w:numPr>
      </w:pPr>
      <w:proofErr w:type="spellStart"/>
      <w:r w:rsidRPr="00E07D5E">
        <w:rPr>
          <w:rFonts w:hint="eastAsia"/>
          <w:b/>
          <w:bCs/>
        </w:rPr>
        <w:t>cif</w:t>
      </w:r>
      <w:proofErr w:type="spellEnd"/>
      <w:r w:rsidRPr="00E07D5E">
        <w:rPr>
          <w:rFonts w:hint="eastAsia"/>
          <w:b/>
          <w:bCs/>
        </w:rPr>
        <w:t>:</w:t>
      </w:r>
      <w:r w:rsidRPr="00BF6B5A">
        <w:rPr>
          <w:rFonts w:hint="eastAsia"/>
          <w:color w:val="A4063E" w:themeColor="accent1"/>
        </w:rPr>
        <w:t xml:space="preserve"> </w:t>
      </w:r>
      <w:r>
        <w:rPr>
          <w:rFonts w:hint="eastAsia"/>
        </w:rPr>
        <w:t>Es el CIF (Código de Identificación Fiscal) de la empresa. Será obligatorio rellenar este campo y debe ser único.</w:t>
      </w:r>
    </w:p>
    <w:p w14:paraId="285E95DF" w14:textId="77777777" w:rsidR="00A016CD" w:rsidRDefault="00A016CD" w:rsidP="00A016CD">
      <w:pPr>
        <w:pStyle w:val="Prrafodelista"/>
        <w:numPr>
          <w:ilvl w:val="0"/>
          <w:numId w:val="78"/>
        </w:numPr>
      </w:pPr>
      <w:proofErr w:type="spellStart"/>
      <w:r w:rsidRPr="00E07D5E">
        <w:rPr>
          <w:rFonts w:hint="eastAsia"/>
          <w:b/>
          <w:bCs/>
        </w:rPr>
        <w:t>business_name</w:t>
      </w:r>
      <w:proofErr w:type="spellEnd"/>
      <w:r w:rsidRPr="00E07D5E">
        <w:rPr>
          <w:rFonts w:hint="eastAsia"/>
          <w:b/>
          <w:bCs/>
        </w:rPr>
        <w:t>:</w:t>
      </w:r>
      <w:r w:rsidRPr="00BF6B5A">
        <w:rPr>
          <w:rFonts w:hint="eastAsia"/>
          <w:color w:val="A4063E" w:themeColor="accent1"/>
        </w:rPr>
        <w:t xml:space="preserve"> </w:t>
      </w:r>
      <w:r>
        <w:rPr>
          <w:rFonts w:hint="eastAsia"/>
        </w:rPr>
        <w:t xml:space="preserve">Es </w:t>
      </w:r>
      <w:r>
        <w:t>la razón social de la empresa</w:t>
      </w:r>
      <w:r>
        <w:rPr>
          <w:rFonts w:hint="eastAsia"/>
        </w:rPr>
        <w:t>. Será obligatorio rellenar este campo.</w:t>
      </w:r>
    </w:p>
    <w:p w14:paraId="4FA854EB" w14:textId="77777777" w:rsidR="00A016CD" w:rsidRDefault="00A016CD" w:rsidP="00A016CD">
      <w:pPr>
        <w:pStyle w:val="Prrafodelista"/>
        <w:numPr>
          <w:ilvl w:val="0"/>
          <w:numId w:val="78"/>
        </w:numPr>
      </w:pPr>
      <w:proofErr w:type="spellStart"/>
      <w:r w:rsidRPr="00E07D5E">
        <w:rPr>
          <w:rFonts w:hint="eastAsia"/>
          <w:b/>
          <w:bCs/>
        </w:rPr>
        <w:t>phone_number</w:t>
      </w:r>
      <w:proofErr w:type="spellEnd"/>
      <w:r w:rsidRPr="00E07D5E">
        <w:rPr>
          <w:rFonts w:hint="eastAsia"/>
          <w:b/>
          <w:bCs/>
        </w:rPr>
        <w:t>:</w:t>
      </w:r>
      <w:r w:rsidRPr="00BF6B5A">
        <w:rPr>
          <w:rFonts w:hint="eastAsia"/>
          <w:color w:val="A4063E" w:themeColor="accent1"/>
        </w:rPr>
        <w:t xml:space="preserve"> </w:t>
      </w:r>
      <w:r>
        <w:rPr>
          <w:rFonts w:hint="eastAsia"/>
        </w:rPr>
        <w:t>Es el número de teléfono de la empresa.</w:t>
      </w:r>
    </w:p>
    <w:p w14:paraId="07CE8B19" w14:textId="77777777" w:rsidR="00A016CD" w:rsidRDefault="00A016CD" w:rsidP="00A016CD">
      <w:pPr>
        <w:pStyle w:val="Prrafodelista"/>
        <w:numPr>
          <w:ilvl w:val="0"/>
          <w:numId w:val="78"/>
        </w:numPr>
      </w:pPr>
      <w:r w:rsidRPr="00E07D5E">
        <w:rPr>
          <w:rFonts w:hint="eastAsia"/>
          <w:b/>
          <w:bCs/>
        </w:rPr>
        <w:t>email:</w:t>
      </w:r>
      <w:r>
        <w:rPr>
          <w:rFonts w:hint="eastAsia"/>
        </w:rPr>
        <w:t xml:space="preserve"> Es el correo electrónico de la empresa.</w:t>
      </w:r>
    </w:p>
    <w:p w14:paraId="19BAFBC0" w14:textId="77777777" w:rsidR="00A016CD" w:rsidRDefault="00A016CD" w:rsidP="00A016CD">
      <w:pPr>
        <w:pStyle w:val="Prrafodelista"/>
        <w:numPr>
          <w:ilvl w:val="0"/>
          <w:numId w:val="78"/>
        </w:numPr>
      </w:pPr>
      <w:proofErr w:type="spellStart"/>
      <w:r w:rsidRPr="00E07D5E">
        <w:rPr>
          <w:rFonts w:hint="eastAsia"/>
          <w:b/>
          <w:bCs/>
        </w:rPr>
        <w:t>id_town</w:t>
      </w:r>
      <w:proofErr w:type="spellEnd"/>
      <w:r w:rsidRPr="00E07D5E">
        <w:rPr>
          <w:rFonts w:hint="eastAsia"/>
          <w:b/>
          <w:bCs/>
        </w:rPr>
        <w:t>:</w:t>
      </w:r>
      <w:r w:rsidRPr="00BF6B5A">
        <w:rPr>
          <w:rFonts w:hint="eastAsia"/>
          <w:color w:val="A4063E" w:themeColor="accent1"/>
        </w:rPr>
        <w:t xml:space="preserve"> </w:t>
      </w:r>
      <w:r>
        <w:rPr>
          <w:rFonts w:hint="eastAsia"/>
        </w:rPr>
        <w:t xml:space="preserve">Es el identificador del pueblo donde se ubica la empresa. Es una clave foránea que referencia a la tabla </w:t>
      </w:r>
      <w:proofErr w:type="gramStart"/>
      <w:r>
        <w:rPr>
          <w:rFonts w:hint="eastAsia"/>
        </w:rPr>
        <w:t>TOWNS(</w:t>
      </w:r>
      <w:proofErr w:type="gramEnd"/>
      <w:r>
        <w:rPr>
          <w:rFonts w:hint="eastAsia"/>
        </w:rPr>
        <w:t>id).</w:t>
      </w:r>
    </w:p>
    <w:p w14:paraId="3558BB09" w14:textId="77777777" w:rsidR="00A016CD" w:rsidRDefault="00A016CD" w:rsidP="00A016CD">
      <w:pPr>
        <w:pStyle w:val="Prrafodelista"/>
        <w:numPr>
          <w:ilvl w:val="0"/>
          <w:numId w:val="78"/>
        </w:numPr>
      </w:pPr>
      <w:proofErr w:type="spellStart"/>
      <w:r w:rsidRPr="00E07D5E">
        <w:rPr>
          <w:rFonts w:hint="eastAsia"/>
          <w:b/>
          <w:bCs/>
        </w:rPr>
        <w:t>address</w:t>
      </w:r>
      <w:proofErr w:type="spellEnd"/>
      <w:r w:rsidRPr="00E07D5E">
        <w:rPr>
          <w:rFonts w:hint="eastAsia"/>
          <w:b/>
          <w:bCs/>
        </w:rPr>
        <w:t>:</w:t>
      </w:r>
      <w:r w:rsidRPr="00BF6B5A">
        <w:rPr>
          <w:rFonts w:hint="eastAsia"/>
          <w:color w:val="A4063E" w:themeColor="accent1"/>
        </w:rPr>
        <w:t xml:space="preserve"> </w:t>
      </w:r>
      <w:r>
        <w:rPr>
          <w:rFonts w:hint="eastAsia"/>
        </w:rPr>
        <w:t>Es la dirección de la empresa. Será obligatorio rellenar este campo.</w:t>
      </w:r>
    </w:p>
    <w:p w14:paraId="280C0A48" w14:textId="77777777" w:rsidR="00A016CD" w:rsidRDefault="00A016CD" w:rsidP="00A016CD"/>
    <w:p w14:paraId="70F346F7" w14:textId="77777777" w:rsidR="00A016CD" w:rsidRDefault="00A016CD" w:rsidP="00A016CD">
      <w:pPr>
        <w:pStyle w:val="Ttulo6"/>
      </w:pPr>
      <w:bookmarkStart w:id="30" w:name="_Toc135942518"/>
      <w:r>
        <w:t xml:space="preserve">Tabla </w:t>
      </w:r>
      <w:proofErr w:type="spellStart"/>
      <w:r>
        <w:t>Permissions</w:t>
      </w:r>
      <w:bookmarkEnd w:id="30"/>
      <w:proofErr w:type="spellEnd"/>
    </w:p>
    <w:p w14:paraId="3FF677A1" w14:textId="77777777" w:rsidR="00A016CD" w:rsidRDefault="00A016CD" w:rsidP="00A016CD">
      <w:r>
        <w:t>Es la tabla que almacenará los datos de los permisos. Sus columnas son:</w:t>
      </w:r>
    </w:p>
    <w:p w14:paraId="6D5825BD" w14:textId="77777777" w:rsidR="00A016CD" w:rsidRDefault="00A016CD" w:rsidP="00A016CD">
      <w:pPr>
        <w:pStyle w:val="Prrafodelista"/>
        <w:numPr>
          <w:ilvl w:val="0"/>
          <w:numId w:val="79"/>
        </w:numPr>
      </w:pPr>
      <w:r w:rsidRPr="00E07D5E">
        <w:rPr>
          <w:rFonts w:hint="eastAsia"/>
          <w:b/>
          <w:bCs/>
        </w:rPr>
        <w:t>id:</w:t>
      </w:r>
      <w:r w:rsidRPr="00BF6B5A">
        <w:rPr>
          <w:rFonts w:hint="eastAsia"/>
          <w:color w:val="A4063E" w:themeColor="accent1"/>
        </w:rPr>
        <w:t xml:space="preserve"> </w:t>
      </w:r>
      <w:r>
        <w:rPr>
          <w:rFonts w:hint="eastAsia"/>
        </w:rPr>
        <w:t>Es el identificador único del permiso. Es un código numérico autoincrementado.</w:t>
      </w:r>
    </w:p>
    <w:p w14:paraId="69ACC416" w14:textId="77777777" w:rsidR="00A016CD" w:rsidRDefault="00A016CD" w:rsidP="00A016CD">
      <w:pPr>
        <w:pStyle w:val="Prrafodelista"/>
        <w:numPr>
          <w:ilvl w:val="0"/>
          <w:numId w:val="79"/>
        </w:numPr>
      </w:pPr>
      <w:proofErr w:type="spellStart"/>
      <w:r w:rsidRPr="00E07D5E">
        <w:rPr>
          <w:rFonts w:hint="eastAsia"/>
          <w:b/>
          <w:bCs/>
        </w:rPr>
        <w:t>name</w:t>
      </w:r>
      <w:proofErr w:type="spellEnd"/>
      <w:r w:rsidRPr="00E07D5E">
        <w:rPr>
          <w:rFonts w:hint="eastAsia"/>
          <w:b/>
          <w:bCs/>
        </w:rPr>
        <w:t>:</w:t>
      </w:r>
      <w:r w:rsidRPr="00BF6B5A">
        <w:rPr>
          <w:rFonts w:hint="eastAsia"/>
          <w:color w:val="A4063E" w:themeColor="accent1"/>
        </w:rPr>
        <w:t xml:space="preserve"> </w:t>
      </w:r>
      <w:r>
        <w:rPr>
          <w:rFonts w:hint="eastAsia"/>
        </w:rPr>
        <w:t>Es el nombre del permiso. Será obligatorio rellenar este campo y debe ser único.</w:t>
      </w:r>
    </w:p>
    <w:p w14:paraId="23EB66B9" w14:textId="77777777" w:rsidR="00A016CD" w:rsidRDefault="00A016CD" w:rsidP="00A016CD">
      <w:pPr>
        <w:pStyle w:val="Ttulo6"/>
      </w:pPr>
      <w:bookmarkStart w:id="31" w:name="_Toc135942519"/>
      <w:r>
        <w:lastRenderedPageBreak/>
        <w:t>Tabla Roles</w:t>
      </w:r>
      <w:bookmarkEnd w:id="31"/>
    </w:p>
    <w:p w14:paraId="18D07BCF" w14:textId="77777777" w:rsidR="00A016CD" w:rsidRDefault="00A016CD" w:rsidP="00A016CD">
      <w:r>
        <w:t>Es la tabla que almacenará los datos de los roles. Sus columnas son:</w:t>
      </w:r>
    </w:p>
    <w:p w14:paraId="112A7B4F" w14:textId="77777777" w:rsidR="00A016CD" w:rsidRDefault="00A016CD" w:rsidP="00A016CD">
      <w:pPr>
        <w:pStyle w:val="Prrafodelista"/>
        <w:numPr>
          <w:ilvl w:val="0"/>
          <w:numId w:val="80"/>
        </w:numPr>
      </w:pPr>
      <w:r w:rsidRPr="00E07D5E">
        <w:rPr>
          <w:rFonts w:hint="eastAsia"/>
          <w:b/>
          <w:bCs/>
        </w:rPr>
        <w:t>id:</w:t>
      </w:r>
      <w:r w:rsidRPr="00BF6B5A">
        <w:rPr>
          <w:rFonts w:hint="eastAsia"/>
          <w:color w:val="A4063E" w:themeColor="accent1"/>
        </w:rPr>
        <w:t xml:space="preserve"> </w:t>
      </w:r>
      <w:r>
        <w:rPr>
          <w:rFonts w:hint="eastAsia"/>
        </w:rPr>
        <w:t>Es el identificador único del rol. Es un código numérico autoincrementado.</w:t>
      </w:r>
    </w:p>
    <w:p w14:paraId="25C947A3" w14:textId="77777777" w:rsidR="00A016CD" w:rsidRDefault="00A016CD" w:rsidP="00A016CD">
      <w:pPr>
        <w:pStyle w:val="Prrafodelista"/>
        <w:numPr>
          <w:ilvl w:val="0"/>
          <w:numId w:val="80"/>
        </w:numPr>
      </w:pPr>
      <w:proofErr w:type="spellStart"/>
      <w:r w:rsidRPr="00E07D5E">
        <w:rPr>
          <w:rFonts w:hint="eastAsia"/>
          <w:b/>
          <w:bCs/>
        </w:rPr>
        <w:t>name</w:t>
      </w:r>
      <w:proofErr w:type="spellEnd"/>
      <w:r w:rsidRPr="00E07D5E">
        <w:rPr>
          <w:rFonts w:hint="eastAsia"/>
          <w:b/>
          <w:bCs/>
        </w:rPr>
        <w:t>:</w:t>
      </w:r>
      <w:r w:rsidRPr="00BF6B5A">
        <w:rPr>
          <w:rFonts w:hint="eastAsia"/>
          <w:color w:val="A4063E" w:themeColor="accent1"/>
        </w:rPr>
        <w:t xml:space="preserve"> </w:t>
      </w:r>
      <w:r>
        <w:rPr>
          <w:rFonts w:hint="eastAsia"/>
        </w:rPr>
        <w:t>Es el nombre del rol. Será obligatorio rellenar este campo y debe ser único.</w:t>
      </w:r>
    </w:p>
    <w:p w14:paraId="35CE0C10" w14:textId="77777777" w:rsidR="00A016CD" w:rsidRDefault="00A016CD" w:rsidP="00A016CD">
      <w:pPr>
        <w:pStyle w:val="Ttulo6"/>
      </w:pPr>
      <w:bookmarkStart w:id="32" w:name="_Toc135942520"/>
      <w:r>
        <w:t xml:space="preserve">Tabla </w:t>
      </w:r>
      <w:proofErr w:type="spellStart"/>
      <w:r>
        <w:t>Roles_Perminssions</w:t>
      </w:r>
      <w:bookmarkEnd w:id="32"/>
      <w:proofErr w:type="spellEnd"/>
    </w:p>
    <w:p w14:paraId="3CB17F1B" w14:textId="77777777" w:rsidR="00A016CD" w:rsidRDefault="00A016CD" w:rsidP="00A016CD">
      <w:r>
        <w:t>Es la tabla que almacenará las relaciones entre roles y permisos. Sus columnas son:</w:t>
      </w:r>
    </w:p>
    <w:p w14:paraId="0065F89E" w14:textId="77777777" w:rsidR="00A016CD" w:rsidRDefault="00A016CD" w:rsidP="00A016CD">
      <w:pPr>
        <w:pStyle w:val="Prrafodelista"/>
        <w:numPr>
          <w:ilvl w:val="0"/>
          <w:numId w:val="81"/>
        </w:numPr>
      </w:pPr>
      <w:proofErr w:type="spellStart"/>
      <w:r w:rsidRPr="00E07D5E">
        <w:rPr>
          <w:rFonts w:hint="eastAsia"/>
          <w:b/>
          <w:bCs/>
        </w:rPr>
        <w:t>id_role</w:t>
      </w:r>
      <w:proofErr w:type="spellEnd"/>
      <w:r w:rsidRPr="00E07D5E">
        <w:rPr>
          <w:rFonts w:hint="eastAsia"/>
          <w:b/>
          <w:bCs/>
        </w:rPr>
        <w:t>:</w:t>
      </w:r>
      <w:r w:rsidRPr="00BF6B5A">
        <w:rPr>
          <w:rFonts w:hint="eastAsia"/>
          <w:color w:val="A4063E" w:themeColor="accent1"/>
        </w:rPr>
        <w:t xml:space="preserve"> </w:t>
      </w:r>
      <w:r>
        <w:rPr>
          <w:rFonts w:hint="eastAsia"/>
        </w:rPr>
        <w:t xml:space="preserve">Es el identificador del rol. Es una clave primaria y foránea que referencia a la tabla </w:t>
      </w:r>
      <w:proofErr w:type="gramStart"/>
      <w:r>
        <w:rPr>
          <w:rFonts w:hint="eastAsia"/>
        </w:rPr>
        <w:t>ROLES(</w:t>
      </w:r>
      <w:proofErr w:type="gramEnd"/>
      <w:r>
        <w:rPr>
          <w:rFonts w:hint="eastAsia"/>
        </w:rPr>
        <w:t>id).</w:t>
      </w:r>
    </w:p>
    <w:p w14:paraId="62FF75A7" w14:textId="77777777" w:rsidR="00A016CD" w:rsidRDefault="00A016CD" w:rsidP="00A016CD">
      <w:pPr>
        <w:pStyle w:val="Prrafodelista"/>
        <w:numPr>
          <w:ilvl w:val="0"/>
          <w:numId w:val="81"/>
        </w:numPr>
      </w:pPr>
      <w:proofErr w:type="spellStart"/>
      <w:r w:rsidRPr="00E07D5E">
        <w:rPr>
          <w:rFonts w:hint="eastAsia"/>
          <w:b/>
          <w:bCs/>
        </w:rPr>
        <w:t>id_permission</w:t>
      </w:r>
      <w:proofErr w:type="spellEnd"/>
      <w:r w:rsidRPr="00E07D5E">
        <w:rPr>
          <w:rFonts w:hint="eastAsia"/>
          <w:b/>
          <w:bCs/>
        </w:rPr>
        <w:t>:</w:t>
      </w:r>
      <w:r w:rsidRPr="00BF6B5A">
        <w:rPr>
          <w:rFonts w:hint="eastAsia"/>
          <w:color w:val="A4063E" w:themeColor="accent1"/>
        </w:rPr>
        <w:t xml:space="preserve"> </w:t>
      </w:r>
      <w:r>
        <w:rPr>
          <w:rFonts w:hint="eastAsia"/>
        </w:rPr>
        <w:t xml:space="preserve">Es el identificador del permiso. Es una clave primaria y foránea que referencia a la tabla </w:t>
      </w:r>
      <w:proofErr w:type="gramStart"/>
      <w:r>
        <w:rPr>
          <w:rFonts w:hint="eastAsia"/>
        </w:rPr>
        <w:t>PERMISSIONS(</w:t>
      </w:r>
      <w:proofErr w:type="gramEnd"/>
      <w:r>
        <w:rPr>
          <w:rFonts w:hint="eastAsia"/>
        </w:rPr>
        <w:t>id).</w:t>
      </w:r>
    </w:p>
    <w:p w14:paraId="7D51609B" w14:textId="77777777" w:rsidR="00A016CD" w:rsidRDefault="00A016CD" w:rsidP="00A016CD">
      <w:pPr>
        <w:pStyle w:val="Ttulo6"/>
      </w:pPr>
      <w:bookmarkStart w:id="33" w:name="_Toc135942521"/>
      <w:r>
        <w:t xml:space="preserve">Tabla </w:t>
      </w:r>
      <w:proofErr w:type="spellStart"/>
      <w:r>
        <w:t>Routes</w:t>
      </w:r>
      <w:bookmarkEnd w:id="33"/>
      <w:proofErr w:type="spellEnd"/>
    </w:p>
    <w:p w14:paraId="35F419D6" w14:textId="77777777" w:rsidR="00A016CD" w:rsidRDefault="00A016CD" w:rsidP="00A016CD">
      <w:r>
        <w:t>Es la tabla que almacenará los datos de las rutas. Sus columnas son:</w:t>
      </w:r>
    </w:p>
    <w:p w14:paraId="70900693" w14:textId="77777777" w:rsidR="00A016CD" w:rsidRDefault="00A016CD" w:rsidP="00A016CD">
      <w:pPr>
        <w:pStyle w:val="Prrafodelista"/>
        <w:numPr>
          <w:ilvl w:val="0"/>
          <w:numId w:val="82"/>
        </w:numPr>
      </w:pPr>
      <w:r w:rsidRPr="00E07D5E">
        <w:rPr>
          <w:rFonts w:hint="eastAsia"/>
          <w:b/>
          <w:bCs/>
        </w:rPr>
        <w:t>id:</w:t>
      </w:r>
      <w:r w:rsidRPr="00BF6B5A">
        <w:rPr>
          <w:rFonts w:hint="eastAsia"/>
          <w:color w:val="A4063E" w:themeColor="accent1"/>
        </w:rPr>
        <w:t xml:space="preserve"> </w:t>
      </w:r>
      <w:r>
        <w:rPr>
          <w:rFonts w:hint="eastAsia"/>
        </w:rPr>
        <w:t>Es el identificador único de la ruta. Es un código numérico autoincrementado.</w:t>
      </w:r>
    </w:p>
    <w:p w14:paraId="60591B74" w14:textId="77777777" w:rsidR="00A016CD" w:rsidRDefault="00A016CD" w:rsidP="00A016CD">
      <w:pPr>
        <w:pStyle w:val="Prrafodelista"/>
        <w:numPr>
          <w:ilvl w:val="0"/>
          <w:numId w:val="82"/>
        </w:numPr>
      </w:pPr>
      <w:proofErr w:type="spellStart"/>
      <w:r w:rsidRPr="00E07D5E">
        <w:rPr>
          <w:rFonts w:hint="eastAsia"/>
          <w:b/>
          <w:bCs/>
        </w:rPr>
        <w:t>name</w:t>
      </w:r>
      <w:proofErr w:type="spellEnd"/>
      <w:r w:rsidRPr="00E07D5E">
        <w:rPr>
          <w:rFonts w:hint="eastAsia"/>
          <w:b/>
          <w:bCs/>
        </w:rPr>
        <w:t>:</w:t>
      </w:r>
      <w:r w:rsidRPr="00BF6B5A">
        <w:rPr>
          <w:rFonts w:hint="eastAsia"/>
          <w:color w:val="A4063E" w:themeColor="accent1"/>
        </w:rPr>
        <w:t xml:space="preserve"> </w:t>
      </w:r>
      <w:r>
        <w:rPr>
          <w:rFonts w:hint="eastAsia"/>
        </w:rPr>
        <w:t>Es el nombre de la ruta. Será obligatorio rellenar este campo</w:t>
      </w:r>
      <w:r>
        <w:t>.</w:t>
      </w:r>
    </w:p>
    <w:p w14:paraId="557F1A44" w14:textId="77777777" w:rsidR="00A016CD" w:rsidRDefault="00A016CD" w:rsidP="00A016CD">
      <w:pPr>
        <w:pStyle w:val="Prrafodelista"/>
        <w:numPr>
          <w:ilvl w:val="0"/>
          <w:numId w:val="82"/>
        </w:numPr>
      </w:pPr>
      <w:proofErr w:type="spellStart"/>
      <w:r w:rsidRPr="00E07D5E">
        <w:rPr>
          <w:rFonts w:hint="eastAsia"/>
          <w:b/>
          <w:bCs/>
        </w:rPr>
        <w:t>route</w:t>
      </w:r>
      <w:proofErr w:type="spellEnd"/>
      <w:r w:rsidRPr="00E07D5E">
        <w:rPr>
          <w:rFonts w:hint="eastAsia"/>
          <w:b/>
          <w:bCs/>
        </w:rPr>
        <w:t>:</w:t>
      </w:r>
      <w:r w:rsidRPr="00BF6B5A">
        <w:rPr>
          <w:rFonts w:hint="eastAsia"/>
          <w:color w:val="A4063E" w:themeColor="accent1"/>
        </w:rPr>
        <w:t xml:space="preserve"> </w:t>
      </w:r>
      <w:r>
        <w:rPr>
          <w:rFonts w:hint="eastAsia"/>
        </w:rPr>
        <w:t>Es la información de la ruta en formato JSON. Será obligatorio rellenar este campo.</w:t>
      </w:r>
    </w:p>
    <w:p w14:paraId="081F767A" w14:textId="77777777" w:rsidR="00A016CD" w:rsidRDefault="00A016CD" w:rsidP="00A016CD">
      <w:pPr>
        <w:pStyle w:val="Prrafodelista"/>
        <w:numPr>
          <w:ilvl w:val="0"/>
          <w:numId w:val="82"/>
        </w:numPr>
      </w:pPr>
      <w:proofErr w:type="spellStart"/>
      <w:r>
        <w:rPr>
          <w:b/>
          <w:bCs/>
        </w:rPr>
        <w:t>Itinerary</w:t>
      </w:r>
      <w:proofErr w:type="spellEnd"/>
      <w:r>
        <w:rPr>
          <w:b/>
          <w:bCs/>
        </w:rPr>
        <w:t>:</w:t>
      </w:r>
      <w:r>
        <w:t xml:space="preserve"> Es el itinerario resultante del cálculo de la ruta optimizada. Es una JSON que guarda la relación de calles y números a repartir.</w:t>
      </w:r>
    </w:p>
    <w:p w14:paraId="3A10DCA5" w14:textId="77777777" w:rsidR="00A016CD" w:rsidRDefault="00A016CD" w:rsidP="00A016CD">
      <w:pPr>
        <w:pStyle w:val="Ttulo6"/>
      </w:pPr>
      <w:bookmarkStart w:id="34" w:name="_Toc135942522"/>
      <w:r>
        <w:t>Tabla Usuarios</w:t>
      </w:r>
      <w:bookmarkEnd w:id="34"/>
    </w:p>
    <w:p w14:paraId="33ED73DE" w14:textId="77777777" w:rsidR="00A016CD" w:rsidRDefault="00A016CD" w:rsidP="00A016CD">
      <w:r>
        <w:t>Es la tabla que almacenará los datos de los usuarios. Sus columnas son:</w:t>
      </w:r>
    </w:p>
    <w:p w14:paraId="3782E1E4" w14:textId="77777777" w:rsidR="00A016CD" w:rsidRDefault="00A016CD" w:rsidP="00A016CD">
      <w:pPr>
        <w:pStyle w:val="Prrafodelista"/>
        <w:numPr>
          <w:ilvl w:val="0"/>
          <w:numId w:val="83"/>
        </w:numPr>
      </w:pPr>
      <w:r w:rsidRPr="00E07D5E">
        <w:rPr>
          <w:rFonts w:hint="eastAsia"/>
          <w:b/>
          <w:bCs/>
        </w:rPr>
        <w:t>id:</w:t>
      </w:r>
      <w:r w:rsidRPr="00170612">
        <w:rPr>
          <w:rFonts w:hint="eastAsia"/>
          <w:color w:val="A4063E" w:themeColor="accent1"/>
        </w:rPr>
        <w:t xml:space="preserve"> </w:t>
      </w:r>
      <w:r>
        <w:rPr>
          <w:rFonts w:hint="eastAsia"/>
        </w:rPr>
        <w:t xml:space="preserve">Es </w:t>
      </w:r>
      <w:r>
        <w:t>la clave primaria del usuario</w:t>
      </w:r>
      <w:r>
        <w:rPr>
          <w:rFonts w:hint="eastAsia"/>
        </w:rPr>
        <w:t>. Es un código numérico autoincrementado.</w:t>
      </w:r>
    </w:p>
    <w:p w14:paraId="3320C44A" w14:textId="77777777" w:rsidR="00A016CD" w:rsidRDefault="00A016CD" w:rsidP="00A016CD">
      <w:pPr>
        <w:pStyle w:val="Prrafodelista"/>
        <w:numPr>
          <w:ilvl w:val="0"/>
          <w:numId w:val="83"/>
        </w:numPr>
      </w:pPr>
      <w:proofErr w:type="spellStart"/>
      <w:r w:rsidRPr="00E07D5E">
        <w:rPr>
          <w:rFonts w:hint="eastAsia"/>
          <w:b/>
          <w:bCs/>
        </w:rPr>
        <w:t>name</w:t>
      </w:r>
      <w:proofErr w:type="spellEnd"/>
      <w:r w:rsidRPr="00E07D5E">
        <w:rPr>
          <w:rFonts w:hint="eastAsia"/>
          <w:b/>
          <w:bCs/>
        </w:rPr>
        <w:t>:</w:t>
      </w:r>
      <w:r w:rsidRPr="00170612">
        <w:rPr>
          <w:rFonts w:hint="eastAsia"/>
          <w:color w:val="A4063E" w:themeColor="accent1"/>
        </w:rPr>
        <w:t xml:space="preserve"> </w:t>
      </w:r>
      <w:r>
        <w:rPr>
          <w:rFonts w:hint="eastAsia"/>
        </w:rPr>
        <w:t>Es el nombre del usuario. Será obligatorio rellenar este campo.</w:t>
      </w:r>
    </w:p>
    <w:p w14:paraId="0B172A45" w14:textId="77777777" w:rsidR="00A016CD" w:rsidRDefault="00A016CD" w:rsidP="00A016CD">
      <w:pPr>
        <w:pStyle w:val="Prrafodelista"/>
        <w:numPr>
          <w:ilvl w:val="0"/>
          <w:numId w:val="83"/>
        </w:numPr>
      </w:pPr>
      <w:r>
        <w:rPr>
          <w:b/>
          <w:bCs/>
        </w:rPr>
        <w:lastRenderedPageBreak/>
        <w:t>l</w:t>
      </w:r>
      <w:r w:rsidRPr="00E07D5E">
        <w:rPr>
          <w:rFonts w:hint="eastAsia"/>
          <w:b/>
          <w:bCs/>
        </w:rPr>
        <w:t>astname</w:t>
      </w:r>
      <w:r>
        <w:rPr>
          <w:b/>
          <w:bCs/>
        </w:rPr>
        <w:t>1</w:t>
      </w:r>
      <w:r w:rsidRPr="00E07D5E">
        <w:rPr>
          <w:rFonts w:hint="eastAsia"/>
          <w:b/>
          <w:bCs/>
        </w:rPr>
        <w:t>:</w:t>
      </w:r>
      <w:r w:rsidRPr="00170612">
        <w:rPr>
          <w:rFonts w:hint="eastAsia"/>
          <w:color w:val="A4063E" w:themeColor="accent1"/>
        </w:rPr>
        <w:t xml:space="preserve"> </w:t>
      </w:r>
      <w:r>
        <w:rPr>
          <w:rFonts w:hint="eastAsia"/>
        </w:rPr>
        <w:t>Es el apellido del usuario. Será obligatorio rellenar este campo.</w:t>
      </w:r>
    </w:p>
    <w:p w14:paraId="12BD5550" w14:textId="77777777" w:rsidR="00A016CD" w:rsidRDefault="00A016CD" w:rsidP="00A016CD">
      <w:pPr>
        <w:pStyle w:val="Prrafodelista"/>
        <w:numPr>
          <w:ilvl w:val="0"/>
          <w:numId w:val="83"/>
        </w:numPr>
      </w:pPr>
      <w:r>
        <w:rPr>
          <w:b/>
          <w:bCs/>
        </w:rPr>
        <w:t xml:space="preserve">lastname2: </w:t>
      </w:r>
      <w:r>
        <w:t xml:space="preserve"> Es el segundo apellido del usuario</w:t>
      </w:r>
    </w:p>
    <w:p w14:paraId="047E930A" w14:textId="77777777" w:rsidR="00A016CD" w:rsidRDefault="00A016CD" w:rsidP="00A016CD">
      <w:pPr>
        <w:pStyle w:val="Prrafodelista"/>
        <w:numPr>
          <w:ilvl w:val="0"/>
          <w:numId w:val="83"/>
        </w:numPr>
      </w:pPr>
      <w:proofErr w:type="spellStart"/>
      <w:r w:rsidRPr="00E07D5E">
        <w:rPr>
          <w:rFonts w:hint="eastAsia"/>
          <w:b/>
          <w:bCs/>
        </w:rPr>
        <w:t>phone_number</w:t>
      </w:r>
      <w:proofErr w:type="spellEnd"/>
      <w:r w:rsidRPr="00E07D5E">
        <w:rPr>
          <w:rFonts w:hint="eastAsia"/>
          <w:b/>
          <w:bCs/>
        </w:rPr>
        <w:t>:</w:t>
      </w:r>
      <w:r w:rsidRPr="00170612">
        <w:rPr>
          <w:rFonts w:hint="eastAsia"/>
          <w:color w:val="A4063E" w:themeColor="accent1"/>
        </w:rPr>
        <w:t xml:space="preserve"> </w:t>
      </w:r>
      <w:r>
        <w:rPr>
          <w:rFonts w:hint="eastAsia"/>
        </w:rPr>
        <w:t>Es el número de teléfono del usuario</w:t>
      </w:r>
      <w:r>
        <w:t xml:space="preserve">. </w:t>
      </w:r>
    </w:p>
    <w:p w14:paraId="06DBAA39" w14:textId="77777777" w:rsidR="00A016CD" w:rsidRDefault="00A016CD" w:rsidP="00A016CD">
      <w:pPr>
        <w:pStyle w:val="Prrafodelista"/>
        <w:numPr>
          <w:ilvl w:val="0"/>
          <w:numId w:val="83"/>
        </w:numPr>
      </w:pPr>
      <w:proofErr w:type="spellStart"/>
      <w:r>
        <w:rPr>
          <w:b/>
          <w:bCs/>
        </w:rPr>
        <w:t>login</w:t>
      </w:r>
      <w:proofErr w:type="spellEnd"/>
      <w:r>
        <w:rPr>
          <w:b/>
          <w:bCs/>
        </w:rPr>
        <w:t>:</w:t>
      </w:r>
      <w:r>
        <w:t xml:space="preserve"> Es el nombre/código/número identificativo de cada usuario que debe usarse para poder </w:t>
      </w:r>
      <w:proofErr w:type="spellStart"/>
      <w:r w:rsidRPr="00C130D4">
        <w:rPr>
          <w:i/>
          <w:iCs/>
        </w:rPr>
        <w:t>logearse</w:t>
      </w:r>
      <w:proofErr w:type="spellEnd"/>
      <w:r>
        <w:t xml:space="preserve"> en la aplicación. No puede ser nulo.</w:t>
      </w:r>
    </w:p>
    <w:p w14:paraId="341DFA0A" w14:textId="77777777" w:rsidR="00A016CD" w:rsidRDefault="00A016CD" w:rsidP="00A016CD">
      <w:pPr>
        <w:pStyle w:val="Prrafodelista"/>
        <w:numPr>
          <w:ilvl w:val="0"/>
          <w:numId w:val="83"/>
        </w:numPr>
      </w:pPr>
      <w:proofErr w:type="spellStart"/>
      <w:r>
        <w:rPr>
          <w:b/>
          <w:bCs/>
        </w:rPr>
        <w:t>password</w:t>
      </w:r>
      <w:proofErr w:type="spellEnd"/>
      <w:r>
        <w:rPr>
          <w:b/>
          <w:bCs/>
        </w:rPr>
        <w:t xml:space="preserve">: </w:t>
      </w:r>
      <w:r>
        <w:t>Es la contraseña del usuario que deberá guardarse después de aplicar algoritmo de hash. No puede ser nulo.</w:t>
      </w:r>
    </w:p>
    <w:p w14:paraId="7D0E2759" w14:textId="77777777" w:rsidR="00A016CD" w:rsidRDefault="00A016CD" w:rsidP="00A016CD">
      <w:pPr>
        <w:pStyle w:val="Prrafodelista"/>
        <w:numPr>
          <w:ilvl w:val="0"/>
          <w:numId w:val="83"/>
        </w:numPr>
      </w:pPr>
      <w:proofErr w:type="spellStart"/>
      <w:r>
        <w:rPr>
          <w:b/>
          <w:bCs/>
        </w:rPr>
        <w:t>register_date</w:t>
      </w:r>
      <w:proofErr w:type="spellEnd"/>
      <w:r>
        <w:rPr>
          <w:b/>
          <w:bCs/>
        </w:rPr>
        <w:t xml:space="preserve">: </w:t>
      </w:r>
      <w:r>
        <w:t>Es la fecha en la que se crea el registro del usuario. No puede ser nulo.</w:t>
      </w:r>
    </w:p>
    <w:p w14:paraId="230879BE" w14:textId="77777777" w:rsidR="00A016CD" w:rsidRDefault="00A016CD" w:rsidP="00A016CD">
      <w:pPr>
        <w:pStyle w:val="Prrafodelista"/>
        <w:numPr>
          <w:ilvl w:val="0"/>
          <w:numId w:val="83"/>
        </w:numPr>
      </w:pPr>
      <w:proofErr w:type="spellStart"/>
      <w:r>
        <w:rPr>
          <w:b/>
          <w:bCs/>
        </w:rPr>
        <w:t>Id_manager</w:t>
      </w:r>
      <w:proofErr w:type="spellEnd"/>
      <w:r>
        <w:rPr>
          <w:b/>
          <w:bCs/>
        </w:rPr>
        <w:t xml:space="preserve">: </w:t>
      </w:r>
      <w:r>
        <w:t>Es la referencia al responsable del usuario, es una clave foránea de la misma tabla USERS.</w:t>
      </w:r>
    </w:p>
    <w:p w14:paraId="173343F8" w14:textId="77777777" w:rsidR="00A016CD" w:rsidRDefault="00A016CD" w:rsidP="00A016CD">
      <w:pPr>
        <w:pStyle w:val="Prrafodelista"/>
        <w:numPr>
          <w:ilvl w:val="0"/>
          <w:numId w:val="83"/>
        </w:numPr>
      </w:pPr>
      <w:proofErr w:type="spellStart"/>
      <w:r>
        <w:rPr>
          <w:b/>
          <w:bCs/>
        </w:rPr>
        <w:t>Id_company</w:t>
      </w:r>
      <w:proofErr w:type="spellEnd"/>
      <w:r>
        <w:rPr>
          <w:b/>
          <w:bCs/>
        </w:rPr>
        <w:t>:</w:t>
      </w:r>
      <w:r>
        <w:t xml:space="preserve"> Es una clave foránea que hace referencia a la tabla de COMPANIES.</w:t>
      </w:r>
    </w:p>
    <w:p w14:paraId="24C341AF" w14:textId="77777777" w:rsidR="00A016CD" w:rsidRPr="00994059" w:rsidRDefault="00A016CD" w:rsidP="00A016CD">
      <w:pPr>
        <w:pStyle w:val="Prrafodelista"/>
        <w:numPr>
          <w:ilvl w:val="0"/>
          <w:numId w:val="83"/>
        </w:numPr>
      </w:pPr>
      <w:proofErr w:type="spellStart"/>
      <w:r>
        <w:rPr>
          <w:b/>
          <w:bCs/>
        </w:rPr>
        <w:t>Id_role</w:t>
      </w:r>
      <w:proofErr w:type="spellEnd"/>
      <w:r>
        <w:rPr>
          <w:b/>
          <w:bCs/>
        </w:rPr>
        <w:t>:</w:t>
      </w:r>
      <w:r>
        <w:t xml:space="preserve"> Es una clave foránea que hace referencia a la tabla de ROLES.</w:t>
      </w:r>
    </w:p>
    <w:p w14:paraId="71BBA013" w14:textId="77777777" w:rsidR="00A016CD" w:rsidRDefault="00A016CD" w:rsidP="00A016CD">
      <w:pPr>
        <w:pStyle w:val="Ttulo6"/>
      </w:pPr>
      <w:bookmarkStart w:id="35" w:name="_Toc135942523"/>
      <w:r>
        <w:t xml:space="preserve">Tabla </w:t>
      </w:r>
      <w:proofErr w:type="spellStart"/>
      <w:r>
        <w:t>Users_Routes</w:t>
      </w:r>
      <w:bookmarkEnd w:id="35"/>
      <w:proofErr w:type="spellEnd"/>
    </w:p>
    <w:p w14:paraId="45F9005F" w14:textId="77777777" w:rsidR="00A016CD" w:rsidRDefault="00A016CD" w:rsidP="00A016CD">
      <w:r>
        <w:t>Es la tabla que almacenará la relación entre usuarios y rutas.</w:t>
      </w:r>
    </w:p>
    <w:p w14:paraId="7C9025EF" w14:textId="77777777" w:rsidR="00A016CD" w:rsidRDefault="00A016CD" w:rsidP="00A016CD">
      <w:pPr>
        <w:pStyle w:val="Prrafodelista"/>
        <w:numPr>
          <w:ilvl w:val="0"/>
          <w:numId w:val="85"/>
        </w:numPr>
      </w:pPr>
      <w:proofErr w:type="spellStart"/>
      <w:r>
        <w:rPr>
          <w:b/>
          <w:bCs/>
        </w:rPr>
        <w:t>Id_user</w:t>
      </w:r>
      <w:proofErr w:type="spellEnd"/>
      <w:r>
        <w:rPr>
          <w:b/>
          <w:bCs/>
        </w:rPr>
        <w:t xml:space="preserve">: </w:t>
      </w:r>
      <w:r>
        <w:t>Es el identificador del usuario. Es a la vez clave primaria y foránea que referencia a USERS.</w:t>
      </w:r>
    </w:p>
    <w:p w14:paraId="410C3178" w14:textId="77777777" w:rsidR="00A016CD" w:rsidRPr="003E20B3" w:rsidRDefault="00A016CD" w:rsidP="00A016CD">
      <w:pPr>
        <w:pStyle w:val="Prrafodelista"/>
        <w:numPr>
          <w:ilvl w:val="0"/>
          <w:numId w:val="85"/>
        </w:numPr>
      </w:pPr>
      <w:proofErr w:type="spellStart"/>
      <w:r>
        <w:rPr>
          <w:b/>
          <w:bCs/>
        </w:rPr>
        <w:t>Id_routes</w:t>
      </w:r>
      <w:proofErr w:type="spellEnd"/>
      <w:r>
        <w:rPr>
          <w:b/>
          <w:bCs/>
        </w:rPr>
        <w:t>:</w:t>
      </w:r>
      <w:r>
        <w:t xml:space="preserve"> Es el identificador de la ruta.</w:t>
      </w:r>
      <w:r w:rsidRPr="00994059">
        <w:t xml:space="preserve"> </w:t>
      </w:r>
      <w:r>
        <w:t>Es a la vez clave primaria y foránea que referencia a ROUTES.</w:t>
      </w:r>
    </w:p>
    <w:p w14:paraId="08452BEB" w14:textId="77777777" w:rsidR="006B59E1" w:rsidRPr="00A016CD" w:rsidRDefault="006B59E1" w:rsidP="00A016CD"/>
    <w:sectPr w:rsidR="006B59E1" w:rsidRPr="00A016CD" w:rsidSect="00D26A35">
      <w:footerReference w:type="default" r:id="rId10"/>
      <w:footerReference w:type="first" r:id="rId11"/>
      <w:pgSz w:w="11906" w:h="16838" w:code="9"/>
      <w:pgMar w:top="1418" w:right="1701" w:bottom="1418" w:left="1701" w:header="0" w:footer="0" w:gutter="0"/>
      <w:pgNumType w:start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FCB9DB" w14:textId="77777777" w:rsidR="00114956" w:rsidRDefault="00114956" w:rsidP="004B7E44">
      <w:r>
        <w:separator/>
      </w:r>
    </w:p>
  </w:endnote>
  <w:endnote w:type="continuationSeparator" w:id="0">
    <w:p w14:paraId="523D8716" w14:textId="77777777" w:rsidR="00114956" w:rsidRDefault="00114956" w:rsidP="004B7E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Franklin Gothic Book">
    <w:altName w:val="Calibri"/>
    <w:charset w:val="00"/>
    <w:family w:val="swiss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F4A00A" w14:textId="77777777" w:rsidR="00863668" w:rsidRPr="003D7F69" w:rsidRDefault="00863668">
    <w:pPr>
      <w:pStyle w:val="Piedepgina"/>
      <w:rPr>
        <w:caps/>
        <w:color w:val="A4063E" w:themeColor="accent1"/>
        <w:sz w:val="28"/>
        <w:szCs w:val="28"/>
      </w:rPr>
    </w:pPr>
    <w:r w:rsidRPr="003D7F69">
      <w:rPr>
        <w:caps/>
        <w:color w:val="A4063E" w:themeColor="accent1"/>
        <w:sz w:val="28"/>
        <w:szCs w:val="28"/>
      </w:rPr>
      <w:fldChar w:fldCharType="begin"/>
    </w:r>
    <w:r w:rsidRPr="003D7F69">
      <w:rPr>
        <w:caps/>
        <w:color w:val="A4063E" w:themeColor="accent1"/>
        <w:sz w:val="28"/>
        <w:szCs w:val="28"/>
      </w:rPr>
      <w:instrText>PAGE   \* MERGEFORMAT</w:instrText>
    </w:r>
    <w:r w:rsidRPr="003D7F69">
      <w:rPr>
        <w:caps/>
        <w:color w:val="A4063E" w:themeColor="accent1"/>
        <w:sz w:val="28"/>
        <w:szCs w:val="28"/>
      </w:rPr>
      <w:fldChar w:fldCharType="separate"/>
    </w:r>
    <w:r w:rsidRPr="003D7F69">
      <w:rPr>
        <w:caps/>
        <w:color w:val="A4063E" w:themeColor="accent1"/>
        <w:sz w:val="28"/>
        <w:szCs w:val="28"/>
      </w:rPr>
      <w:t>2</w:t>
    </w:r>
    <w:r w:rsidRPr="003D7F69">
      <w:rPr>
        <w:caps/>
        <w:color w:val="A4063E" w:themeColor="accent1"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2619101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6AE17D6" w14:textId="77777777" w:rsidR="005A718F" w:rsidRDefault="005A718F" w:rsidP="004B7E44">
        <w:pPr>
          <w:pStyle w:val="Piedepgina"/>
        </w:pPr>
        <w:r>
          <w:rPr>
            <w:lang w:bidi="es-ES"/>
          </w:rPr>
          <w:fldChar w:fldCharType="begin"/>
        </w:r>
        <w:r>
          <w:rPr>
            <w:lang w:bidi="es-ES"/>
          </w:rPr>
          <w:instrText xml:space="preserve"> PAGE   \* MERGEFORMAT </w:instrText>
        </w:r>
        <w:r>
          <w:rPr>
            <w:lang w:bidi="es-ES"/>
          </w:rPr>
          <w:fldChar w:fldCharType="separate"/>
        </w:r>
        <w:r w:rsidR="009120E9">
          <w:rPr>
            <w:noProof/>
            <w:lang w:bidi="es-ES"/>
          </w:rPr>
          <w:t>1</w:t>
        </w:r>
        <w:r>
          <w:rPr>
            <w:noProof/>
            <w:lang w:bidi="es-ES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4C249A" w14:textId="77777777" w:rsidR="00114956" w:rsidRDefault="00114956" w:rsidP="004B7E44">
      <w:r>
        <w:separator/>
      </w:r>
    </w:p>
  </w:footnote>
  <w:footnote w:type="continuationSeparator" w:id="0">
    <w:p w14:paraId="46D6C3CE" w14:textId="77777777" w:rsidR="00114956" w:rsidRDefault="00114956" w:rsidP="004B7E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A0EE7"/>
    <w:multiLevelType w:val="hybridMultilevel"/>
    <w:tmpl w:val="DA1023E2"/>
    <w:lvl w:ilvl="0" w:tplc="F47A6F0C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342835"/>
    <w:multiLevelType w:val="hybridMultilevel"/>
    <w:tmpl w:val="50FC696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B227F2"/>
    <w:multiLevelType w:val="hybridMultilevel"/>
    <w:tmpl w:val="550286F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0639FE"/>
    <w:multiLevelType w:val="hybridMultilevel"/>
    <w:tmpl w:val="EF924C5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39B054F"/>
    <w:multiLevelType w:val="hybridMultilevel"/>
    <w:tmpl w:val="911675A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5222823"/>
    <w:multiLevelType w:val="hybridMultilevel"/>
    <w:tmpl w:val="206C47E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59D7807"/>
    <w:multiLevelType w:val="hybridMultilevel"/>
    <w:tmpl w:val="CE727C76"/>
    <w:lvl w:ilvl="0" w:tplc="53B0D666">
      <w:start w:val="1"/>
      <w:numFmt w:val="decimal"/>
      <w:lvlText w:val="%1."/>
      <w:lvlJc w:val="left"/>
      <w:pPr>
        <w:ind w:left="720" w:hanging="360"/>
      </w:pPr>
      <w:rPr>
        <w:rFonts w:ascii="Open Sans" w:eastAsiaTheme="minorEastAsia" w:hAnsi="Open Sans" w:cstheme="minorBidi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61C7D0F"/>
    <w:multiLevelType w:val="hybridMultilevel"/>
    <w:tmpl w:val="D970538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6CB5B16"/>
    <w:multiLevelType w:val="hybridMultilevel"/>
    <w:tmpl w:val="381A8C3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7AD3074"/>
    <w:multiLevelType w:val="multilevel"/>
    <w:tmpl w:val="BA722A7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Letter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0E6B5BA3"/>
    <w:multiLevelType w:val="hybridMultilevel"/>
    <w:tmpl w:val="1C30BCF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06659EC"/>
    <w:multiLevelType w:val="hybridMultilevel"/>
    <w:tmpl w:val="D846B2A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0B3518D"/>
    <w:multiLevelType w:val="hybridMultilevel"/>
    <w:tmpl w:val="CC6E43C4"/>
    <w:lvl w:ilvl="0" w:tplc="0C0A0017">
      <w:start w:val="1"/>
      <w:numFmt w:val="lowerLetter"/>
      <w:lvlText w:val="%1)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3D45C0D"/>
    <w:multiLevelType w:val="multilevel"/>
    <w:tmpl w:val="0E508670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166C6BF2"/>
    <w:multiLevelType w:val="multilevel"/>
    <w:tmpl w:val="87AEB1A0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5" w15:restartNumberingAfterBreak="0">
    <w:nsid w:val="16724A2E"/>
    <w:multiLevelType w:val="hybridMultilevel"/>
    <w:tmpl w:val="2B1E81B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76B1EE7"/>
    <w:multiLevelType w:val="hybridMultilevel"/>
    <w:tmpl w:val="2F24BE7C"/>
    <w:lvl w:ilvl="0" w:tplc="BBB22B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8A7674C"/>
    <w:multiLevelType w:val="hybridMultilevel"/>
    <w:tmpl w:val="53FE8C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96C0D03"/>
    <w:multiLevelType w:val="hybridMultilevel"/>
    <w:tmpl w:val="68FE5E5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98656FD"/>
    <w:multiLevelType w:val="hybridMultilevel"/>
    <w:tmpl w:val="EE886A2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C547249"/>
    <w:multiLevelType w:val="hybridMultilevel"/>
    <w:tmpl w:val="6AFEFCBC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1D1A2816"/>
    <w:multiLevelType w:val="hybridMultilevel"/>
    <w:tmpl w:val="2D06B4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D805E92"/>
    <w:multiLevelType w:val="hybridMultilevel"/>
    <w:tmpl w:val="95DC7FF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1C95657"/>
    <w:multiLevelType w:val="hybridMultilevel"/>
    <w:tmpl w:val="FC68D6EA"/>
    <w:lvl w:ilvl="0" w:tplc="F47A6F0C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236306C"/>
    <w:multiLevelType w:val="multilevel"/>
    <w:tmpl w:val="1DB650FA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Letter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 w15:restartNumberingAfterBreak="0">
    <w:nsid w:val="23CB53F5"/>
    <w:multiLevelType w:val="hybridMultilevel"/>
    <w:tmpl w:val="45BC894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4365B4B"/>
    <w:multiLevelType w:val="hybridMultilevel"/>
    <w:tmpl w:val="1E0ABD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62224DC"/>
    <w:multiLevelType w:val="hybridMultilevel"/>
    <w:tmpl w:val="9C1EAD5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A000D4B"/>
    <w:multiLevelType w:val="hybridMultilevel"/>
    <w:tmpl w:val="9CE219D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ADE2F1A"/>
    <w:multiLevelType w:val="hybridMultilevel"/>
    <w:tmpl w:val="B6BCD98C"/>
    <w:lvl w:ilvl="0" w:tplc="AC9EC6DA">
      <w:start w:val="1"/>
      <w:numFmt w:val="bullet"/>
      <w:lvlText w:val=""/>
      <w:lvlJc w:val="left"/>
      <w:pPr>
        <w:ind w:left="720" w:hanging="360"/>
      </w:pPr>
      <w:rPr>
        <w:rFonts w:ascii="Wingdings" w:hAnsi="Wingdings" w:hint="default"/>
        <w:sz w:val="36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BF06486"/>
    <w:multiLevelType w:val="hybridMultilevel"/>
    <w:tmpl w:val="7D546CD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2CAB48AA"/>
    <w:multiLevelType w:val="hybridMultilevel"/>
    <w:tmpl w:val="7368B7C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2EAF2884"/>
    <w:multiLevelType w:val="hybridMultilevel"/>
    <w:tmpl w:val="23BEACE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2EF77634"/>
    <w:multiLevelType w:val="hybridMultilevel"/>
    <w:tmpl w:val="DA56B622"/>
    <w:lvl w:ilvl="0" w:tplc="0C0A0017">
      <w:start w:val="1"/>
      <w:numFmt w:val="lowerLetter"/>
      <w:lvlText w:val="%1)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2FBA1C6B"/>
    <w:multiLevelType w:val="hybridMultilevel"/>
    <w:tmpl w:val="EC28432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33C527C"/>
    <w:multiLevelType w:val="hybridMultilevel"/>
    <w:tmpl w:val="287C640E"/>
    <w:lvl w:ilvl="0" w:tplc="BBB22B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94E65E0">
      <w:numFmt w:val="bullet"/>
      <w:lvlText w:val="-"/>
      <w:lvlJc w:val="left"/>
      <w:pPr>
        <w:ind w:left="1440" w:hanging="360"/>
      </w:pPr>
      <w:rPr>
        <w:rFonts w:ascii="Open Sans" w:eastAsiaTheme="minorEastAsia" w:hAnsi="Open Sans" w:cs="Open Sans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55838A9"/>
    <w:multiLevelType w:val="hybridMultilevel"/>
    <w:tmpl w:val="6ED09916"/>
    <w:lvl w:ilvl="0" w:tplc="BBB22B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36534230"/>
    <w:multiLevelType w:val="hybridMultilevel"/>
    <w:tmpl w:val="F74CB4F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372A16A3"/>
    <w:multiLevelType w:val="hybridMultilevel"/>
    <w:tmpl w:val="470AD7B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3A35321A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0" w15:restartNumberingAfterBreak="0">
    <w:nsid w:val="3CFF49B4"/>
    <w:multiLevelType w:val="hybridMultilevel"/>
    <w:tmpl w:val="05500FAC"/>
    <w:lvl w:ilvl="0" w:tplc="570836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3DFC3288"/>
    <w:multiLevelType w:val="hybridMultilevel"/>
    <w:tmpl w:val="9550A63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3F492269"/>
    <w:multiLevelType w:val="hybridMultilevel"/>
    <w:tmpl w:val="EE164E1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3F501DC3"/>
    <w:multiLevelType w:val="hybridMultilevel"/>
    <w:tmpl w:val="1748692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444C56E7"/>
    <w:multiLevelType w:val="hybridMultilevel"/>
    <w:tmpl w:val="4B28B3F4"/>
    <w:lvl w:ilvl="0" w:tplc="3B92BE9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4C2182D"/>
    <w:multiLevelType w:val="hybridMultilevel"/>
    <w:tmpl w:val="63F41B8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4BA41EC0"/>
    <w:multiLevelType w:val="multilevel"/>
    <w:tmpl w:val="6FF44F4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47" w15:restartNumberingAfterBreak="0">
    <w:nsid w:val="4C9B1570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8" w15:restartNumberingAfterBreak="0">
    <w:nsid w:val="4CFD3D8F"/>
    <w:multiLevelType w:val="hybridMultilevel"/>
    <w:tmpl w:val="42C4B5A4"/>
    <w:lvl w:ilvl="0" w:tplc="BBB22B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4D0D21E5"/>
    <w:multiLevelType w:val="hybridMultilevel"/>
    <w:tmpl w:val="F3742E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4D84125E"/>
    <w:multiLevelType w:val="multilevel"/>
    <w:tmpl w:val="0C0A001D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51" w15:restartNumberingAfterBreak="0">
    <w:nsid w:val="4E265AAE"/>
    <w:multiLevelType w:val="hybridMultilevel"/>
    <w:tmpl w:val="24B462F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4F89707A"/>
    <w:multiLevelType w:val="hybridMultilevel"/>
    <w:tmpl w:val="9F0E6F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512F462B"/>
    <w:multiLevelType w:val="hybridMultilevel"/>
    <w:tmpl w:val="D1B46C8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52F84E38"/>
    <w:multiLevelType w:val="multilevel"/>
    <w:tmpl w:val="FC02787A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Letter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5" w15:restartNumberingAfterBreak="0">
    <w:nsid w:val="55183762"/>
    <w:multiLevelType w:val="hybridMultilevel"/>
    <w:tmpl w:val="F73EB97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55FD1B85"/>
    <w:multiLevelType w:val="hybridMultilevel"/>
    <w:tmpl w:val="738E80D8"/>
    <w:lvl w:ilvl="0" w:tplc="F47A6F0C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569F4DEC"/>
    <w:multiLevelType w:val="hybridMultilevel"/>
    <w:tmpl w:val="48A685E4"/>
    <w:lvl w:ilvl="0" w:tplc="FFFFFFFF">
      <w:start w:val="1"/>
      <w:numFmt w:val="lowerLetter"/>
      <w:lvlText w:val="%1)"/>
      <w:lvlJc w:val="left"/>
      <w:pPr>
        <w:ind w:left="72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578018A6"/>
    <w:multiLevelType w:val="multilevel"/>
    <w:tmpl w:val="07C8C5BE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Letter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9" w15:restartNumberingAfterBreak="0">
    <w:nsid w:val="5A6817F1"/>
    <w:multiLevelType w:val="hybridMultilevel"/>
    <w:tmpl w:val="6BA863E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5B89565F"/>
    <w:multiLevelType w:val="hybridMultilevel"/>
    <w:tmpl w:val="3D78A038"/>
    <w:lvl w:ilvl="0" w:tplc="F47A6F0C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14F8CFDA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5D072863"/>
    <w:multiLevelType w:val="hybridMultilevel"/>
    <w:tmpl w:val="48A685E4"/>
    <w:lvl w:ilvl="0" w:tplc="1E9A8172">
      <w:start w:val="1"/>
      <w:numFmt w:val="lowerLetter"/>
      <w:lvlText w:val="%1)"/>
      <w:lvlJc w:val="left"/>
      <w:pPr>
        <w:ind w:left="720" w:hanging="360"/>
      </w:pPr>
      <w:rPr>
        <w:b/>
        <w:bCs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60347C74"/>
    <w:multiLevelType w:val="hybridMultilevel"/>
    <w:tmpl w:val="96CCAF4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672D01F4"/>
    <w:multiLevelType w:val="hybridMultilevel"/>
    <w:tmpl w:val="3D381B1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69617D2E"/>
    <w:multiLevelType w:val="hybridMultilevel"/>
    <w:tmpl w:val="808E43A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6AAA4AE2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6" w15:restartNumberingAfterBreak="0">
    <w:nsid w:val="6C8507F2"/>
    <w:multiLevelType w:val="hybridMultilevel"/>
    <w:tmpl w:val="F2EABB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6C9A1CD4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8" w15:restartNumberingAfterBreak="0">
    <w:nsid w:val="6FBD6CAE"/>
    <w:multiLevelType w:val="hybridMultilevel"/>
    <w:tmpl w:val="2D84A83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702801DD"/>
    <w:multiLevelType w:val="hybridMultilevel"/>
    <w:tmpl w:val="31DADC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703D1571"/>
    <w:multiLevelType w:val="multilevel"/>
    <w:tmpl w:val="1DB650FA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71" w15:restartNumberingAfterBreak="0">
    <w:nsid w:val="71C71D33"/>
    <w:multiLevelType w:val="hybridMultilevel"/>
    <w:tmpl w:val="EDCC5234"/>
    <w:lvl w:ilvl="0" w:tplc="AC9EC6DA">
      <w:start w:val="1"/>
      <w:numFmt w:val="bullet"/>
      <w:lvlText w:val=""/>
      <w:lvlJc w:val="left"/>
      <w:pPr>
        <w:ind w:left="720" w:hanging="360"/>
      </w:pPr>
      <w:rPr>
        <w:rFonts w:ascii="Wingdings" w:hAnsi="Wingdings" w:hint="default"/>
        <w:sz w:val="36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75905ED3"/>
    <w:multiLevelType w:val="hybridMultilevel"/>
    <w:tmpl w:val="E6B8B35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77CB02BC"/>
    <w:multiLevelType w:val="hybridMultilevel"/>
    <w:tmpl w:val="0C487C3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78692F2B"/>
    <w:multiLevelType w:val="hybridMultilevel"/>
    <w:tmpl w:val="941C58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78A102D3"/>
    <w:multiLevelType w:val="hybridMultilevel"/>
    <w:tmpl w:val="20B8B79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79674017"/>
    <w:multiLevelType w:val="multilevel"/>
    <w:tmpl w:val="BC4A0236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Letter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7" w15:restartNumberingAfterBreak="0">
    <w:nsid w:val="79B568AE"/>
    <w:multiLevelType w:val="multilevel"/>
    <w:tmpl w:val="0E508670"/>
    <w:lvl w:ilvl="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78" w15:restartNumberingAfterBreak="0">
    <w:nsid w:val="7B3B52C4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9" w15:restartNumberingAfterBreak="0">
    <w:nsid w:val="7B647E60"/>
    <w:multiLevelType w:val="hybridMultilevel"/>
    <w:tmpl w:val="D76AA5D2"/>
    <w:lvl w:ilvl="0" w:tplc="F47A6F0C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7B7C0815"/>
    <w:multiLevelType w:val="hybridMultilevel"/>
    <w:tmpl w:val="9822D0B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7C2D23AA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2" w15:restartNumberingAfterBreak="0">
    <w:nsid w:val="7D644BB1"/>
    <w:multiLevelType w:val="hybridMultilevel"/>
    <w:tmpl w:val="EF564C2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7DCF2F3A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4" w15:restartNumberingAfterBreak="0">
    <w:nsid w:val="7FE53E05"/>
    <w:multiLevelType w:val="hybridMultilevel"/>
    <w:tmpl w:val="BC04641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4847714">
    <w:abstractNumId w:val="17"/>
  </w:num>
  <w:num w:numId="2" w16cid:durableId="1241208559">
    <w:abstractNumId w:val="49"/>
  </w:num>
  <w:num w:numId="3" w16cid:durableId="1578899503">
    <w:abstractNumId w:val="82"/>
  </w:num>
  <w:num w:numId="4" w16cid:durableId="1546143378">
    <w:abstractNumId w:val="2"/>
  </w:num>
  <w:num w:numId="5" w16cid:durableId="773984224">
    <w:abstractNumId w:val="42"/>
  </w:num>
  <w:num w:numId="6" w16cid:durableId="1470056827">
    <w:abstractNumId w:val="29"/>
  </w:num>
  <w:num w:numId="7" w16cid:durableId="1728726616">
    <w:abstractNumId w:val="71"/>
  </w:num>
  <w:num w:numId="8" w16cid:durableId="925648131">
    <w:abstractNumId w:val="48"/>
  </w:num>
  <w:num w:numId="9" w16cid:durableId="708650173">
    <w:abstractNumId w:val="16"/>
  </w:num>
  <w:num w:numId="10" w16cid:durableId="1547258825">
    <w:abstractNumId w:val="22"/>
  </w:num>
  <w:num w:numId="11" w16cid:durableId="1534536496">
    <w:abstractNumId w:val="79"/>
  </w:num>
  <w:num w:numId="12" w16cid:durableId="412704268">
    <w:abstractNumId w:val="51"/>
  </w:num>
  <w:num w:numId="13" w16cid:durableId="1999993950">
    <w:abstractNumId w:val="4"/>
  </w:num>
  <w:num w:numId="14" w16cid:durableId="188876717">
    <w:abstractNumId w:val="32"/>
  </w:num>
  <w:num w:numId="15" w16cid:durableId="1535463536">
    <w:abstractNumId w:val="19"/>
  </w:num>
  <w:num w:numId="16" w16cid:durableId="170682911">
    <w:abstractNumId w:val="68"/>
  </w:num>
  <w:num w:numId="17" w16cid:durableId="1239483031">
    <w:abstractNumId w:val="80"/>
  </w:num>
  <w:num w:numId="18" w16cid:durableId="177353418">
    <w:abstractNumId w:val="34"/>
  </w:num>
  <w:num w:numId="19" w16cid:durableId="2121532333">
    <w:abstractNumId w:val="28"/>
  </w:num>
  <w:num w:numId="20" w16cid:durableId="106315798">
    <w:abstractNumId w:val="10"/>
  </w:num>
  <w:num w:numId="21" w16cid:durableId="1287590059">
    <w:abstractNumId w:val="6"/>
  </w:num>
  <w:num w:numId="22" w16cid:durableId="517891129">
    <w:abstractNumId w:val="18"/>
  </w:num>
  <w:num w:numId="23" w16cid:durableId="1772890053">
    <w:abstractNumId w:val="63"/>
  </w:num>
  <w:num w:numId="24" w16cid:durableId="619336472">
    <w:abstractNumId w:val="5"/>
  </w:num>
  <w:num w:numId="25" w16cid:durableId="286470269">
    <w:abstractNumId w:val="62"/>
  </w:num>
  <w:num w:numId="26" w16cid:durableId="1816799021">
    <w:abstractNumId w:val="44"/>
  </w:num>
  <w:num w:numId="27" w16cid:durableId="632098017">
    <w:abstractNumId w:val="43"/>
  </w:num>
  <w:num w:numId="28" w16cid:durableId="914585351">
    <w:abstractNumId w:val="21"/>
  </w:num>
  <w:num w:numId="29" w16cid:durableId="1160315959">
    <w:abstractNumId w:val="61"/>
  </w:num>
  <w:num w:numId="30" w16cid:durableId="628245277">
    <w:abstractNumId w:val="57"/>
  </w:num>
  <w:num w:numId="31" w16cid:durableId="1219241014">
    <w:abstractNumId w:val="56"/>
  </w:num>
  <w:num w:numId="32" w16cid:durableId="1007055021">
    <w:abstractNumId w:val="60"/>
  </w:num>
  <w:num w:numId="33" w16cid:durableId="333842526">
    <w:abstractNumId w:val="23"/>
  </w:num>
  <w:num w:numId="34" w16cid:durableId="1534684176">
    <w:abstractNumId w:val="77"/>
  </w:num>
  <w:num w:numId="35" w16cid:durableId="1597902441">
    <w:abstractNumId w:val="75"/>
  </w:num>
  <w:num w:numId="36" w16cid:durableId="1880361994">
    <w:abstractNumId w:val="7"/>
  </w:num>
  <w:num w:numId="37" w16cid:durableId="514346723">
    <w:abstractNumId w:val="15"/>
  </w:num>
  <w:num w:numId="38" w16cid:durableId="654265455">
    <w:abstractNumId w:val="11"/>
  </w:num>
  <w:num w:numId="39" w16cid:durableId="169762129">
    <w:abstractNumId w:val="38"/>
  </w:num>
  <w:num w:numId="40" w16cid:durableId="205872668">
    <w:abstractNumId w:val="25"/>
  </w:num>
  <w:num w:numId="41" w16cid:durableId="165092601">
    <w:abstractNumId w:val="45"/>
  </w:num>
  <w:num w:numId="42" w16cid:durableId="520121287">
    <w:abstractNumId w:val="3"/>
  </w:num>
  <w:num w:numId="43" w16cid:durableId="2088451346">
    <w:abstractNumId w:val="26"/>
  </w:num>
  <w:num w:numId="44" w16cid:durableId="303973582">
    <w:abstractNumId w:val="72"/>
  </w:num>
  <w:num w:numId="45" w16cid:durableId="2077386845">
    <w:abstractNumId w:val="0"/>
  </w:num>
  <w:num w:numId="46" w16cid:durableId="1940796754">
    <w:abstractNumId w:val="30"/>
  </w:num>
  <w:num w:numId="47" w16cid:durableId="846865979">
    <w:abstractNumId w:val="50"/>
  </w:num>
  <w:num w:numId="48" w16cid:durableId="1054619312">
    <w:abstractNumId w:val="31"/>
  </w:num>
  <w:num w:numId="49" w16cid:durableId="787360650">
    <w:abstractNumId w:val="8"/>
  </w:num>
  <w:num w:numId="50" w16cid:durableId="1464618287">
    <w:abstractNumId w:val="39"/>
  </w:num>
  <w:num w:numId="51" w16cid:durableId="1709790725">
    <w:abstractNumId w:val="78"/>
  </w:num>
  <w:num w:numId="52" w16cid:durableId="119958426">
    <w:abstractNumId w:val="65"/>
  </w:num>
  <w:num w:numId="53" w16cid:durableId="643433659">
    <w:abstractNumId w:val="47"/>
  </w:num>
  <w:num w:numId="54" w16cid:durableId="1774400359">
    <w:abstractNumId w:val="81"/>
  </w:num>
  <w:num w:numId="55" w16cid:durableId="236943298">
    <w:abstractNumId w:val="83"/>
  </w:num>
  <w:num w:numId="56" w16cid:durableId="723869711">
    <w:abstractNumId w:val="67"/>
  </w:num>
  <w:num w:numId="57" w16cid:durableId="548344807">
    <w:abstractNumId w:val="13"/>
  </w:num>
  <w:num w:numId="58" w16cid:durableId="1600141088">
    <w:abstractNumId w:val="14"/>
  </w:num>
  <w:num w:numId="59" w16cid:durableId="514150003">
    <w:abstractNumId w:val="9"/>
  </w:num>
  <w:num w:numId="60" w16cid:durableId="1299457012">
    <w:abstractNumId w:val="12"/>
  </w:num>
  <w:num w:numId="61" w16cid:durableId="1786344774">
    <w:abstractNumId w:val="76"/>
  </w:num>
  <w:num w:numId="62" w16cid:durableId="141704125">
    <w:abstractNumId w:val="54"/>
  </w:num>
  <w:num w:numId="63" w16cid:durableId="1383871274">
    <w:abstractNumId w:val="58"/>
  </w:num>
  <w:num w:numId="64" w16cid:durableId="1710180249">
    <w:abstractNumId w:val="24"/>
  </w:num>
  <w:num w:numId="65" w16cid:durableId="66153281">
    <w:abstractNumId w:val="70"/>
  </w:num>
  <w:num w:numId="66" w16cid:durableId="1868788150">
    <w:abstractNumId w:val="40"/>
  </w:num>
  <w:num w:numId="67" w16cid:durableId="1471168430">
    <w:abstractNumId w:val="46"/>
  </w:num>
  <w:num w:numId="68" w16cid:durableId="1012953146">
    <w:abstractNumId w:val="64"/>
  </w:num>
  <w:num w:numId="69" w16cid:durableId="1399283955">
    <w:abstractNumId w:val="20"/>
  </w:num>
  <w:num w:numId="70" w16cid:durableId="1570650321">
    <w:abstractNumId w:val="53"/>
  </w:num>
  <w:num w:numId="71" w16cid:durableId="1524705287">
    <w:abstractNumId w:val="84"/>
  </w:num>
  <w:num w:numId="72" w16cid:durableId="940533891">
    <w:abstractNumId w:val="33"/>
  </w:num>
  <w:num w:numId="73" w16cid:durableId="2009404254">
    <w:abstractNumId w:val="52"/>
  </w:num>
  <w:num w:numId="74" w16cid:durableId="805046800">
    <w:abstractNumId w:val="35"/>
  </w:num>
  <w:num w:numId="75" w16cid:durableId="1181235925">
    <w:abstractNumId w:val="36"/>
  </w:num>
  <w:num w:numId="76" w16cid:durableId="1228223039">
    <w:abstractNumId w:val="55"/>
  </w:num>
  <w:num w:numId="77" w16cid:durableId="1630283924">
    <w:abstractNumId w:val="37"/>
  </w:num>
  <w:num w:numId="78" w16cid:durableId="2001149760">
    <w:abstractNumId w:val="59"/>
  </w:num>
  <w:num w:numId="79" w16cid:durableId="322438040">
    <w:abstractNumId w:val="41"/>
  </w:num>
  <w:num w:numId="80" w16cid:durableId="145166994">
    <w:abstractNumId w:val="66"/>
  </w:num>
  <w:num w:numId="81" w16cid:durableId="420758419">
    <w:abstractNumId w:val="69"/>
  </w:num>
  <w:num w:numId="82" w16cid:durableId="300817833">
    <w:abstractNumId w:val="27"/>
  </w:num>
  <w:num w:numId="83" w16cid:durableId="72044239">
    <w:abstractNumId w:val="74"/>
  </w:num>
  <w:num w:numId="84" w16cid:durableId="609435597">
    <w:abstractNumId w:val="73"/>
  </w:num>
  <w:num w:numId="85" w16cid:durableId="17393959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668"/>
    <w:rsid w:val="00003E73"/>
    <w:rsid w:val="00004C74"/>
    <w:rsid w:val="000218AD"/>
    <w:rsid w:val="000338F1"/>
    <w:rsid w:val="00033AE6"/>
    <w:rsid w:val="00037704"/>
    <w:rsid w:val="000512D6"/>
    <w:rsid w:val="0005229D"/>
    <w:rsid w:val="00056053"/>
    <w:rsid w:val="00070A68"/>
    <w:rsid w:val="00080D24"/>
    <w:rsid w:val="000821D9"/>
    <w:rsid w:val="00094D24"/>
    <w:rsid w:val="000C0FD8"/>
    <w:rsid w:val="000D3175"/>
    <w:rsid w:val="000D3DDC"/>
    <w:rsid w:val="000D61F6"/>
    <w:rsid w:val="000E055C"/>
    <w:rsid w:val="000F4E5D"/>
    <w:rsid w:val="001012F6"/>
    <w:rsid w:val="001058C2"/>
    <w:rsid w:val="00114956"/>
    <w:rsid w:val="00115498"/>
    <w:rsid w:val="00115A77"/>
    <w:rsid w:val="001236B9"/>
    <w:rsid w:val="00133F26"/>
    <w:rsid w:val="00143014"/>
    <w:rsid w:val="00144DAE"/>
    <w:rsid w:val="001536D2"/>
    <w:rsid w:val="00154892"/>
    <w:rsid w:val="001701B6"/>
    <w:rsid w:val="0017308E"/>
    <w:rsid w:val="00185B8B"/>
    <w:rsid w:val="001868A8"/>
    <w:rsid w:val="001A118F"/>
    <w:rsid w:val="001A2579"/>
    <w:rsid w:val="001A488A"/>
    <w:rsid w:val="001B11CD"/>
    <w:rsid w:val="001B70F5"/>
    <w:rsid w:val="001E307B"/>
    <w:rsid w:val="001E790B"/>
    <w:rsid w:val="00204F0C"/>
    <w:rsid w:val="00205ADB"/>
    <w:rsid w:val="00212747"/>
    <w:rsid w:val="002462BB"/>
    <w:rsid w:val="002513B3"/>
    <w:rsid w:val="00255DD8"/>
    <w:rsid w:val="00257522"/>
    <w:rsid w:val="0026210C"/>
    <w:rsid w:val="002728C3"/>
    <w:rsid w:val="00272FC5"/>
    <w:rsid w:val="002734C8"/>
    <w:rsid w:val="00276C4A"/>
    <w:rsid w:val="00293B83"/>
    <w:rsid w:val="00295D51"/>
    <w:rsid w:val="00296BCF"/>
    <w:rsid w:val="002C58FE"/>
    <w:rsid w:val="002D3671"/>
    <w:rsid w:val="003016E0"/>
    <w:rsid w:val="003114C6"/>
    <w:rsid w:val="00313E68"/>
    <w:rsid w:val="003248FF"/>
    <w:rsid w:val="003348F0"/>
    <w:rsid w:val="00335869"/>
    <w:rsid w:val="003404BB"/>
    <w:rsid w:val="00353BAE"/>
    <w:rsid w:val="00353CD3"/>
    <w:rsid w:val="003546CD"/>
    <w:rsid w:val="003546DD"/>
    <w:rsid w:val="0035593E"/>
    <w:rsid w:val="003633BF"/>
    <w:rsid w:val="00377077"/>
    <w:rsid w:val="003910A9"/>
    <w:rsid w:val="003D200E"/>
    <w:rsid w:val="003D453D"/>
    <w:rsid w:val="003D6FD2"/>
    <w:rsid w:val="003D7F69"/>
    <w:rsid w:val="003E20B3"/>
    <w:rsid w:val="003F5689"/>
    <w:rsid w:val="00435747"/>
    <w:rsid w:val="004404C9"/>
    <w:rsid w:val="00441890"/>
    <w:rsid w:val="004421EF"/>
    <w:rsid w:val="00446D6B"/>
    <w:rsid w:val="00452A22"/>
    <w:rsid w:val="00473E44"/>
    <w:rsid w:val="00485350"/>
    <w:rsid w:val="00485BBE"/>
    <w:rsid w:val="00497470"/>
    <w:rsid w:val="004B7E44"/>
    <w:rsid w:val="004C55A5"/>
    <w:rsid w:val="004D210A"/>
    <w:rsid w:val="004D5252"/>
    <w:rsid w:val="004D74F3"/>
    <w:rsid w:val="004F2B86"/>
    <w:rsid w:val="005001AE"/>
    <w:rsid w:val="00512AEF"/>
    <w:rsid w:val="0052679E"/>
    <w:rsid w:val="00536FBD"/>
    <w:rsid w:val="00541D5A"/>
    <w:rsid w:val="005426C5"/>
    <w:rsid w:val="00565BB9"/>
    <w:rsid w:val="005721BC"/>
    <w:rsid w:val="0057252D"/>
    <w:rsid w:val="00572FE0"/>
    <w:rsid w:val="00581101"/>
    <w:rsid w:val="00583E52"/>
    <w:rsid w:val="00591F83"/>
    <w:rsid w:val="005A2DB4"/>
    <w:rsid w:val="005A718F"/>
    <w:rsid w:val="005B14E7"/>
    <w:rsid w:val="005C2AEF"/>
    <w:rsid w:val="005D720D"/>
    <w:rsid w:val="005D7641"/>
    <w:rsid w:val="005E29A0"/>
    <w:rsid w:val="005E4953"/>
    <w:rsid w:val="005E5648"/>
    <w:rsid w:val="005F05CB"/>
    <w:rsid w:val="005F14C8"/>
    <w:rsid w:val="005F248E"/>
    <w:rsid w:val="00603821"/>
    <w:rsid w:val="0063593C"/>
    <w:rsid w:val="0064602D"/>
    <w:rsid w:val="00646E2E"/>
    <w:rsid w:val="006506E3"/>
    <w:rsid w:val="00654E5F"/>
    <w:rsid w:val="0066328D"/>
    <w:rsid w:val="00671E72"/>
    <w:rsid w:val="00673EC2"/>
    <w:rsid w:val="006845DB"/>
    <w:rsid w:val="006A176B"/>
    <w:rsid w:val="006A3CE7"/>
    <w:rsid w:val="006A40BA"/>
    <w:rsid w:val="006B1A49"/>
    <w:rsid w:val="006B59E1"/>
    <w:rsid w:val="006E5E10"/>
    <w:rsid w:val="006F079D"/>
    <w:rsid w:val="006F62A5"/>
    <w:rsid w:val="00702EF9"/>
    <w:rsid w:val="00710C0F"/>
    <w:rsid w:val="00734175"/>
    <w:rsid w:val="007516CF"/>
    <w:rsid w:val="00762E10"/>
    <w:rsid w:val="0078469E"/>
    <w:rsid w:val="007A16FF"/>
    <w:rsid w:val="007A2B14"/>
    <w:rsid w:val="007A7559"/>
    <w:rsid w:val="007B4949"/>
    <w:rsid w:val="007B4A97"/>
    <w:rsid w:val="007C1D8D"/>
    <w:rsid w:val="007C4594"/>
    <w:rsid w:val="007E626F"/>
    <w:rsid w:val="008027A4"/>
    <w:rsid w:val="00814F10"/>
    <w:rsid w:val="008179F3"/>
    <w:rsid w:val="00821875"/>
    <w:rsid w:val="00827795"/>
    <w:rsid w:val="0083438D"/>
    <w:rsid w:val="00843E95"/>
    <w:rsid w:val="00847584"/>
    <w:rsid w:val="008503BB"/>
    <w:rsid w:val="0085114D"/>
    <w:rsid w:val="00863041"/>
    <w:rsid w:val="00863668"/>
    <w:rsid w:val="00883651"/>
    <w:rsid w:val="00884E10"/>
    <w:rsid w:val="00897EE7"/>
    <w:rsid w:val="008B2ACE"/>
    <w:rsid w:val="008B33BC"/>
    <w:rsid w:val="008B6F39"/>
    <w:rsid w:val="008C476F"/>
    <w:rsid w:val="008C4C70"/>
    <w:rsid w:val="008C6146"/>
    <w:rsid w:val="008C673A"/>
    <w:rsid w:val="008E6808"/>
    <w:rsid w:val="00907013"/>
    <w:rsid w:val="009120E9"/>
    <w:rsid w:val="00916263"/>
    <w:rsid w:val="009348E9"/>
    <w:rsid w:val="00945900"/>
    <w:rsid w:val="00953565"/>
    <w:rsid w:val="00965E94"/>
    <w:rsid w:val="009708D5"/>
    <w:rsid w:val="009942D2"/>
    <w:rsid w:val="009A1D26"/>
    <w:rsid w:val="009B081A"/>
    <w:rsid w:val="009B3088"/>
    <w:rsid w:val="009B4BE6"/>
    <w:rsid w:val="009B63AC"/>
    <w:rsid w:val="009C396C"/>
    <w:rsid w:val="00A016CD"/>
    <w:rsid w:val="00A1150E"/>
    <w:rsid w:val="00A14503"/>
    <w:rsid w:val="00A1647D"/>
    <w:rsid w:val="00A23BA4"/>
    <w:rsid w:val="00A268B0"/>
    <w:rsid w:val="00A2766B"/>
    <w:rsid w:val="00A32E63"/>
    <w:rsid w:val="00A33258"/>
    <w:rsid w:val="00A400F4"/>
    <w:rsid w:val="00A73CE7"/>
    <w:rsid w:val="00AA3194"/>
    <w:rsid w:val="00AA4B83"/>
    <w:rsid w:val="00AA533F"/>
    <w:rsid w:val="00AA55EF"/>
    <w:rsid w:val="00AA5C55"/>
    <w:rsid w:val="00AB3C7A"/>
    <w:rsid w:val="00AD38BD"/>
    <w:rsid w:val="00AD7B91"/>
    <w:rsid w:val="00AD7C71"/>
    <w:rsid w:val="00AE254A"/>
    <w:rsid w:val="00AE7F00"/>
    <w:rsid w:val="00AF4987"/>
    <w:rsid w:val="00B124C1"/>
    <w:rsid w:val="00B217EB"/>
    <w:rsid w:val="00B25098"/>
    <w:rsid w:val="00B3418E"/>
    <w:rsid w:val="00B4384B"/>
    <w:rsid w:val="00B50EA2"/>
    <w:rsid w:val="00B52630"/>
    <w:rsid w:val="00B54864"/>
    <w:rsid w:val="00B572B4"/>
    <w:rsid w:val="00B6039E"/>
    <w:rsid w:val="00B63469"/>
    <w:rsid w:val="00B7049F"/>
    <w:rsid w:val="00B73F81"/>
    <w:rsid w:val="00B85993"/>
    <w:rsid w:val="00B8695C"/>
    <w:rsid w:val="00B90F22"/>
    <w:rsid w:val="00B91BDB"/>
    <w:rsid w:val="00BA08C0"/>
    <w:rsid w:val="00BA181D"/>
    <w:rsid w:val="00BB3A92"/>
    <w:rsid w:val="00BB6304"/>
    <w:rsid w:val="00BC2E60"/>
    <w:rsid w:val="00BD431B"/>
    <w:rsid w:val="00BE0705"/>
    <w:rsid w:val="00BE0C29"/>
    <w:rsid w:val="00C00BD5"/>
    <w:rsid w:val="00C05CFE"/>
    <w:rsid w:val="00C10884"/>
    <w:rsid w:val="00C11434"/>
    <w:rsid w:val="00C1264A"/>
    <w:rsid w:val="00C13264"/>
    <w:rsid w:val="00C31362"/>
    <w:rsid w:val="00C31A00"/>
    <w:rsid w:val="00C34AE7"/>
    <w:rsid w:val="00C35422"/>
    <w:rsid w:val="00C46936"/>
    <w:rsid w:val="00C60240"/>
    <w:rsid w:val="00C7682B"/>
    <w:rsid w:val="00C94BA5"/>
    <w:rsid w:val="00C97C5D"/>
    <w:rsid w:val="00CA1ACB"/>
    <w:rsid w:val="00CB7E33"/>
    <w:rsid w:val="00CC5EEE"/>
    <w:rsid w:val="00CC7EA6"/>
    <w:rsid w:val="00CD0A0E"/>
    <w:rsid w:val="00CF6393"/>
    <w:rsid w:val="00D231B3"/>
    <w:rsid w:val="00D26A35"/>
    <w:rsid w:val="00D461A1"/>
    <w:rsid w:val="00D617EB"/>
    <w:rsid w:val="00D743CB"/>
    <w:rsid w:val="00D75557"/>
    <w:rsid w:val="00D7562D"/>
    <w:rsid w:val="00D8120B"/>
    <w:rsid w:val="00D92C52"/>
    <w:rsid w:val="00D9437F"/>
    <w:rsid w:val="00D95571"/>
    <w:rsid w:val="00DA0219"/>
    <w:rsid w:val="00DA6C54"/>
    <w:rsid w:val="00DB26A7"/>
    <w:rsid w:val="00DB3468"/>
    <w:rsid w:val="00DE2067"/>
    <w:rsid w:val="00E10272"/>
    <w:rsid w:val="00E4551E"/>
    <w:rsid w:val="00E51FCE"/>
    <w:rsid w:val="00E572A8"/>
    <w:rsid w:val="00E600E7"/>
    <w:rsid w:val="00E6191A"/>
    <w:rsid w:val="00E61CEF"/>
    <w:rsid w:val="00E76CAD"/>
    <w:rsid w:val="00E774BB"/>
    <w:rsid w:val="00E83E28"/>
    <w:rsid w:val="00E84079"/>
    <w:rsid w:val="00E86863"/>
    <w:rsid w:val="00E90D95"/>
    <w:rsid w:val="00E942B9"/>
    <w:rsid w:val="00E94B5F"/>
    <w:rsid w:val="00EA4C23"/>
    <w:rsid w:val="00EB2286"/>
    <w:rsid w:val="00EB5F17"/>
    <w:rsid w:val="00EC0B42"/>
    <w:rsid w:val="00ED02BD"/>
    <w:rsid w:val="00EE4F19"/>
    <w:rsid w:val="00EF7B11"/>
    <w:rsid w:val="00F13F04"/>
    <w:rsid w:val="00F13FF6"/>
    <w:rsid w:val="00F350BC"/>
    <w:rsid w:val="00F35D36"/>
    <w:rsid w:val="00F41739"/>
    <w:rsid w:val="00F43AAE"/>
    <w:rsid w:val="00F459C8"/>
    <w:rsid w:val="00F46B5C"/>
    <w:rsid w:val="00F50EF0"/>
    <w:rsid w:val="00F52F46"/>
    <w:rsid w:val="00F6048A"/>
    <w:rsid w:val="00F673E8"/>
    <w:rsid w:val="00F70DD0"/>
    <w:rsid w:val="00F82E63"/>
    <w:rsid w:val="00FA11B4"/>
    <w:rsid w:val="00FB2995"/>
    <w:rsid w:val="00FC4737"/>
    <w:rsid w:val="00FD08FD"/>
    <w:rsid w:val="00FD2080"/>
    <w:rsid w:val="00FD7405"/>
    <w:rsid w:val="00FE2D2C"/>
    <w:rsid w:val="00FE5F5A"/>
    <w:rsid w:val="00FF1CC4"/>
    <w:rsid w:val="00FF7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4D2A290"/>
  <w15:chartTrackingRefBased/>
  <w15:docId w15:val="{9E4E61FA-EE2A-41A8-8DD3-39BD96ACA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18"/>
        <w:szCs w:val="18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2" w:unhideWhenUsed="1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4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5E94"/>
    <w:pPr>
      <w:spacing w:before="240" w:after="240"/>
    </w:pPr>
    <w:rPr>
      <w:rFonts w:ascii="Open Sans" w:eastAsiaTheme="minorEastAsia" w:hAnsi="Open Sans"/>
      <w:sz w:val="24"/>
      <w:szCs w:val="22"/>
    </w:rPr>
  </w:style>
  <w:style w:type="paragraph" w:styleId="Ttulo1">
    <w:name w:val="heading 1"/>
    <w:basedOn w:val="Normal"/>
    <w:link w:val="Ttulo1Car"/>
    <w:uiPriority w:val="2"/>
    <w:qFormat/>
    <w:rsid w:val="00033AE6"/>
    <w:pPr>
      <w:keepNext/>
      <w:outlineLvl w:val="0"/>
    </w:pPr>
    <w:rPr>
      <w:rFonts w:asciiTheme="majorHAnsi" w:eastAsia="Times New Roman" w:hAnsiTheme="majorHAnsi" w:cs="Times New Roman"/>
      <w:b/>
      <w:color w:val="FFFFFF" w:themeColor="background1"/>
      <w:sz w:val="48"/>
      <w:szCs w:val="24"/>
    </w:rPr>
  </w:style>
  <w:style w:type="paragraph" w:styleId="Ttulo2">
    <w:name w:val="heading 2"/>
    <w:basedOn w:val="Normal"/>
    <w:link w:val="Ttulo2Car"/>
    <w:uiPriority w:val="2"/>
    <w:unhideWhenUsed/>
    <w:qFormat/>
    <w:rsid w:val="003D6FD2"/>
    <w:pPr>
      <w:keepNext/>
      <w:spacing w:line="240" w:lineRule="auto"/>
      <w:outlineLvl w:val="1"/>
    </w:pPr>
    <w:rPr>
      <w:rFonts w:eastAsia="Times New Roman" w:cs="Times New Roman"/>
      <w:b/>
      <w:sz w:val="52"/>
    </w:rPr>
  </w:style>
  <w:style w:type="paragraph" w:styleId="Ttulo3">
    <w:name w:val="heading 3"/>
    <w:basedOn w:val="Normal"/>
    <w:link w:val="Ttulo3Car"/>
    <w:uiPriority w:val="2"/>
    <w:unhideWhenUsed/>
    <w:qFormat/>
    <w:rsid w:val="004B7E44"/>
    <w:pPr>
      <w:spacing w:line="240" w:lineRule="auto"/>
      <w:outlineLvl w:val="2"/>
    </w:pPr>
    <w:rPr>
      <w:rFonts w:asciiTheme="majorHAnsi" w:eastAsia="Times New Roman" w:hAnsiTheme="majorHAnsi" w:cs="Times New Roman"/>
      <w:i/>
    </w:rPr>
  </w:style>
  <w:style w:type="paragraph" w:styleId="Ttulo4">
    <w:name w:val="heading 4"/>
    <w:basedOn w:val="Normal"/>
    <w:link w:val="Ttulo4Car"/>
    <w:uiPriority w:val="2"/>
    <w:unhideWhenUsed/>
    <w:qFormat/>
    <w:rsid w:val="00FB2995"/>
    <w:pPr>
      <w:keepNext/>
      <w:keepLines/>
      <w:spacing w:after="40" w:line="240" w:lineRule="auto"/>
      <w:outlineLvl w:val="3"/>
    </w:pPr>
    <w:rPr>
      <w:rFonts w:eastAsia="Times New Roman" w:cs="Times New Roman"/>
      <w:b/>
      <w:caps/>
      <w:color w:val="161718" w:themeColor="text1"/>
      <w:spacing w:val="20"/>
      <w:kern w:val="28"/>
      <w:sz w:val="36"/>
    </w:rPr>
  </w:style>
  <w:style w:type="paragraph" w:styleId="Ttulo5">
    <w:name w:val="heading 5"/>
    <w:basedOn w:val="Normal"/>
    <w:next w:val="Normal"/>
    <w:link w:val="Ttulo5Car"/>
    <w:uiPriority w:val="2"/>
    <w:unhideWhenUsed/>
    <w:qFormat/>
    <w:rsid w:val="005A718F"/>
    <w:pPr>
      <w:keepNext/>
      <w:keepLines/>
      <w:spacing w:line="240" w:lineRule="atLeast"/>
      <w:ind w:left="1440"/>
      <w:outlineLvl w:val="4"/>
    </w:pPr>
    <w:rPr>
      <w:rFonts w:eastAsia="Times New Roman" w:cs="Times New Roman"/>
      <w:spacing w:val="-4"/>
      <w:kern w:val="28"/>
    </w:rPr>
  </w:style>
  <w:style w:type="paragraph" w:styleId="Ttulo6">
    <w:name w:val="heading 6"/>
    <w:basedOn w:val="Normal"/>
    <w:next w:val="Normal"/>
    <w:link w:val="Ttulo6Car"/>
    <w:uiPriority w:val="2"/>
    <w:unhideWhenUsed/>
    <w:qFormat/>
    <w:rsid w:val="00FF1CC4"/>
    <w:pPr>
      <w:keepNext/>
      <w:keepLines/>
      <w:spacing w:before="40"/>
      <w:outlineLvl w:val="5"/>
    </w:pPr>
    <w:rPr>
      <w:rFonts w:eastAsiaTheme="majorEastAsia" w:cstheme="majorBidi"/>
      <w:b/>
      <w:color w:val="51031E" w:themeColor="accent1" w:themeShade="7F"/>
      <w:sz w:val="28"/>
    </w:rPr>
  </w:style>
  <w:style w:type="paragraph" w:styleId="Ttulo7">
    <w:name w:val="heading 7"/>
    <w:basedOn w:val="Normal"/>
    <w:next w:val="Normal"/>
    <w:link w:val="Ttulo7Car"/>
    <w:uiPriority w:val="2"/>
    <w:unhideWhenUsed/>
    <w:qFormat/>
    <w:rsid w:val="009708D5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Cs/>
      <w:color w:val="51031E" w:themeColor="accent1" w:themeShade="7F"/>
    </w:rPr>
  </w:style>
  <w:style w:type="paragraph" w:styleId="Ttulo8">
    <w:name w:val="heading 8"/>
    <w:basedOn w:val="Normal"/>
    <w:next w:val="Normal"/>
    <w:link w:val="Ttulo8Car"/>
    <w:uiPriority w:val="2"/>
    <w:unhideWhenUsed/>
    <w:qFormat/>
    <w:rsid w:val="00C1264A"/>
    <w:pPr>
      <w:keepNext/>
      <w:keepLines/>
      <w:spacing w:before="40"/>
      <w:outlineLvl w:val="7"/>
    </w:pPr>
    <w:rPr>
      <w:rFonts w:eastAsiaTheme="majorEastAsia" w:cstheme="majorBidi"/>
      <w:b/>
      <w:color w:val="373A3C" w:themeColor="text1" w:themeTint="D8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2"/>
    <w:rsid w:val="00033AE6"/>
    <w:rPr>
      <w:rFonts w:asciiTheme="majorHAnsi" w:eastAsia="Times New Roman" w:hAnsiTheme="majorHAnsi" w:cs="Times New Roman"/>
      <w:b/>
      <w:color w:val="FFFFFF" w:themeColor="background1"/>
      <w:sz w:val="48"/>
      <w:szCs w:val="24"/>
    </w:rPr>
  </w:style>
  <w:style w:type="paragraph" w:styleId="Ttulo">
    <w:name w:val="Title"/>
    <w:basedOn w:val="Normal"/>
    <w:link w:val="TtuloCar"/>
    <w:uiPriority w:val="1"/>
    <w:qFormat/>
    <w:rsid w:val="00B25098"/>
    <w:pPr>
      <w:spacing w:line="240" w:lineRule="auto"/>
      <w:contextualSpacing/>
    </w:pPr>
    <w:rPr>
      <w:rFonts w:eastAsia="Times New Roman" w:cs="Times New Roman"/>
      <w:b/>
      <w:caps/>
      <w:color w:val="FFFFFF" w:themeColor="background1"/>
      <w:sz w:val="96"/>
      <w:szCs w:val="40"/>
    </w:rPr>
  </w:style>
  <w:style w:type="character" w:customStyle="1" w:styleId="TtuloCar">
    <w:name w:val="Título Car"/>
    <w:basedOn w:val="Fuentedeprrafopredeter"/>
    <w:link w:val="Ttulo"/>
    <w:uiPriority w:val="1"/>
    <w:rsid w:val="00B25098"/>
    <w:rPr>
      <w:rFonts w:ascii="Open Sans" w:eastAsia="Times New Roman" w:hAnsi="Open Sans" w:cs="Times New Roman"/>
      <w:b/>
      <w:caps/>
      <w:color w:val="FFFFFF" w:themeColor="background1"/>
      <w:sz w:val="96"/>
      <w:szCs w:val="40"/>
    </w:rPr>
  </w:style>
  <w:style w:type="paragraph" w:styleId="Subttulo">
    <w:name w:val="Subtitle"/>
    <w:basedOn w:val="Normal"/>
    <w:link w:val="SubttuloCar"/>
    <w:uiPriority w:val="4"/>
    <w:qFormat/>
    <w:rsid w:val="00033AE6"/>
    <w:pPr>
      <w:contextualSpacing/>
    </w:pPr>
    <w:rPr>
      <w:rFonts w:eastAsia="Times New Roman" w:cs="Times New Roman"/>
      <w:b/>
      <w:color w:val="FFFFFF" w:themeColor="background1"/>
      <w:sz w:val="72"/>
    </w:rPr>
  </w:style>
  <w:style w:type="character" w:customStyle="1" w:styleId="SubttuloCar">
    <w:name w:val="Subtítulo Car"/>
    <w:basedOn w:val="Fuentedeprrafopredeter"/>
    <w:link w:val="Subttulo"/>
    <w:uiPriority w:val="4"/>
    <w:rsid w:val="00033AE6"/>
    <w:rPr>
      <w:rFonts w:ascii="Arial" w:eastAsia="Times New Roman" w:hAnsi="Arial" w:cs="Times New Roman"/>
      <w:b/>
      <w:color w:val="FFFFFF" w:themeColor="background1"/>
      <w:sz w:val="72"/>
      <w:szCs w:val="22"/>
    </w:rPr>
  </w:style>
  <w:style w:type="paragraph" w:styleId="Sinespaciado">
    <w:name w:val="No Spacing"/>
    <w:uiPriority w:val="1"/>
    <w:unhideWhenUsed/>
    <w:qFormat/>
    <w:rsid w:val="005A718F"/>
    <w:pPr>
      <w:spacing w:after="0"/>
    </w:pPr>
    <w:rPr>
      <w:rFonts w:eastAsia="Times New Roman" w:cs="Times New Roman"/>
      <w:spacing w:val="10"/>
    </w:rPr>
  </w:style>
  <w:style w:type="character" w:customStyle="1" w:styleId="Ttulo2Car">
    <w:name w:val="Título 2 Car"/>
    <w:basedOn w:val="Fuentedeprrafopredeter"/>
    <w:link w:val="Ttulo2"/>
    <w:uiPriority w:val="2"/>
    <w:rsid w:val="003D6FD2"/>
    <w:rPr>
      <w:rFonts w:ascii="Open Sans" w:eastAsia="Times New Roman" w:hAnsi="Open Sans" w:cs="Times New Roman"/>
      <w:b/>
      <w:sz w:val="52"/>
      <w:szCs w:val="22"/>
    </w:rPr>
  </w:style>
  <w:style w:type="character" w:customStyle="1" w:styleId="Ttulo3Car">
    <w:name w:val="Título 3 Car"/>
    <w:basedOn w:val="Fuentedeprrafopredeter"/>
    <w:link w:val="Ttulo3"/>
    <w:uiPriority w:val="2"/>
    <w:rsid w:val="004B7E44"/>
    <w:rPr>
      <w:rFonts w:asciiTheme="majorHAnsi" w:eastAsia="Times New Roman" w:hAnsiTheme="majorHAnsi" w:cs="Times New Roman"/>
      <w:i/>
      <w:sz w:val="24"/>
      <w:szCs w:val="22"/>
    </w:rPr>
  </w:style>
  <w:style w:type="character" w:customStyle="1" w:styleId="Ttulo4Car">
    <w:name w:val="Título 4 Car"/>
    <w:basedOn w:val="Fuentedeprrafopredeter"/>
    <w:link w:val="Ttulo4"/>
    <w:uiPriority w:val="2"/>
    <w:rsid w:val="00FB2995"/>
    <w:rPr>
      <w:rFonts w:ascii="Open Sans" w:eastAsia="Times New Roman" w:hAnsi="Open Sans" w:cs="Times New Roman"/>
      <w:b/>
      <w:caps/>
      <w:color w:val="161718" w:themeColor="text1"/>
      <w:spacing w:val="20"/>
      <w:kern w:val="28"/>
      <w:sz w:val="36"/>
      <w:szCs w:val="22"/>
    </w:rPr>
  </w:style>
  <w:style w:type="paragraph" w:customStyle="1" w:styleId="Captulo">
    <w:name w:val="Capítulo"/>
    <w:basedOn w:val="Normal"/>
    <w:uiPriority w:val="5"/>
    <w:unhideWhenUsed/>
    <w:qFormat/>
    <w:rsid w:val="00E76CAD"/>
    <w:pPr>
      <w:spacing w:before="20"/>
    </w:pPr>
    <w:rPr>
      <w:rFonts w:asciiTheme="majorHAnsi" w:eastAsia="Times New Roman" w:hAnsiTheme="majorHAnsi" w:cs="Times New Roman"/>
      <w:caps/>
      <w:color w:val="63676C" w:themeColor="text1" w:themeTint="A6"/>
      <w:szCs w:val="17"/>
    </w:rPr>
  </w:style>
  <w:style w:type="character" w:customStyle="1" w:styleId="Ttulo5Car">
    <w:name w:val="Título 5 Car"/>
    <w:basedOn w:val="Fuentedeprrafopredeter"/>
    <w:link w:val="Ttulo5"/>
    <w:uiPriority w:val="2"/>
    <w:rsid w:val="005A718F"/>
    <w:rPr>
      <w:rFonts w:eastAsia="Times New Roman" w:cs="Times New Roman"/>
      <w:spacing w:val="-4"/>
      <w:kern w:val="28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5A718F"/>
    <w:pPr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A718F"/>
  </w:style>
  <w:style w:type="paragraph" w:styleId="Piedepgina">
    <w:name w:val="footer"/>
    <w:basedOn w:val="Normal"/>
    <w:link w:val="PiedepginaCar"/>
    <w:uiPriority w:val="99"/>
    <w:unhideWhenUsed/>
    <w:rsid w:val="005A718F"/>
    <w:pPr>
      <w:spacing w:line="240" w:lineRule="auto"/>
      <w:jc w:val="center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A718F"/>
  </w:style>
  <w:style w:type="character" w:styleId="Textodelmarcadordeposicin">
    <w:name w:val="Placeholder Text"/>
    <w:basedOn w:val="Fuentedeprrafopredeter"/>
    <w:uiPriority w:val="99"/>
    <w:semiHidden/>
    <w:rsid w:val="00945900"/>
    <w:rPr>
      <w:color w:val="808080"/>
    </w:rPr>
  </w:style>
  <w:style w:type="paragraph" w:styleId="Prrafodelista">
    <w:name w:val="List Paragraph"/>
    <w:basedOn w:val="Normal"/>
    <w:uiPriority w:val="34"/>
    <w:unhideWhenUsed/>
    <w:qFormat/>
    <w:rsid w:val="008B6F39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3D200E"/>
    <w:pPr>
      <w:keepLines/>
      <w:spacing w:line="259" w:lineRule="auto"/>
      <w:outlineLvl w:val="9"/>
    </w:pPr>
    <w:rPr>
      <w:rFonts w:eastAsiaTheme="majorEastAsia" w:cstheme="majorBidi"/>
      <w:b w:val="0"/>
      <w:color w:val="7A042E" w:themeColor="accent1" w:themeShade="BF"/>
      <w:sz w:val="32"/>
      <w:szCs w:val="32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003E73"/>
    <w:pPr>
      <w:tabs>
        <w:tab w:val="right" w:leader="dot" w:pos="9592"/>
      </w:tabs>
      <w:spacing w:before="0" w:after="0"/>
    </w:pPr>
    <w:rPr>
      <w:noProof/>
      <w:color w:val="A4063E" w:themeColor="accent1"/>
      <w:sz w:val="32"/>
      <w:lang w:bidi="es-ES"/>
    </w:rPr>
  </w:style>
  <w:style w:type="paragraph" w:styleId="TDC2">
    <w:name w:val="toc 2"/>
    <w:basedOn w:val="Normal"/>
    <w:next w:val="Normal"/>
    <w:autoRedefine/>
    <w:uiPriority w:val="39"/>
    <w:unhideWhenUsed/>
    <w:rsid w:val="00335869"/>
    <w:pPr>
      <w:tabs>
        <w:tab w:val="right" w:leader="dot" w:pos="9592"/>
      </w:tabs>
      <w:spacing w:after="100"/>
      <w:ind w:left="280"/>
    </w:pPr>
    <w:rPr>
      <w:b/>
      <w:noProof/>
      <w:color w:val="A4063E" w:themeColor="accent1"/>
      <w:sz w:val="28"/>
    </w:rPr>
  </w:style>
  <w:style w:type="character" w:styleId="Hipervnculo">
    <w:name w:val="Hyperlink"/>
    <w:basedOn w:val="Fuentedeprrafopredeter"/>
    <w:uiPriority w:val="99"/>
    <w:unhideWhenUsed/>
    <w:rsid w:val="003D200E"/>
    <w:rPr>
      <w:color w:val="93C842" w:themeColor="hyperlink"/>
      <w:u w:val="single"/>
    </w:rPr>
  </w:style>
  <w:style w:type="character" w:customStyle="1" w:styleId="Ttulo6Car">
    <w:name w:val="Título 6 Car"/>
    <w:basedOn w:val="Fuentedeprrafopredeter"/>
    <w:link w:val="Ttulo6"/>
    <w:uiPriority w:val="2"/>
    <w:rsid w:val="00FF1CC4"/>
    <w:rPr>
      <w:rFonts w:ascii="Open Sans" w:eastAsiaTheme="majorEastAsia" w:hAnsi="Open Sans" w:cstheme="majorBidi"/>
      <w:b/>
      <w:color w:val="51031E" w:themeColor="accent1" w:themeShade="7F"/>
      <w:sz w:val="28"/>
      <w:szCs w:val="22"/>
    </w:rPr>
  </w:style>
  <w:style w:type="character" w:styleId="Mencinsinresolver">
    <w:name w:val="Unresolved Mention"/>
    <w:basedOn w:val="Fuentedeprrafopredeter"/>
    <w:uiPriority w:val="99"/>
    <w:semiHidden/>
    <w:unhideWhenUsed/>
    <w:rsid w:val="00BA08C0"/>
    <w:rPr>
      <w:color w:val="605E5C"/>
      <w:shd w:val="clear" w:color="auto" w:fill="E1DFDD"/>
    </w:rPr>
  </w:style>
  <w:style w:type="character" w:customStyle="1" w:styleId="Ttulo7Car">
    <w:name w:val="Título 7 Car"/>
    <w:basedOn w:val="Fuentedeprrafopredeter"/>
    <w:link w:val="Ttulo7"/>
    <w:uiPriority w:val="2"/>
    <w:rsid w:val="009708D5"/>
    <w:rPr>
      <w:rFonts w:asciiTheme="majorHAnsi" w:eastAsiaTheme="majorEastAsia" w:hAnsiTheme="majorHAnsi" w:cstheme="majorBidi"/>
      <w:iCs/>
      <w:color w:val="51031E" w:themeColor="accent1" w:themeShade="7F"/>
      <w:sz w:val="24"/>
      <w:szCs w:val="22"/>
    </w:rPr>
  </w:style>
  <w:style w:type="character" w:customStyle="1" w:styleId="Ttulo8Car">
    <w:name w:val="Título 8 Car"/>
    <w:basedOn w:val="Fuentedeprrafopredeter"/>
    <w:link w:val="Ttulo8"/>
    <w:uiPriority w:val="2"/>
    <w:rsid w:val="00C1264A"/>
    <w:rPr>
      <w:rFonts w:ascii="Open Sans" w:eastAsiaTheme="majorEastAsia" w:hAnsi="Open Sans" w:cstheme="majorBidi"/>
      <w:b/>
      <w:color w:val="373A3C" w:themeColor="text1" w:themeTint="D8"/>
      <w:sz w:val="24"/>
      <w:szCs w:val="21"/>
    </w:rPr>
  </w:style>
  <w:style w:type="paragraph" w:styleId="TDC4">
    <w:name w:val="toc 4"/>
    <w:basedOn w:val="Normal"/>
    <w:next w:val="Normal"/>
    <w:autoRedefine/>
    <w:uiPriority w:val="39"/>
    <w:unhideWhenUsed/>
    <w:rsid w:val="00C34AE7"/>
    <w:pPr>
      <w:spacing w:after="100"/>
      <w:ind w:left="720"/>
    </w:pPr>
    <w:rPr>
      <w:b/>
      <w:sz w:val="28"/>
    </w:rPr>
  </w:style>
  <w:style w:type="paragraph" w:styleId="TDC6">
    <w:name w:val="toc 6"/>
    <w:basedOn w:val="Normal"/>
    <w:next w:val="Normal"/>
    <w:autoRedefine/>
    <w:uiPriority w:val="39"/>
    <w:unhideWhenUsed/>
    <w:rsid w:val="00C34AE7"/>
    <w:pPr>
      <w:spacing w:after="100"/>
      <w:ind w:left="1200"/>
    </w:pPr>
    <w:rPr>
      <w:b/>
    </w:rPr>
  </w:style>
  <w:style w:type="paragraph" w:customStyle="1" w:styleId="DecimalAligned">
    <w:name w:val="Decimal Aligned"/>
    <w:basedOn w:val="Normal"/>
    <w:uiPriority w:val="40"/>
    <w:qFormat/>
    <w:rsid w:val="003546DD"/>
    <w:pPr>
      <w:tabs>
        <w:tab w:val="decimal" w:pos="360"/>
      </w:tabs>
      <w:spacing w:before="0" w:after="200"/>
    </w:pPr>
    <w:rPr>
      <w:rFonts w:asciiTheme="minorHAnsi" w:hAnsiTheme="minorHAnsi" w:cs="Times New Roman"/>
      <w:sz w:val="22"/>
      <w:lang w:eastAsia="es-ES"/>
    </w:rPr>
  </w:style>
  <w:style w:type="paragraph" w:styleId="Textonotapie">
    <w:name w:val="footnote text"/>
    <w:basedOn w:val="Normal"/>
    <w:link w:val="TextonotapieCar"/>
    <w:uiPriority w:val="99"/>
    <w:unhideWhenUsed/>
    <w:rsid w:val="003546DD"/>
    <w:pPr>
      <w:spacing w:before="0" w:after="0" w:line="240" w:lineRule="auto"/>
    </w:pPr>
    <w:rPr>
      <w:rFonts w:asciiTheme="minorHAnsi" w:hAnsiTheme="minorHAnsi" w:cs="Times New Roman"/>
      <w:sz w:val="20"/>
      <w:szCs w:val="20"/>
      <w:lang w:eastAsia="es-ES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3546DD"/>
    <w:rPr>
      <w:rFonts w:eastAsiaTheme="minorEastAsia" w:cs="Times New Roman"/>
      <w:sz w:val="20"/>
      <w:szCs w:val="20"/>
      <w:lang w:eastAsia="es-ES"/>
    </w:rPr>
  </w:style>
  <w:style w:type="character" w:styleId="nfasissutil">
    <w:name w:val="Subtle Emphasis"/>
    <w:basedOn w:val="Fuentedeprrafopredeter"/>
    <w:uiPriority w:val="19"/>
    <w:qFormat/>
    <w:rsid w:val="003546DD"/>
    <w:rPr>
      <w:i/>
      <w:iCs/>
    </w:rPr>
  </w:style>
  <w:style w:type="table" w:styleId="Sombreadoclaro-nfasis1">
    <w:name w:val="Light Shading Accent 1"/>
    <w:basedOn w:val="Tablanormal"/>
    <w:uiPriority w:val="60"/>
    <w:rsid w:val="003546DD"/>
    <w:pPr>
      <w:spacing w:after="0" w:line="240" w:lineRule="auto"/>
    </w:pPr>
    <w:rPr>
      <w:rFonts w:eastAsiaTheme="minorEastAsia"/>
      <w:color w:val="7A042E" w:themeColor="accent1" w:themeShade="BF"/>
      <w:sz w:val="22"/>
      <w:szCs w:val="22"/>
      <w:lang w:eastAsia="es-ES"/>
    </w:rPr>
    <w:tblPr>
      <w:tblStyleRowBandSize w:val="1"/>
      <w:tblStyleColBandSize w:val="1"/>
      <w:tblBorders>
        <w:top w:val="single" w:sz="8" w:space="0" w:color="A4063E" w:themeColor="accent1"/>
        <w:bottom w:val="single" w:sz="8" w:space="0" w:color="A4063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4063E" w:themeColor="accent1"/>
          <w:left w:val="nil"/>
          <w:bottom w:val="single" w:sz="8" w:space="0" w:color="A4063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4063E" w:themeColor="accent1"/>
          <w:left w:val="nil"/>
          <w:bottom w:val="single" w:sz="8" w:space="0" w:color="A4063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ADC9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ADC9" w:themeFill="accent1" w:themeFillTint="3F"/>
      </w:tcPr>
    </w:tblStylePr>
  </w:style>
  <w:style w:type="table" w:styleId="Tablaconcuadrcula">
    <w:name w:val="Table Grid"/>
    <w:basedOn w:val="Tablanormal"/>
    <w:uiPriority w:val="39"/>
    <w:rsid w:val="003546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clara">
    <w:name w:val="Grid Table 1 Light"/>
    <w:basedOn w:val="Tablanormal"/>
    <w:uiPriority w:val="46"/>
    <w:rsid w:val="000512D6"/>
    <w:pPr>
      <w:spacing w:after="0" w:line="240" w:lineRule="auto"/>
    </w:pPr>
    <w:tblPr>
      <w:tblStyleRowBandSize w:val="1"/>
      <w:tblStyleColBandSize w:val="1"/>
      <w:tblBorders>
        <w:top w:val="single" w:sz="4" w:space="0" w:color="9EA2A6" w:themeColor="text1" w:themeTint="66"/>
        <w:left w:val="single" w:sz="4" w:space="0" w:color="9EA2A6" w:themeColor="text1" w:themeTint="66"/>
        <w:bottom w:val="single" w:sz="4" w:space="0" w:color="9EA2A6" w:themeColor="text1" w:themeTint="66"/>
        <w:right w:val="single" w:sz="4" w:space="0" w:color="9EA2A6" w:themeColor="text1" w:themeTint="66"/>
        <w:insideH w:val="single" w:sz="4" w:space="0" w:color="9EA2A6" w:themeColor="text1" w:themeTint="66"/>
        <w:insideV w:val="single" w:sz="4" w:space="0" w:color="9EA2A6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E7378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E7378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normal4">
    <w:name w:val="Plain Table 4"/>
    <w:basedOn w:val="Tablanormal"/>
    <w:uiPriority w:val="44"/>
    <w:rsid w:val="000512D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decuadrcula4">
    <w:name w:val="Grid Table 4"/>
    <w:basedOn w:val="Tablanormal"/>
    <w:uiPriority w:val="49"/>
    <w:rsid w:val="000512D6"/>
    <w:pPr>
      <w:spacing w:after="0" w:line="240" w:lineRule="auto"/>
    </w:pPr>
    <w:tblPr>
      <w:tblStyleRowBandSize w:val="1"/>
      <w:tblStyleColBandSize w:val="1"/>
      <w:tblBorders>
        <w:top w:val="single" w:sz="4" w:space="0" w:color="6E7378" w:themeColor="text1" w:themeTint="99"/>
        <w:left w:val="single" w:sz="4" w:space="0" w:color="6E7378" w:themeColor="text1" w:themeTint="99"/>
        <w:bottom w:val="single" w:sz="4" w:space="0" w:color="6E7378" w:themeColor="text1" w:themeTint="99"/>
        <w:right w:val="single" w:sz="4" w:space="0" w:color="6E7378" w:themeColor="text1" w:themeTint="99"/>
        <w:insideH w:val="single" w:sz="4" w:space="0" w:color="6E7378" w:themeColor="text1" w:themeTint="99"/>
        <w:insideV w:val="single" w:sz="4" w:space="0" w:color="6E7378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61718" w:themeColor="text1"/>
          <w:left w:val="single" w:sz="4" w:space="0" w:color="161718" w:themeColor="text1"/>
          <w:bottom w:val="single" w:sz="4" w:space="0" w:color="161718" w:themeColor="text1"/>
          <w:right w:val="single" w:sz="4" w:space="0" w:color="161718" w:themeColor="text1"/>
          <w:insideH w:val="nil"/>
          <w:insideV w:val="nil"/>
        </w:tcBorders>
        <w:shd w:val="clear" w:color="auto" w:fill="161718" w:themeFill="text1"/>
      </w:tcPr>
    </w:tblStylePr>
    <w:tblStylePr w:type="lastRow">
      <w:rPr>
        <w:b/>
        <w:bCs/>
      </w:rPr>
      <w:tblPr/>
      <w:tcPr>
        <w:tcBorders>
          <w:top w:val="double" w:sz="4" w:space="0" w:color="161718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0D2" w:themeFill="text1" w:themeFillTint="33"/>
      </w:tcPr>
    </w:tblStylePr>
    <w:tblStylePr w:type="band1Horz">
      <w:tblPr/>
      <w:tcPr>
        <w:shd w:val="clear" w:color="auto" w:fill="CED0D2" w:themeFill="text1" w:themeFillTint="33"/>
      </w:tcPr>
    </w:tblStylePr>
  </w:style>
  <w:style w:type="paragraph" w:styleId="TDC8">
    <w:name w:val="toc 8"/>
    <w:basedOn w:val="Normal"/>
    <w:next w:val="Normal"/>
    <w:autoRedefine/>
    <w:uiPriority w:val="39"/>
    <w:unhideWhenUsed/>
    <w:rsid w:val="00C34AE7"/>
    <w:pPr>
      <w:spacing w:after="100"/>
      <w:ind w:left="16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778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2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9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1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4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heme2">
  <a:themeElements>
    <a:clrScheme name="Custom 51">
      <a:dk1>
        <a:srgbClr val="161718"/>
      </a:dk1>
      <a:lt1>
        <a:srgbClr val="FFFFFF"/>
      </a:lt1>
      <a:dk2>
        <a:srgbClr val="282660"/>
      </a:dk2>
      <a:lt2>
        <a:srgbClr val="E6E7E8"/>
      </a:lt2>
      <a:accent1>
        <a:srgbClr val="A4063E"/>
      </a:accent1>
      <a:accent2>
        <a:srgbClr val="93C842"/>
      </a:accent2>
      <a:accent3>
        <a:srgbClr val="1D7D74"/>
      </a:accent3>
      <a:accent4>
        <a:srgbClr val="B50745"/>
      </a:accent4>
      <a:accent5>
        <a:srgbClr val="93C842"/>
      </a:accent5>
      <a:accent6>
        <a:srgbClr val="A4063E"/>
      </a:accent6>
      <a:hlink>
        <a:srgbClr val="93C842"/>
      </a:hlink>
      <a:folHlink>
        <a:srgbClr val="93C842"/>
      </a:folHlink>
    </a:clrScheme>
    <a:fontScheme name="Custom 18">
      <a:majorFont>
        <a:latin typeface="Franklin Gothic Book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A56C28-6E9C-420B-AE5E-BB7A342CA5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DB_DESIGN.docx</Template>
  <TotalTime>5</TotalTime>
  <Pages>9</Pages>
  <Words>1321</Words>
  <Characters>7269</Characters>
  <Application>Microsoft Office Word</Application>
  <DocSecurity>0</DocSecurity>
  <Lines>60</Lines>
  <Paragraphs>17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Objetivo</dc:subject>
  <dc:creator>alberto moleiro sanchez</dc:creator>
  <cp:keywords/>
  <dc:description/>
  <cp:lastModifiedBy>alberto moleiro sanchez</cp:lastModifiedBy>
  <cp:revision>3</cp:revision>
  <cp:lastPrinted>2023-02-17T12:00:00Z</cp:lastPrinted>
  <dcterms:created xsi:type="dcterms:W3CDTF">2023-05-25T19:26:00Z</dcterms:created>
  <dcterms:modified xsi:type="dcterms:W3CDTF">2023-05-25T19:31:00Z</dcterms:modified>
</cp:coreProperties>
</file>