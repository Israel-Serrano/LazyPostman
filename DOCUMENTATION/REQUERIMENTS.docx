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35685" w14:textId="77777777" w:rsidR="004B7E44" w:rsidRDefault="004B7E44" w:rsidP="004B7E44">
      <w:r>
        <w:rPr>
          <w:noProof/>
          <w:lang w:bidi="es-ES"/>
        </w:rPr>
        <w:drawing>
          <wp:anchor distT="0" distB="0" distL="114300" distR="114300" simplePos="0" relativeHeight="251658240" behindDoc="1" locked="0" layoutInCell="1" allowOverlap="1" wp14:anchorId="7692EF0A" wp14:editId="7DE958AD">
            <wp:simplePos x="0" y="0"/>
            <wp:positionH relativeFrom="page">
              <wp:align>right</wp:align>
            </wp:positionH>
            <wp:positionV relativeFrom="page">
              <wp:align>top</wp:align>
            </wp:positionV>
            <wp:extent cx="7567448" cy="10841291"/>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67448" cy="10841291"/>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1102"/>
        <w:tblW w:w="9818" w:type="dxa"/>
        <w:tblCellMar>
          <w:left w:w="0" w:type="dxa"/>
          <w:right w:w="0" w:type="dxa"/>
        </w:tblCellMar>
        <w:tblLook w:val="0000" w:firstRow="0" w:lastRow="0" w:firstColumn="0" w:lastColumn="0" w:noHBand="0" w:noVBand="0"/>
      </w:tblPr>
      <w:tblGrid>
        <w:gridCol w:w="9818"/>
      </w:tblGrid>
      <w:tr w:rsidR="00003E73" w14:paraId="74E3FAE0" w14:textId="77777777" w:rsidTr="00B25098">
        <w:trPr>
          <w:trHeight w:val="6228"/>
        </w:trPr>
        <w:tc>
          <w:tcPr>
            <w:tcW w:w="9818" w:type="dxa"/>
          </w:tcPr>
          <w:p w14:paraId="49EB23E7" w14:textId="77777777" w:rsidR="00003E73" w:rsidRDefault="00003E73" w:rsidP="00003E73">
            <w:r>
              <w:rPr>
                <w:noProof/>
                <w:lang w:bidi="es-ES"/>
              </w:rPr>
              <mc:AlternateContent>
                <mc:Choice Requires="wps">
                  <w:drawing>
                    <wp:inline distT="0" distB="0" distL="0" distR="0" wp14:anchorId="7BFBE366" wp14:editId="7A00DF6E">
                      <wp:extent cx="5335326" cy="2639833"/>
                      <wp:effectExtent l="0" t="0" r="0" b="0"/>
                      <wp:docPr id="8" name="Cuadro de texto 8"/>
                      <wp:cNvGraphicFramePr/>
                      <a:graphic xmlns:a="http://schemas.openxmlformats.org/drawingml/2006/main">
                        <a:graphicData uri="http://schemas.microsoft.com/office/word/2010/wordprocessingShape">
                          <wps:wsp>
                            <wps:cNvSpPr txBox="1"/>
                            <wps:spPr>
                              <a:xfrm>
                                <a:off x="0" y="0"/>
                                <a:ext cx="5335326" cy="2639833"/>
                              </a:xfrm>
                              <a:prstGeom prst="rect">
                                <a:avLst/>
                              </a:prstGeom>
                              <a:noFill/>
                              <a:ln w="6350">
                                <a:noFill/>
                              </a:ln>
                            </wps:spPr>
                            <wps:txbx>
                              <w:txbxContent>
                                <w:p w14:paraId="0059A8C2" w14:textId="77777777" w:rsidR="00003E73" w:rsidRPr="004B7E44" w:rsidRDefault="00003E73" w:rsidP="00003E73">
                                  <w:pPr>
                                    <w:pStyle w:val="Ttulo"/>
                                  </w:pPr>
                                  <w:r>
                                    <w:rPr>
                                      <w:lang w:bidi="es-ES"/>
                                    </w:rPr>
                                    <w:t xml:space="preserve">ESPECIFICACIÓN </w:t>
                                  </w:r>
                                  <w:r w:rsidRPr="00033AE6">
                                    <w:t>REQUISITOS</w:t>
                                  </w:r>
                                  <w:r>
                                    <w:rPr>
                                      <w:lang w:bidi="es-ES"/>
                                    </w:rPr>
                                    <w:t xml:space="preserve"> SOFTWARE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7BFBE366" id="_x0000_t202" coordsize="21600,21600" o:spt="202" path="m,l,21600r21600,l21600,xe">
                      <v:stroke joinstyle="miter"/>
                      <v:path gradientshapeok="t" o:connecttype="rect"/>
                    </v:shapetype>
                    <v:shape id="Cuadro de texto 8" o:spid="_x0000_s1026" type="#_x0000_t202" style="width:420.1pt;height:207.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" filled="f" stroked="f" strokeweight=".5pt">
                      <v:textbox>
                        <w:txbxContent>
                          <w:p w14:paraId="0059A8C2" w14:textId="77777777" w:rsidR="00003E73" w:rsidRPr="004B7E44" w:rsidRDefault="00003E73" w:rsidP="00003E73">
                            <w:pPr>
                              <w:pStyle w:val="Ttulo"/>
                            </w:pPr>
                            <w:r>
                              <w:rPr>
                                <w:lang w:bidi="es-ES"/>
                              </w:rPr>
                              <w:t xml:space="preserve">ESPECIFICACIÓN </w:t>
                            </w:r>
                            <w:r w:rsidRPr="00033AE6">
                              <w:t>REQUISITOS</w:t>
                            </w:r>
                            <w:r>
                              <w:rPr>
                                <w:lang w:bidi="es-ES"/>
                              </w:rPr>
                              <w:t xml:space="preserve"> SOFTWARE</w:t>
                            </w:r>
                          </w:p>
                        </w:txbxContent>
                      </v:textbox>
                      <w10:anchorlock/>
                    </v:shape>
                  </w:pict>
                </mc:Fallback>
              </mc:AlternateContent>
            </w:r>
          </w:p>
          <w:p w14:paraId="5CCD2ADC" w14:textId="77777777" w:rsidR="00003E73" w:rsidRDefault="00003E73" w:rsidP="00003E73">
            <w:r>
              <w:rPr>
                <w:noProof/>
                <w:lang w:bidi="es-ES"/>
              </w:rPr>
              <mc:AlternateContent>
                <mc:Choice Requires="wps">
                  <w:drawing>
                    <wp:anchor distT="45720" distB="45720" distL="114300" distR="114300" simplePos="0" relativeHeight="251661312" behindDoc="0" locked="0" layoutInCell="1" allowOverlap="1" wp14:anchorId="525EC36E" wp14:editId="2CB9526C">
                      <wp:simplePos x="0" y="0"/>
                      <wp:positionH relativeFrom="column">
                        <wp:posOffset>635</wp:posOffset>
                      </wp:positionH>
                      <wp:positionV relativeFrom="paragraph">
                        <wp:posOffset>255270</wp:posOffset>
                      </wp:positionV>
                      <wp:extent cx="4972050" cy="723265"/>
                      <wp:effectExtent l="0" t="0" r="0" b="63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2050" cy="723265"/>
                              </a:xfrm>
                              <a:prstGeom prst="rect">
                                <a:avLst/>
                              </a:prstGeom>
                              <a:noFill/>
                              <a:ln w="9525">
                                <a:noFill/>
                                <a:miter lim="800000"/>
                                <a:headEnd/>
                                <a:tailEnd/>
                              </a:ln>
                            </wps:spPr>
                            <wps:txbx>
                              <w:txbxContent>
                                <w:p w14:paraId="7DA6C8B0" w14:textId="77777777" w:rsidR="00003E73" w:rsidRPr="00DA6C54" w:rsidRDefault="00003E73" w:rsidP="00003E73">
                                  <w:pPr>
                                    <w:pStyle w:val="Subttulo"/>
                                    <w:rPr>
                                      <w:rFonts w:asciiTheme="majorHAnsi" w:hAnsiTheme="majorHAnsi"/>
                                    </w:rPr>
                                  </w:pPr>
                                  <w:r w:rsidRPr="00DA6C54">
                                    <w:rPr>
                                      <w:rFonts w:asciiTheme="majorHAnsi" w:hAnsiTheme="majorHAnsi"/>
                                    </w:rPr>
                                    <w:t>PROYECTO FINAL</w:t>
                                  </w:r>
                                  <w:r>
                                    <w:rPr>
                                      <w:rFonts w:asciiTheme="majorHAnsi" w:hAnsiTheme="majorHAnsi"/>
                                    </w:rPr>
                                    <w:t xml:space="preserve"> CICLO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5EC36E" id="Cuadro de texto 2" o:spid="_x0000_s1027" type="#_x0000_t202" style="position:absolute;margin-left:.05pt;margin-top:20.1pt;width:391.5pt;height:56.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" filled="f" stroked="f">
                      <v:textbox>
                        <w:txbxContent>
                          <w:p w14:paraId="7DA6C8B0" w14:textId="77777777" w:rsidR="00003E73" w:rsidRPr="00DA6C54" w:rsidRDefault="00003E73" w:rsidP="00003E73">
                            <w:pPr>
                              <w:pStyle w:val="Subttulo"/>
                              <w:rPr>
                                <w:rFonts w:asciiTheme="majorHAnsi" w:hAnsiTheme="majorHAnsi"/>
                              </w:rPr>
                            </w:pPr>
                            <w:r w:rsidRPr="00DA6C54">
                              <w:rPr>
                                <w:rFonts w:asciiTheme="majorHAnsi" w:hAnsiTheme="majorHAnsi"/>
                              </w:rPr>
                              <w:t>PROYECTO FINAL</w:t>
                            </w:r>
                            <w:r>
                              <w:rPr>
                                <w:rFonts w:asciiTheme="majorHAnsi" w:hAnsiTheme="majorHAnsi"/>
                              </w:rPr>
                              <w:t xml:space="preserve"> CICLO</w:t>
                            </w:r>
                          </w:p>
                        </w:txbxContent>
                      </v:textbox>
                      <w10:wrap type="square"/>
                    </v:shape>
                  </w:pict>
                </mc:Fallback>
              </mc:AlternateContent>
            </w:r>
            <w:r>
              <w:rPr>
                <w:noProof/>
                <w:lang w:bidi="es-ES"/>
              </w:rPr>
              <mc:AlternateContent>
                <mc:Choice Requires="wps">
                  <w:drawing>
                    <wp:inline distT="0" distB="0" distL="0" distR="0" wp14:anchorId="7202C149" wp14:editId="6EBDF5AB">
                      <wp:extent cx="785611" cy="0"/>
                      <wp:effectExtent l="0" t="38100" r="52705" b="38100"/>
                      <wp:docPr id="5" name="Conector recto 5" descr="divisor de texto"/>
                      <wp:cNvGraphicFramePr/>
                      <a:graphic xmlns:a="http://schemas.openxmlformats.org/drawingml/2006/main">
                        <a:graphicData uri="http://schemas.microsoft.com/office/word/2010/wordprocessingShape">
                          <wps:wsp>
                            <wps:cNvCnPr/>
                            <wps:spPr>
                              <a:xfrm>
                                <a:off x="0" y="0"/>
                                <a:ext cx="785611" cy="0"/>
                              </a:xfrm>
                              <a:prstGeom prst="line">
                                <a:avLst/>
                              </a:prstGeom>
                              <a:ln w="762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49DE4EFE" id="Conector recto 5" o:spid="_x0000_s1026" alt="divisor de texto" style="visibility:visible;mso-wrap-style:square;mso-left-percent:-10001;mso-top-percent:-10001;mso-position-horizontal:absolute;mso-position-horizontal-relative:char;mso-position-vertical:absolute;mso-position-vertical-relative:line;mso-left-percent:-10001;mso-top-percent:-10001" from="0,0" to="61.8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" strokecolor="white [3212]" strokeweight="6pt">
                      <w10:anchorlock/>
                    </v:line>
                  </w:pict>
                </mc:Fallback>
              </mc:AlternateContent>
            </w:r>
          </w:p>
          <w:p w14:paraId="45F220E0" w14:textId="77777777" w:rsidR="00003E73" w:rsidRDefault="00003E73" w:rsidP="00003E73"/>
        </w:tc>
      </w:tr>
      <w:tr w:rsidR="00003E73" w14:paraId="4ABD1F79" w14:textId="77777777" w:rsidTr="00B25098">
        <w:trPr>
          <w:trHeight w:val="2605"/>
        </w:trPr>
        <w:tc>
          <w:tcPr>
            <w:tcW w:w="9818" w:type="dxa"/>
            <w:vAlign w:val="bottom"/>
          </w:tcPr>
          <w:p w14:paraId="691C6AD8" w14:textId="23ED4E4B" w:rsidR="00003E73" w:rsidRDefault="00B25098" w:rsidP="00003E73">
            <w:pPr>
              <w:spacing w:line="240" w:lineRule="auto"/>
            </w:pPr>
            <w:r>
              <w:rPr>
                <w:noProof/>
                <w:lang w:bidi="es-ES"/>
              </w:rPr>
              <mc:AlternateContent>
                <mc:Choice Requires="wps">
                  <w:drawing>
                    <wp:inline distT="0" distB="0" distL="0" distR="0" wp14:anchorId="61E16930" wp14:editId="1F8D3D64">
                      <wp:extent cx="4423144" cy="593256"/>
                      <wp:effectExtent l="0" t="0" r="0" b="0"/>
                      <wp:docPr id="6" name="Cuadro de texto 6"/>
                      <wp:cNvGraphicFramePr/>
                      <a:graphic xmlns:a="http://schemas.openxmlformats.org/drawingml/2006/main">
                        <a:graphicData uri="http://schemas.microsoft.com/office/word/2010/wordprocessingShape">
                          <wps:wsp>
                            <wps:cNvSpPr txBox="1"/>
                            <wps:spPr>
                              <a:xfrm>
                                <a:off x="0" y="0"/>
                                <a:ext cx="4423144" cy="593256"/>
                              </a:xfrm>
                              <a:prstGeom prst="rect">
                                <a:avLst/>
                              </a:prstGeom>
                              <a:noFill/>
                              <a:ln w="6350">
                                <a:noFill/>
                              </a:ln>
                            </wps:spPr>
                            <wps:txbx>
                              <w:txbxContent>
                                <w:p w14:paraId="0DA23C3B" w14:textId="77777777" w:rsidR="00B25098" w:rsidRPr="00B25098" w:rsidRDefault="00B25098" w:rsidP="00B25098">
                                  <w:pPr>
                                    <w:rPr>
                                      <w:rFonts w:cs="Open Sans"/>
                                      <w:color w:val="FFFFFF" w:themeColor="background1"/>
                                      <w:sz w:val="48"/>
                                      <w:szCs w:val="48"/>
                                    </w:rPr>
                                  </w:pPr>
                                  <w:bookmarkStart w:id="0" w:name="_Toc126140897"/>
                                  <w:bookmarkStart w:id="1" w:name="_Toc126140988"/>
                                  <w:bookmarkStart w:id="2" w:name="_Toc126141005"/>
                                  <w:bookmarkStart w:id="3" w:name="_Toc126141034"/>
                                  <w:bookmarkStart w:id="4" w:name="_Toc126141145"/>
                                  <w:bookmarkStart w:id="5" w:name="_Toc126141194"/>
                                  <w:bookmarkStart w:id="6" w:name="_Toc126660056"/>
                                  <w:r w:rsidRPr="00B25098">
                                    <w:rPr>
                                      <w:rFonts w:cs="Open Sans"/>
                                      <w:color w:val="FFFFFF" w:themeColor="background1"/>
                                      <w:sz w:val="48"/>
                                      <w:szCs w:val="48"/>
                                      <w:lang w:bidi="es-ES"/>
                                    </w:rPr>
                                    <w:t>ALBERTO MOLEIRO SÁNCHEZ</w:t>
                                  </w:r>
                                  <w:bookmarkEnd w:id="0"/>
                                  <w:bookmarkEnd w:id="1"/>
                                  <w:bookmarkEnd w:id="2"/>
                                  <w:bookmarkEnd w:id="3"/>
                                  <w:bookmarkEnd w:id="4"/>
                                  <w:bookmarkEnd w:id="5"/>
                                  <w:bookmarkEnd w:id="6"/>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1E16930" id="Cuadro de texto 6" o:spid="_x0000_s1028" type="#_x0000_t202" style="width:348.3pt;height:46.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" filled="f" stroked="f" strokeweight=".5pt">
                      <v:textbox>
                        <w:txbxContent>
                          <w:p w14:paraId="0DA23C3B" w14:textId="77777777" w:rsidR="00B25098" w:rsidRPr="00B25098" w:rsidRDefault="00B25098" w:rsidP="00B25098">
                            <w:pPr>
                              <w:rPr>
                                <w:rFonts w:cs="Open Sans"/>
                                <w:color w:val="FFFFFF" w:themeColor="background1"/>
                                <w:sz w:val="48"/>
                                <w:szCs w:val="48"/>
                              </w:rPr>
                            </w:pPr>
                            <w:bookmarkStart w:id="7" w:name="_Toc126140897"/>
                            <w:bookmarkStart w:id="8" w:name="_Toc126140988"/>
                            <w:bookmarkStart w:id="9" w:name="_Toc126141005"/>
                            <w:bookmarkStart w:id="10" w:name="_Toc126141034"/>
                            <w:bookmarkStart w:id="11" w:name="_Toc126141145"/>
                            <w:bookmarkStart w:id="12" w:name="_Toc126141194"/>
                            <w:bookmarkStart w:id="13" w:name="_Toc126660056"/>
                            <w:r w:rsidRPr="00B25098">
                              <w:rPr>
                                <w:rFonts w:cs="Open Sans"/>
                                <w:color w:val="FFFFFF" w:themeColor="background1"/>
                                <w:sz w:val="48"/>
                                <w:szCs w:val="48"/>
                                <w:lang w:bidi="es-ES"/>
                              </w:rPr>
                              <w:t>ALBERTO MOLEIRO SÁNCHEZ</w:t>
                            </w:r>
                            <w:bookmarkEnd w:id="7"/>
                            <w:bookmarkEnd w:id="8"/>
                            <w:bookmarkEnd w:id="9"/>
                            <w:bookmarkEnd w:id="10"/>
                            <w:bookmarkEnd w:id="11"/>
                            <w:bookmarkEnd w:id="12"/>
                            <w:bookmarkEnd w:id="13"/>
                          </w:p>
                        </w:txbxContent>
                      </v:textbox>
                      <w10:anchorlock/>
                    </v:shape>
                  </w:pict>
                </mc:Fallback>
              </mc:AlternateContent>
            </w:r>
          </w:p>
          <w:p w14:paraId="023BC9E6" w14:textId="279A75AA" w:rsidR="00003E73" w:rsidRDefault="00003E73" w:rsidP="00003E73">
            <w:r>
              <w:rPr>
                <w:noProof/>
                <w:lang w:bidi="es-ES"/>
              </w:rPr>
              <mc:AlternateContent>
                <mc:Choice Requires="wps">
                  <w:drawing>
                    <wp:inline distT="0" distB="0" distL="0" distR="0" wp14:anchorId="2FF62AC7" wp14:editId="189BEFD6">
                      <wp:extent cx="3530009" cy="842838"/>
                      <wp:effectExtent l="0" t="0" r="0" b="0"/>
                      <wp:docPr id="7" name="Cuadro de texto 7"/>
                      <wp:cNvGraphicFramePr/>
                      <a:graphic xmlns:a="http://schemas.openxmlformats.org/drawingml/2006/main">
                        <a:graphicData uri="http://schemas.microsoft.com/office/word/2010/wordprocessingShape">
                          <wps:wsp>
                            <wps:cNvSpPr txBox="1"/>
                            <wps:spPr>
                              <a:xfrm>
                                <a:off x="0" y="0"/>
                                <a:ext cx="3530009" cy="842838"/>
                              </a:xfrm>
                              <a:prstGeom prst="rect">
                                <a:avLst/>
                              </a:prstGeom>
                              <a:noFill/>
                              <a:ln w="6350">
                                <a:noFill/>
                              </a:ln>
                            </wps:spPr>
                            <wps:txbx>
                              <w:txbxContent>
                                <w:p w14:paraId="00C52884" w14:textId="77777777" w:rsidR="00003E73" w:rsidRPr="00033AE6" w:rsidRDefault="00003E73" w:rsidP="00003E73">
                                  <w:pPr>
                                    <w:spacing w:line="240" w:lineRule="auto"/>
                                    <w:rPr>
                                      <w:color w:val="FFFFFF" w:themeColor="background1"/>
                                      <w:lang w:bidi="es-ES"/>
                                    </w:rPr>
                                  </w:pPr>
                                  <w:r w:rsidRPr="00033AE6">
                                    <w:rPr>
                                      <w:color w:val="FFFFFF" w:themeColor="background1"/>
                                      <w:lang w:bidi="es-ES"/>
                                    </w:rPr>
                                    <w:t>I.E.S LÁZARO CARDENAS</w:t>
                                  </w:r>
                                </w:p>
                                <w:p w14:paraId="26B011D1" w14:textId="77777777" w:rsidR="00003E73" w:rsidRPr="00033AE6" w:rsidRDefault="00003E73" w:rsidP="00003E73">
                                  <w:pPr>
                                    <w:rPr>
                                      <w:color w:val="FFFFFF" w:themeColor="background1"/>
                                      <w:lang w:bidi="es-ES"/>
                                    </w:rPr>
                                  </w:pPr>
                                  <w:r w:rsidRPr="00033AE6">
                                    <w:rPr>
                                      <w:color w:val="FFFFFF" w:themeColor="background1"/>
                                      <w:lang w:bidi="es-ES"/>
                                    </w:rPr>
                                    <w:t>CURSO 2022 / 2023 – 2º D.A.W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FF62AC7" id="Cuadro de texto 7" o:spid="_x0000_s1029" type="#_x0000_t202" style="width:277.95pt;height:66.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" filled="f" stroked="f" strokeweight=".5pt">
                      <v:textbox>
                        <w:txbxContent>
                          <w:p w14:paraId="00C52884" w14:textId="77777777" w:rsidR="00003E73" w:rsidRPr="00033AE6" w:rsidRDefault="00003E73" w:rsidP="00003E73">
                            <w:pPr>
                              <w:spacing w:line="240" w:lineRule="auto"/>
                              <w:rPr>
                                <w:color w:val="FFFFFF" w:themeColor="background1"/>
                                <w:lang w:bidi="es-ES"/>
                              </w:rPr>
                            </w:pPr>
                            <w:r w:rsidRPr="00033AE6">
                              <w:rPr>
                                <w:color w:val="FFFFFF" w:themeColor="background1"/>
                                <w:lang w:bidi="es-ES"/>
                              </w:rPr>
                              <w:t>I.E.S LÁZARO CARDENAS</w:t>
                            </w:r>
                          </w:p>
                          <w:p w14:paraId="26B011D1" w14:textId="77777777" w:rsidR="00003E73" w:rsidRPr="00033AE6" w:rsidRDefault="00003E73" w:rsidP="00003E73">
                            <w:pPr>
                              <w:rPr>
                                <w:color w:val="FFFFFF" w:themeColor="background1"/>
                                <w:lang w:bidi="es-ES"/>
                              </w:rPr>
                            </w:pPr>
                            <w:r w:rsidRPr="00033AE6">
                              <w:rPr>
                                <w:color w:val="FFFFFF" w:themeColor="background1"/>
                                <w:lang w:bidi="es-ES"/>
                              </w:rPr>
                              <w:t>CURSO 2022 / 2023 – 2º D.A.W</w:t>
                            </w:r>
                          </w:p>
                        </w:txbxContent>
                      </v:textbox>
                      <w10:anchorlock/>
                    </v:shape>
                  </w:pict>
                </mc:Fallback>
              </mc:AlternateContent>
            </w:r>
          </w:p>
        </w:tc>
      </w:tr>
    </w:tbl>
    <w:p w14:paraId="546D3129" w14:textId="77777777" w:rsidR="004B7E44" w:rsidRDefault="007B4949" w:rsidP="008B2ACE">
      <w:pPr>
        <w:spacing w:after="200"/>
      </w:pPr>
      <w:r>
        <w:rPr>
          <w:noProof/>
          <w:lang w:bidi="es-ES"/>
        </w:rPr>
        <mc:AlternateContent>
          <mc:Choice Requires="wps">
            <w:drawing>
              <wp:anchor distT="0" distB="0" distL="114300" distR="114300" simplePos="0" relativeHeight="251659264" behindDoc="1" locked="0" layoutInCell="1" allowOverlap="1" wp14:anchorId="0A749F40" wp14:editId="370E1AEA">
                <wp:simplePos x="0" y="0"/>
                <wp:positionH relativeFrom="page">
                  <wp:posOffset>-9525</wp:posOffset>
                </wp:positionH>
                <wp:positionV relativeFrom="page">
                  <wp:posOffset>1914525</wp:posOffset>
                </wp:positionV>
                <wp:extent cx="6748145" cy="6005830"/>
                <wp:effectExtent l="0" t="0" r="0" b="0"/>
                <wp:wrapNone/>
                <wp:docPr id="2" name="Rectángulo 2" descr="rectángulo de color"/>
                <wp:cNvGraphicFramePr/>
                <a:graphic xmlns:a="http://schemas.openxmlformats.org/drawingml/2006/main">
                  <a:graphicData uri="http://schemas.microsoft.com/office/word/2010/wordprocessingShape">
                    <wps:wsp>
                      <wps:cNvSpPr/>
                      <wps:spPr>
                        <a:xfrm>
                          <a:off x="0" y="0"/>
                          <a:ext cx="6748145" cy="6005830"/>
                        </a:xfrm>
                        <a:prstGeom prst="rect">
                          <a:avLst/>
                        </a:prstGeom>
                        <a:solidFill>
                          <a:schemeClr val="accent1">
                            <a:alpha val="86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80C40B" id="Rectángulo 2" o:spid="_x0000_s1026" alt="rectángulo de color" style="position:absolute;margin-left:-.75pt;margin-top:150.75pt;width:531.35pt;height:472.9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" fillcolor="#a4063e [3204]" stroked="f" strokeweight="2pt">
                <v:fill opacity="56283f"/>
                <w10:wrap anchorx="page" anchory="page"/>
              </v:rect>
            </w:pict>
          </mc:Fallback>
        </mc:AlternateContent>
      </w:r>
      <w:r w:rsidR="004B7E44">
        <w:rPr>
          <w:lang w:bidi="es-ES"/>
        </w:rPr>
        <w:br w:type="page"/>
      </w:r>
    </w:p>
    <w:p w14:paraId="3A8EA73E" w14:textId="4BBA895A" w:rsidR="00003E73" w:rsidRDefault="008B2ACE" w:rsidP="00D26A35">
      <w:pPr>
        <w:pStyle w:val="Ttulo2"/>
      </w:pPr>
      <w:bookmarkStart w:id="7" w:name="_Toc127530875"/>
      <w:r>
        <w:lastRenderedPageBreak/>
        <w:t>Índice</w:t>
      </w:r>
      <w:bookmarkEnd w:id="7"/>
    </w:p>
    <w:p w14:paraId="0DB2CD45" w14:textId="77777777" w:rsidR="00C34AE7" w:rsidRDefault="00C34AE7">
      <w:pPr>
        <w:pStyle w:val="TDC2"/>
        <w:rPr>
          <w:rFonts w:asciiTheme="minorHAnsi" w:hAnsiTheme="minorHAnsi"/>
          <w:b w:val="0"/>
          <w:color w:val="auto"/>
          <w:sz w:val="22"/>
          <w:lang w:eastAsia="es-ES"/>
        </w:rPr>
      </w:pPr>
      <w:r>
        <w:rPr>
          <w:b w:val="0"/>
        </w:rPr>
        <w:fldChar w:fldCharType="begin"/>
      </w:r>
      <w:r>
        <w:rPr>
          <w:b w:val="0"/>
        </w:rPr>
        <w:instrText xml:space="preserve"> TOC \o "1-8" \h \z \u </w:instrText>
      </w:r>
      <w:r>
        <w:rPr>
          <w:b w:val="0"/>
        </w:rPr>
        <w:fldChar w:fldCharType="separate"/>
      </w:r>
      <w:hyperlink w:anchor="_Toc127530875" w:history="1">
        <w:r w:rsidRPr="004F6B67">
          <w:rPr>
            <w:rStyle w:val="Hipervnculo"/>
          </w:rPr>
          <w:t>Índice</w:t>
        </w:r>
        <w:r>
          <w:rPr>
            <w:webHidden/>
          </w:rPr>
          <w:tab/>
        </w:r>
        <w:r>
          <w:rPr>
            <w:webHidden/>
          </w:rPr>
          <w:fldChar w:fldCharType="begin"/>
        </w:r>
        <w:r>
          <w:rPr>
            <w:webHidden/>
          </w:rPr>
          <w:instrText xml:space="preserve"> PAGEREF _Toc127530875 \h </w:instrText>
        </w:r>
        <w:r>
          <w:rPr>
            <w:webHidden/>
          </w:rPr>
        </w:r>
        <w:r>
          <w:rPr>
            <w:webHidden/>
          </w:rPr>
          <w:fldChar w:fldCharType="separate"/>
        </w:r>
        <w:r w:rsidR="00884E10">
          <w:rPr>
            <w:webHidden/>
          </w:rPr>
          <w:t>1</w:t>
        </w:r>
        <w:r>
          <w:rPr>
            <w:webHidden/>
          </w:rPr>
          <w:fldChar w:fldCharType="end"/>
        </w:r>
      </w:hyperlink>
    </w:p>
    <w:p w14:paraId="1F797815" w14:textId="77777777" w:rsidR="00C34AE7" w:rsidRDefault="00000000">
      <w:pPr>
        <w:pStyle w:val="TDC2"/>
        <w:rPr>
          <w:rFonts w:asciiTheme="minorHAnsi" w:hAnsiTheme="minorHAnsi"/>
          <w:b w:val="0"/>
          <w:color w:val="auto"/>
          <w:sz w:val="22"/>
          <w:lang w:eastAsia="es-ES"/>
        </w:rPr>
      </w:pPr>
      <w:hyperlink w:anchor="_Toc127530876" w:history="1">
        <w:r w:rsidR="00C34AE7" w:rsidRPr="004F6B67">
          <w:rPr>
            <w:rStyle w:val="Hipervnculo"/>
          </w:rPr>
          <w:t>Objetivo</w:t>
        </w:r>
        <w:r w:rsidR="00C34AE7">
          <w:rPr>
            <w:webHidden/>
          </w:rPr>
          <w:tab/>
        </w:r>
        <w:r w:rsidR="00C34AE7">
          <w:rPr>
            <w:webHidden/>
          </w:rPr>
          <w:fldChar w:fldCharType="begin"/>
        </w:r>
        <w:r w:rsidR="00C34AE7">
          <w:rPr>
            <w:webHidden/>
          </w:rPr>
          <w:instrText xml:space="preserve"> PAGEREF _Toc127530876 \h </w:instrText>
        </w:r>
        <w:r w:rsidR="00C34AE7">
          <w:rPr>
            <w:webHidden/>
          </w:rPr>
        </w:r>
        <w:r w:rsidR="00C34AE7">
          <w:rPr>
            <w:webHidden/>
          </w:rPr>
          <w:fldChar w:fldCharType="separate"/>
        </w:r>
        <w:r w:rsidR="00884E10">
          <w:rPr>
            <w:webHidden/>
          </w:rPr>
          <w:t>3</w:t>
        </w:r>
        <w:r w:rsidR="00C34AE7">
          <w:rPr>
            <w:webHidden/>
          </w:rPr>
          <w:fldChar w:fldCharType="end"/>
        </w:r>
      </w:hyperlink>
    </w:p>
    <w:p w14:paraId="120070F5" w14:textId="77777777" w:rsidR="00C34AE7" w:rsidRDefault="00000000">
      <w:pPr>
        <w:pStyle w:val="TDC4"/>
        <w:tabs>
          <w:tab w:val="right" w:leader="dot" w:pos="9594"/>
        </w:tabs>
        <w:rPr>
          <w:rFonts w:asciiTheme="minorHAnsi" w:hAnsiTheme="minorHAnsi"/>
          <w:b w:val="0"/>
          <w:noProof/>
          <w:sz w:val="22"/>
          <w:lang w:eastAsia="es-ES"/>
        </w:rPr>
      </w:pPr>
      <w:hyperlink w:anchor="_Toc127530877" w:history="1">
        <w:r w:rsidR="00C34AE7" w:rsidRPr="004F6B67">
          <w:rPr>
            <w:rStyle w:val="Hipervnculo"/>
            <w:noProof/>
          </w:rPr>
          <w:t>Contenidos</w:t>
        </w:r>
        <w:r w:rsidR="00C34AE7">
          <w:rPr>
            <w:noProof/>
            <w:webHidden/>
          </w:rPr>
          <w:tab/>
        </w:r>
        <w:r w:rsidR="00C34AE7">
          <w:rPr>
            <w:noProof/>
            <w:webHidden/>
          </w:rPr>
          <w:fldChar w:fldCharType="begin"/>
        </w:r>
        <w:r w:rsidR="00C34AE7">
          <w:rPr>
            <w:noProof/>
            <w:webHidden/>
          </w:rPr>
          <w:instrText xml:space="preserve"> PAGEREF _Toc127530877 \h </w:instrText>
        </w:r>
        <w:r w:rsidR="00C34AE7">
          <w:rPr>
            <w:noProof/>
            <w:webHidden/>
          </w:rPr>
        </w:r>
        <w:r w:rsidR="00C34AE7">
          <w:rPr>
            <w:noProof/>
            <w:webHidden/>
          </w:rPr>
          <w:fldChar w:fldCharType="separate"/>
        </w:r>
        <w:r w:rsidR="00884E10">
          <w:rPr>
            <w:noProof/>
            <w:webHidden/>
          </w:rPr>
          <w:t>3</w:t>
        </w:r>
        <w:r w:rsidR="00C34AE7">
          <w:rPr>
            <w:noProof/>
            <w:webHidden/>
          </w:rPr>
          <w:fldChar w:fldCharType="end"/>
        </w:r>
      </w:hyperlink>
    </w:p>
    <w:p w14:paraId="35FA2ABD" w14:textId="77777777" w:rsidR="00C34AE7" w:rsidRDefault="00000000">
      <w:pPr>
        <w:pStyle w:val="TDC4"/>
        <w:tabs>
          <w:tab w:val="right" w:leader="dot" w:pos="9594"/>
        </w:tabs>
        <w:rPr>
          <w:rFonts w:asciiTheme="minorHAnsi" w:hAnsiTheme="minorHAnsi"/>
          <w:b w:val="0"/>
          <w:noProof/>
          <w:sz w:val="22"/>
          <w:lang w:eastAsia="es-ES"/>
        </w:rPr>
      </w:pPr>
      <w:hyperlink w:anchor="_Toc127530878" w:history="1">
        <w:r w:rsidR="00C34AE7" w:rsidRPr="004F6B67">
          <w:rPr>
            <w:rStyle w:val="Hipervnculo"/>
            <w:noProof/>
          </w:rPr>
          <w:t>Motivación</w:t>
        </w:r>
        <w:r w:rsidR="00C34AE7">
          <w:rPr>
            <w:noProof/>
            <w:webHidden/>
          </w:rPr>
          <w:tab/>
        </w:r>
        <w:r w:rsidR="00C34AE7">
          <w:rPr>
            <w:noProof/>
            <w:webHidden/>
          </w:rPr>
          <w:fldChar w:fldCharType="begin"/>
        </w:r>
        <w:r w:rsidR="00C34AE7">
          <w:rPr>
            <w:noProof/>
            <w:webHidden/>
          </w:rPr>
          <w:instrText xml:space="preserve"> PAGEREF _Toc127530878 \h </w:instrText>
        </w:r>
        <w:r w:rsidR="00C34AE7">
          <w:rPr>
            <w:noProof/>
            <w:webHidden/>
          </w:rPr>
        </w:r>
        <w:r w:rsidR="00C34AE7">
          <w:rPr>
            <w:noProof/>
            <w:webHidden/>
          </w:rPr>
          <w:fldChar w:fldCharType="separate"/>
        </w:r>
        <w:r w:rsidR="00884E10">
          <w:rPr>
            <w:noProof/>
            <w:webHidden/>
          </w:rPr>
          <w:t>3</w:t>
        </w:r>
        <w:r w:rsidR="00C34AE7">
          <w:rPr>
            <w:noProof/>
            <w:webHidden/>
          </w:rPr>
          <w:fldChar w:fldCharType="end"/>
        </w:r>
      </w:hyperlink>
    </w:p>
    <w:p w14:paraId="5946764A" w14:textId="77777777" w:rsidR="00C34AE7" w:rsidRDefault="00000000">
      <w:pPr>
        <w:pStyle w:val="TDC4"/>
        <w:tabs>
          <w:tab w:val="right" w:leader="dot" w:pos="9594"/>
        </w:tabs>
        <w:rPr>
          <w:rFonts w:asciiTheme="minorHAnsi" w:hAnsiTheme="minorHAnsi"/>
          <w:b w:val="0"/>
          <w:noProof/>
          <w:sz w:val="22"/>
          <w:lang w:eastAsia="es-ES"/>
        </w:rPr>
      </w:pPr>
      <w:hyperlink w:anchor="_Toc127530879" w:history="1">
        <w:r w:rsidR="00C34AE7" w:rsidRPr="004F6B67">
          <w:rPr>
            <w:rStyle w:val="Hipervnculo"/>
            <w:noProof/>
          </w:rPr>
          <w:t>Contexto de Desarrollo</w:t>
        </w:r>
        <w:r w:rsidR="00C34AE7">
          <w:rPr>
            <w:noProof/>
            <w:webHidden/>
          </w:rPr>
          <w:tab/>
        </w:r>
        <w:r w:rsidR="00C34AE7">
          <w:rPr>
            <w:noProof/>
            <w:webHidden/>
          </w:rPr>
          <w:fldChar w:fldCharType="begin"/>
        </w:r>
        <w:r w:rsidR="00C34AE7">
          <w:rPr>
            <w:noProof/>
            <w:webHidden/>
          </w:rPr>
          <w:instrText xml:space="preserve"> PAGEREF _Toc127530879 \h </w:instrText>
        </w:r>
        <w:r w:rsidR="00C34AE7">
          <w:rPr>
            <w:noProof/>
            <w:webHidden/>
          </w:rPr>
        </w:r>
        <w:r w:rsidR="00C34AE7">
          <w:rPr>
            <w:noProof/>
            <w:webHidden/>
          </w:rPr>
          <w:fldChar w:fldCharType="separate"/>
        </w:r>
        <w:r w:rsidR="00884E10">
          <w:rPr>
            <w:noProof/>
            <w:webHidden/>
          </w:rPr>
          <w:t>4</w:t>
        </w:r>
        <w:r w:rsidR="00C34AE7">
          <w:rPr>
            <w:noProof/>
            <w:webHidden/>
          </w:rPr>
          <w:fldChar w:fldCharType="end"/>
        </w:r>
      </w:hyperlink>
    </w:p>
    <w:p w14:paraId="7F34E8B8" w14:textId="77777777" w:rsidR="00C34AE7" w:rsidRDefault="00000000">
      <w:pPr>
        <w:pStyle w:val="TDC4"/>
        <w:tabs>
          <w:tab w:val="right" w:leader="dot" w:pos="9594"/>
        </w:tabs>
        <w:rPr>
          <w:rFonts w:asciiTheme="minorHAnsi" w:hAnsiTheme="minorHAnsi"/>
          <w:b w:val="0"/>
          <w:noProof/>
          <w:sz w:val="22"/>
          <w:lang w:eastAsia="es-ES"/>
        </w:rPr>
      </w:pPr>
      <w:hyperlink w:anchor="_Toc127530880" w:history="1">
        <w:r w:rsidR="00C34AE7" w:rsidRPr="004F6B67">
          <w:rPr>
            <w:rStyle w:val="Hipervnculo"/>
            <w:noProof/>
          </w:rPr>
          <w:t>Aplicaciones Similares Existentes</w:t>
        </w:r>
        <w:r w:rsidR="00C34AE7">
          <w:rPr>
            <w:noProof/>
            <w:webHidden/>
          </w:rPr>
          <w:tab/>
        </w:r>
        <w:r w:rsidR="00C34AE7">
          <w:rPr>
            <w:noProof/>
            <w:webHidden/>
          </w:rPr>
          <w:fldChar w:fldCharType="begin"/>
        </w:r>
        <w:r w:rsidR="00C34AE7">
          <w:rPr>
            <w:noProof/>
            <w:webHidden/>
          </w:rPr>
          <w:instrText xml:space="preserve"> PAGEREF _Toc127530880 \h </w:instrText>
        </w:r>
        <w:r w:rsidR="00C34AE7">
          <w:rPr>
            <w:noProof/>
            <w:webHidden/>
          </w:rPr>
        </w:r>
        <w:r w:rsidR="00C34AE7">
          <w:rPr>
            <w:noProof/>
            <w:webHidden/>
          </w:rPr>
          <w:fldChar w:fldCharType="separate"/>
        </w:r>
        <w:r w:rsidR="00884E10">
          <w:rPr>
            <w:noProof/>
            <w:webHidden/>
          </w:rPr>
          <w:t>4</w:t>
        </w:r>
        <w:r w:rsidR="00C34AE7">
          <w:rPr>
            <w:noProof/>
            <w:webHidden/>
          </w:rPr>
          <w:fldChar w:fldCharType="end"/>
        </w:r>
      </w:hyperlink>
    </w:p>
    <w:p w14:paraId="2BD0D401" w14:textId="77777777" w:rsidR="00C34AE7" w:rsidRDefault="00000000">
      <w:pPr>
        <w:pStyle w:val="TDC2"/>
        <w:rPr>
          <w:rFonts w:asciiTheme="minorHAnsi" w:hAnsiTheme="minorHAnsi"/>
          <w:b w:val="0"/>
          <w:color w:val="auto"/>
          <w:sz w:val="22"/>
          <w:lang w:eastAsia="es-ES"/>
        </w:rPr>
      </w:pPr>
      <w:hyperlink w:anchor="_Toc127530881" w:history="1">
        <w:r w:rsidR="00C34AE7" w:rsidRPr="004F6B67">
          <w:rPr>
            <w:rStyle w:val="Hipervnculo"/>
            <w:rFonts w:cs="Open Sans"/>
          </w:rPr>
          <w:t>Planificación</w:t>
        </w:r>
        <w:r w:rsidR="00C34AE7">
          <w:rPr>
            <w:webHidden/>
          </w:rPr>
          <w:tab/>
        </w:r>
        <w:r w:rsidR="00C34AE7">
          <w:rPr>
            <w:webHidden/>
          </w:rPr>
          <w:fldChar w:fldCharType="begin"/>
        </w:r>
        <w:r w:rsidR="00C34AE7">
          <w:rPr>
            <w:webHidden/>
          </w:rPr>
          <w:instrText xml:space="preserve"> PAGEREF _Toc127530881 \h </w:instrText>
        </w:r>
        <w:r w:rsidR="00C34AE7">
          <w:rPr>
            <w:webHidden/>
          </w:rPr>
        </w:r>
        <w:r w:rsidR="00C34AE7">
          <w:rPr>
            <w:webHidden/>
          </w:rPr>
          <w:fldChar w:fldCharType="separate"/>
        </w:r>
        <w:r w:rsidR="00884E10">
          <w:rPr>
            <w:webHidden/>
          </w:rPr>
          <w:t>5</w:t>
        </w:r>
        <w:r w:rsidR="00C34AE7">
          <w:rPr>
            <w:webHidden/>
          </w:rPr>
          <w:fldChar w:fldCharType="end"/>
        </w:r>
      </w:hyperlink>
    </w:p>
    <w:p w14:paraId="0561F944" w14:textId="77777777" w:rsidR="00C34AE7" w:rsidRDefault="00000000">
      <w:pPr>
        <w:pStyle w:val="TDC4"/>
        <w:tabs>
          <w:tab w:val="right" w:leader="dot" w:pos="9594"/>
        </w:tabs>
        <w:rPr>
          <w:rFonts w:asciiTheme="minorHAnsi" w:hAnsiTheme="minorHAnsi"/>
          <w:b w:val="0"/>
          <w:noProof/>
          <w:sz w:val="22"/>
          <w:lang w:eastAsia="es-ES"/>
        </w:rPr>
      </w:pPr>
      <w:hyperlink w:anchor="_Toc127530882" w:history="1">
        <w:r w:rsidR="00C34AE7" w:rsidRPr="004F6B67">
          <w:rPr>
            <w:rStyle w:val="Hipervnculo"/>
            <w:noProof/>
          </w:rPr>
          <w:t>Ámbito del Proyecto</w:t>
        </w:r>
        <w:r w:rsidR="00C34AE7">
          <w:rPr>
            <w:noProof/>
            <w:webHidden/>
          </w:rPr>
          <w:tab/>
        </w:r>
        <w:r w:rsidR="00C34AE7">
          <w:rPr>
            <w:noProof/>
            <w:webHidden/>
          </w:rPr>
          <w:fldChar w:fldCharType="begin"/>
        </w:r>
        <w:r w:rsidR="00C34AE7">
          <w:rPr>
            <w:noProof/>
            <w:webHidden/>
          </w:rPr>
          <w:instrText xml:space="preserve"> PAGEREF _Toc127530882 \h </w:instrText>
        </w:r>
        <w:r w:rsidR="00C34AE7">
          <w:rPr>
            <w:noProof/>
            <w:webHidden/>
          </w:rPr>
        </w:r>
        <w:r w:rsidR="00C34AE7">
          <w:rPr>
            <w:noProof/>
            <w:webHidden/>
          </w:rPr>
          <w:fldChar w:fldCharType="separate"/>
        </w:r>
        <w:r w:rsidR="00884E10">
          <w:rPr>
            <w:noProof/>
            <w:webHidden/>
          </w:rPr>
          <w:t>5</w:t>
        </w:r>
        <w:r w:rsidR="00C34AE7">
          <w:rPr>
            <w:noProof/>
            <w:webHidden/>
          </w:rPr>
          <w:fldChar w:fldCharType="end"/>
        </w:r>
      </w:hyperlink>
    </w:p>
    <w:p w14:paraId="1AA46372" w14:textId="77777777" w:rsidR="00C34AE7" w:rsidRDefault="00000000">
      <w:pPr>
        <w:pStyle w:val="TDC6"/>
        <w:tabs>
          <w:tab w:val="right" w:leader="dot" w:pos="9594"/>
        </w:tabs>
        <w:rPr>
          <w:rFonts w:asciiTheme="minorHAnsi" w:hAnsiTheme="minorHAnsi"/>
          <w:b w:val="0"/>
          <w:noProof/>
          <w:sz w:val="22"/>
          <w:lang w:eastAsia="es-ES"/>
        </w:rPr>
      </w:pPr>
      <w:hyperlink w:anchor="_Toc127530883" w:history="1">
        <w:r w:rsidR="00C34AE7" w:rsidRPr="004F6B67">
          <w:rPr>
            <w:rStyle w:val="Hipervnculo"/>
            <w:noProof/>
          </w:rPr>
          <w:t>Descripción del Problema</w:t>
        </w:r>
        <w:r w:rsidR="00C34AE7">
          <w:rPr>
            <w:noProof/>
            <w:webHidden/>
          </w:rPr>
          <w:tab/>
        </w:r>
        <w:r w:rsidR="00C34AE7">
          <w:rPr>
            <w:noProof/>
            <w:webHidden/>
          </w:rPr>
          <w:fldChar w:fldCharType="begin"/>
        </w:r>
        <w:r w:rsidR="00C34AE7">
          <w:rPr>
            <w:noProof/>
            <w:webHidden/>
          </w:rPr>
          <w:instrText xml:space="preserve"> PAGEREF _Toc127530883 \h </w:instrText>
        </w:r>
        <w:r w:rsidR="00C34AE7">
          <w:rPr>
            <w:noProof/>
            <w:webHidden/>
          </w:rPr>
        </w:r>
        <w:r w:rsidR="00C34AE7">
          <w:rPr>
            <w:noProof/>
            <w:webHidden/>
          </w:rPr>
          <w:fldChar w:fldCharType="separate"/>
        </w:r>
        <w:r w:rsidR="00884E10">
          <w:rPr>
            <w:noProof/>
            <w:webHidden/>
          </w:rPr>
          <w:t>5</w:t>
        </w:r>
        <w:r w:rsidR="00C34AE7">
          <w:rPr>
            <w:noProof/>
            <w:webHidden/>
          </w:rPr>
          <w:fldChar w:fldCharType="end"/>
        </w:r>
      </w:hyperlink>
    </w:p>
    <w:p w14:paraId="2F87D9AB" w14:textId="77777777" w:rsidR="00C34AE7" w:rsidRDefault="00000000">
      <w:pPr>
        <w:pStyle w:val="TDC6"/>
        <w:tabs>
          <w:tab w:val="right" w:leader="dot" w:pos="9594"/>
        </w:tabs>
        <w:rPr>
          <w:rFonts w:asciiTheme="minorHAnsi" w:hAnsiTheme="minorHAnsi"/>
          <w:b w:val="0"/>
          <w:noProof/>
          <w:sz w:val="22"/>
          <w:lang w:eastAsia="es-ES"/>
        </w:rPr>
      </w:pPr>
      <w:hyperlink w:anchor="_Toc127530884" w:history="1">
        <w:r w:rsidR="00C34AE7" w:rsidRPr="004F6B67">
          <w:rPr>
            <w:rStyle w:val="Hipervnculo"/>
            <w:noProof/>
          </w:rPr>
          <w:t>Delimitación del Ámbito del Sistema</w:t>
        </w:r>
        <w:r w:rsidR="00C34AE7">
          <w:rPr>
            <w:noProof/>
            <w:webHidden/>
          </w:rPr>
          <w:tab/>
        </w:r>
        <w:r w:rsidR="00C34AE7">
          <w:rPr>
            <w:noProof/>
            <w:webHidden/>
          </w:rPr>
          <w:fldChar w:fldCharType="begin"/>
        </w:r>
        <w:r w:rsidR="00C34AE7">
          <w:rPr>
            <w:noProof/>
            <w:webHidden/>
          </w:rPr>
          <w:instrText xml:space="preserve"> PAGEREF _Toc127530884 \h </w:instrText>
        </w:r>
        <w:r w:rsidR="00C34AE7">
          <w:rPr>
            <w:noProof/>
            <w:webHidden/>
          </w:rPr>
        </w:r>
        <w:r w:rsidR="00C34AE7">
          <w:rPr>
            <w:noProof/>
            <w:webHidden/>
          </w:rPr>
          <w:fldChar w:fldCharType="separate"/>
        </w:r>
        <w:r w:rsidR="00884E10">
          <w:rPr>
            <w:noProof/>
            <w:webHidden/>
          </w:rPr>
          <w:t>6</w:t>
        </w:r>
        <w:r w:rsidR="00C34AE7">
          <w:rPr>
            <w:noProof/>
            <w:webHidden/>
          </w:rPr>
          <w:fldChar w:fldCharType="end"/>
        </w:r>
      </w:hyperlink>
    </w:p>
    <w:p w14:paraId="09B63304" w14:textId="77777777" w:rsidR="00C34AE7" w:rsidRDefault="00000000">
      <w:pPr>
        <w:pStyle w:val="TDC4"/>
        <w:tabs>
          <w:tab w:val="right" w:leader="dot" w:pos="9594"/>
        </w:tabs>
        <w:rPr>
          <w:rFonts w:asciiTheme="minorHAnsi" w:hAnsiTheme="minorHAnsi"/>
          <w:b w:val="0"/>
          <w:noProof/>
          <w:sz w:val="22"/>
          <w:lang w:eastAsia="es-ES"/>
        </w:rPr>
      </w:pPr>
      <w:hyperlink w:anchor="_Toc127530885" w:history="1">
        <w:r w:rsidR="00C34AE7" w:rsidRPr="004F6B67">
          <w:rPr>
            <w:rStyle w:val="Hipervnculo"/>
            <w:noProof/>
          </w:rPr>
          <w:t>Descripción del Sistema</w:t>
        </w:r>
        <w:r w:rsidR="00C34AE7">
          <w:rPr>
            <w:noProof/>
            <w:webHidden/>
          </w:rPr>
          <w:tab/>
        </w:r>
        <w:r w:rsidR="00C34AE7">
          <w:rPr>
            <w:noProof/>
            <w:webHidden/>
          </w:rPr>
          <w:fldChar w:fldCharType="begin"/>
        </w:r>
        <w:r w:rsidR="00C34AE7">
          <w:rPr>
            <w:noProof/>
            <w:webHidden/>
          </w:rPr>
          <w:instrText xml:space="preserve"> PAGEREF _Toc127530885 \h </w:instrText>
        </w:r>
        <w:r w:rsidR="00C34AE7">
          <w:rPr>
            <w:noProof/>
            <w:webHidden/>
          </w:rPr>
        </w:r>
        <w:r w:rsidR="00C34AE7">
          <w:rPr>
            <w:noProof/>
            <w:webHidden/>
          </w:rPr>
          <w:fldChar w:fldCharType="separate"/>
        </w:r>
        <w:r w:rsidR="00884E10">
          <w:rPr>
            <w:noProof/>
            <w:webHidden/>
          </w:rPr>
          <w:t>6</w:t>
        </w:r>
        <w:r w:rsidR="00C34AE7">
          <w:rPr>
            <w:noProof/>
            <w:webHidden/>
          </w:rPr>
          <w:fldChar w:fldCharType="end"/>
        </w:r>
      </w:hyperlink>
    </w:p>
    <w:p w14:paraId="2DCFD547" w14:textId="77777777" w:rsidR="00C34AE7" w:rsidRDefault="00000000">
      <w:pPr>
        <w:pStyle w:val="TDC6"/>
        <w:tabs>
          <w:tab w:val="right" w:leader="dot" w:pos="9594"/>
        </w:tabs>
        <w:rPr>
          <w:rFonts w:asciiTheme="minorHAnsi" w:hAnsiTheme="minorHAnsi"/>
          <w:b w:val="0"/>
          <w:noProof/>
          <w:sz w:val="22"/>
          <w:lang w:eastAsia="es-ES"/>
        </w:rPr>
      </w:pPr>
      <w:hyperlink w:anchor="_Toc127530886" w:history="1">
        <w:r w:rsidR="00C34AE7" w:rsidRPr="004F6B67">
          <w:rPr>
            <w:rStyle w:val="Hipervnculo"/>
            <w:noProof/>
          </w:rPr>
          <w:t>Lista de Roles de Usuario</w:t>
        </w:r>
        <w:r w:rsidR="00C34AE7">
          <w:rPr>
            <w:noProof/>
            <w:webHidden/>
          </w:rPr>
          <w:tab/>
        </w:r>
        <w:r w:rsidR="00C34AE7">
          <w:rPr>
            <w:noProof/>
            <w:webHidden/>
          </w:rPr>
          <w:fldChar w:fldCharType="begin"/>
        </w:r>
        <w:r w:rsidR="00C34AE7">
          <w:rPr>
            <w:noProof/>
            <w:webHidden/>
          </w:rPr>
          <w:instrText xml:space="preserve"> PAGEREF _Toc127530886 \h </w:instrText>
        </w:r>
        <w:r w:rsidR="00C34AE7">
          <w:rPr>
            <w:noProof/>
            <w:webHidden/>
          </w:rPr>
        </w:r>
        <w:r w:rsidR="00C34AE7">
          <w:rPr>
            <w:noProof/>
            <w:webHidden/>
          </w:rPr>
          <w:fldChar w:fldCharType="separate"/>
        </w:r>
        <w:r w:rsidR="00884E10">
          <w:rPr>
            <w:noProof/>
            <w:webHidden/>
          </w:rPr>
          <w:t>6</w:t>
        </w:r>
        <w:r w:rsidR="00C34AE7">
          <w:rPr>
            <w:noProof/>
            <w:webHidden/>
          </w:rPr>
          <w:fldChar w:fldCharType="end"/>
        </w:r>
      </w:hyperlink>
    </w:p>
    <w:p w14:paraId="1935E0CF" w14:textId="77777777" w:rsidR="00C34AE7" w:rsidRDefault="00000000">
      <w:pPr>
        <w:pStyle w:val="TDC6"/>
        <w:tabs>
          <w:tab w:val="right" w:leader="dot" w:pos="9594"/>
        </w:tabs>
        <w:rPr>
          <w:rFonts w:asciiTheme="minorHAnsi" w:hAnsiTheme="minorHAnsi"/>
          <w:b w:val="0"/>
          <w:noProof/>
          <w:sz w:val="22"/>
          <w:lang w:eastAsia="es-ES"/>
        </w:rPr>
      </w:pPr>
      <w:hyperlink w:anchor="_Toc127530887" w:history="1">
        <w:r w:rsidR="00C34AE7" w:rsidRPr="004F6B67">
          <w:rPr>
            <w:rStyle w:val="Hipervnculo"/>
            <w:noProof/>
          </w:rPr>
          <w:t>Descripción a Alto Nivel de la Funcionalidad</w:t>
        </w:r>
        <w:r w:rsidR="00C34AE7">
          <w:rPr>
            <w:noProof/>
            <w:webHidden/>
          </w:rPr>
          <w:tab/>
        </w:r>
        <w:r w:rsidR="00C34AE7">
          <w:rPr>
            <w:noProof/>
            <w:webHidden/>
          </w:rPr>
          <w:fldChar w:fldCharType="begin"/>
        </w:r>
        <w:r w:rsidR="00C34AE7">
          <w:rPr>
            <w:noProof/>
            <w:webHidden/>
          </w:rPr>
          <w:instrText xml:space="preserve"> PAGEREF _Toc127530887 \h </w:instrText>
        </w:r>
        <w:r w:rsidR="00C34AE7">
          <w:rPr>
            <w:noProof/>
            <w:webHidden/>
          </w:rPr>
        </w:r>
        <w:r w:rsidR="00C34AE7">
          <w:rPr>
            <w:noProof/>
            <w:webHidden/>
          </w:rPr>
          <w:fldChar w:fldCharType="separate"/>
        </w:r>
        <w:r w:rsidR="00884E10">
          <w:rPr>
            <w:noProof/>
            <w:webHidden/>
          </w:rPr>
          <w:t>7</w:t>
        </w:r>
        <w:r w:rsidR="00C34AE7">
          <w:rPr>
            <w:noProof/>
            <w:webHidden/>
          </w:rPr>
          <w:fldChar w:fldCharType="end"/>
        </w:r>
      </w:hyperlink>
    </w:p>
    <w:p w14:paraId="42FE1AC6" w14:textId="77777777" w:rsidR="00C34AE7" w:rsidRDefault="00000000">
      <w:pPr>
        <w:pStyle w:val="TDC6"/>
        <w:tabs>
          <w:tab w:val="right" w:leader="dot" w:pos="9594"/>
        </w:tabs>
        <w:rPr>
          <w:rFonts w:asciiTheme="minorHAnsi" w:hAnsiTheme="minorHAnsi"/>
          <w:b w:val="0"/>
          <w:noProof/>
          <w:sz w:val="22"/>
          <w:lang w:eastAsia="es-ES"/>
        </w:rPr>
      </w:pPr>
      <w:hyperlink w:anchor="_Toc127530888" w:history="1">
        <w:r w:rsidR="00C34AE7" w:rsidRPr="004F6B67">
          <w:rPr>
            <w:rStyle w:val="Hipervnculo"/>
            <w:noProof/>
          </w:rPr>
          <w:t>Aspectos que No se Incluyen</w:t>
        </w:r>
        <w:r w:rsidR="00C34AE7">
          <w:rPr>
            <w:noProof/>
            <w:webHidden/>
          </w:rPr>
          <w:tab/>
        </w:r>
        <w:r w:rsidR="00C34AE7">
          <w:rPr>
            <w:noProof/>
            <w:webHidden/>
          </w:rPr>
          <w:fldChar w:fldCharType="begin"/>
        </w:r>
        <w:r w:rsidR="00C34AE7">
          <w:rPr>
            <w:noProof/>
            <w:webHidden/>
          </w:rPr>
          <w:instrText xml:space="preserve"> PAGEREF _Toc127530888 \h </w:instrText>
        </w:r>
        <w:r w:rsidR="00C34AE7">
          <w:rPr>
            <w:noProof/>
            <w:webHidden/>
          </w:rPr>
        </w:r>
        <w:r w:rsidR="00C34AE7">
          <w:rPr>
            <w:noProof/>
            <w:webHidden/>
          </w:rPr>
          <w:fldChar w:fldCharType="separate"/>
        </w:r>
        <w:r w:rsidR="00884E10">
          <w:rPr>
            <w:noProof/>
            <w:webHidden/>
          </w:rPr>
          <w:t>8</w:t>
        </w:r>
        <w:r w:rsidR="00C34AE7">
          <w:rPr>
            <w:noProof/>
            <w:webHidden/>
          </w:rPr>
          <w:fldChar w:fldCharType="end"/>
        </w:r>
      </w:hyperlink>
    </w:p>
    <w:p w14:paraId="2955F2E6" w14:textId="77777777" w:rsidR="00C34AE7" w:rsidRDefault="00000000">
      <w:pPr>
        <w:pStyle w:val="TDC6"/>
        <w:tabs>
          <w:tab w:val="right" w:leader="dot" w:pos="9594"/>
        </w:tabs>
        <w:rPr>
          <w:rFonts w:asciiTheme="minorHAnsi" w:hAnsiTheme="minorHAnsi"/>
          <w:b w:val="0"/>
          <w:noProof/>
          <w:sz w:val="22"/>
          <w:lang w:eastAsia="es-ES"/>
        </w:rPr>
      </w:pPr>
      <w:hyperlink w:anchor="_Toc127530889" w:history="1">
        <w:r w:rsidR="00C34AE7" w:rsidRPr="004F6B67">
          <w:rPr>
            <w:rStyle w:val="Hipervnculo"/>
            <w:noProof/>
          </w:rPr>
          <w:t>Estudio de Viabilidad</w:t>
        </w:r>
        <w:r w:rsidR="00C34AE7">
          <w:rPr>
            <w:noProof/>
            <w:webHidden/>
          </w:rPr>
          <w:tab/>
        </w:r>
        <w:r w:rsidR="00C34AE7">
          <w:rPr>
            <w:noProof/>
            <w:webHidden/>
          </w:rPr>
          <w:fldChar w:fldCharType="begin"/>
        </w:r>
        <w:r w:rsidR="00C34AE7">
          <w:rPr>
            <w:noProof/>
            <w:webHidden/>
          </w:rPr>
          <w:instrText xml:space="preserve"> PAGEREF _Toc127530889 \h </w:instrText>
        </w:r>
        <w:r w:rsidR="00C34AE7">
          <w:rPr>
            <w:noProof/>
            <w:webHidden/>
          </w:rPr>
        </w:r>
        <w:r w:rsidR="00C34AE7">
          <w:rPr>
            <w:noProof/>
            <w:webHidden/>
          </w:rPr>
          <w:fldChar w:fldCharType="separate"/>
        </w:r>
        <w:r w:rsidR="00884E10">
          <w:rPr>
            <w:noProof/>
            <w:webHidden/>
          </w:rPr>
          <w:t>9</w:t>
        </w:r>
        <w:r w:rsidR="00C34AE7">
          <w:rPr>
            <w:noProof/>
            <w:webHidden/>
          </w:rPr>
          <w:fldChar w:fldCharType="end"/>
        </w:r>
      </w:hyperlink>
    </w:p>
    <w:p w14:paraId="61543AA5" w14:textId="77777777" w:rsidR="00C34AE7" w:rsidRDefault="00000000">
      <w:pPr>
        <w:pStyle w:val="TDC8"/>
        <w:tabs>
          <w:tab w:val="right" w:leader="dot" w:pos="9594"/>
        </w:tabs>
        <w:rPr>
          <w:rFonts w:asciiTheme="minorHAnsi" w:hAnsiTheme="minorHAnsi"/>
          <w:noProof/>
          <w:sz w:val="22"/>
          <w:lang w:eastAsia="es-ES"/>
        </w:rPr>
      </w:pPr>
      <w:hyperlink w:anchor="_Toc127530890" w:history="1">
        <w:r w:rsidR="00C34AE7" w:rsidRPr="004F6B67">
          <w:rPr>
            <w:rStyle w:val="Hipervnculo"/>
            <w:noProof/>
          </w:rPr>
          <w:t>Datos Geográficos Precisos</w:t>
        </w:r>
        <w:r w:rsidR="00C34AE7">
          <w:rPr>
            <w:noProof/>
            <w:webHidden/>
          </w:rPr>
          <w:tab/>
        </w:r>
        <w:r w:rsidR="00C34AE7">
          <w:rPr>
            <w:noProof/>
            <w:webHidden/>
          </w:rPr>
          <w:fldChar w:fldCharType="begin"/>
        </w:r>
        <w:r w:rsidR="00C34AE7">
          <w:rPr>
            <w:noProof/>
            <w:webHidden/>
          </w:rPr>
          <w:instrText xml:space="preserve"> PAGEREF _Toc127530890 \h </w:instrText>
        </w:r>
        <w:r w:rsidR="00C34AE7">
          <w:rPr>
            <w:noProof/>
            <w:webHidden/>
          </w:rPr>
        </w:r>
        <w:r w:rsidR="00C34AE7">
          <w:rPr>
            <w:noProof/>
            <w:webHidden/>
          </w:rPr>
          <w:fldChar w:fldCharType="separate"/>
        </w:r>
        <w:r w:rsidR="00884E10">
          <w:rPr>
            <w:noProof/>
            <w:webHidden/>
          </w:rPr>
          <w:t>9</w:t>
        </w:r>
        <w:r w:rsidR="00C34AE7">
          <w:rPr>
            <w:noProof/>
            <w:webHidden/>
          </w:rPr>
          <w:fldChar w:fldCharType="end"/>
        </w:r>
      </w:hyperlink>
    </w:p>
    <w:p w14:paraId="775AA4A7" w14:textId="77777777" w:rsidR="00C34AE7" w:rsidRDefault="00000000">
      <w:pPr>
        <w:pStyle w:val="TDC8"/>
        <w:tabs>
          <w:tab w:val="right" w:leader="dot" w:pos="9594"/>
        </w:tabs>
        <w:rPr>
          <w:rFonts w:asciiTheme="minorHAnsi" w:hAnsiTheme="minorHAnsi"/>
          <w:noProof/>
          <w:sz w:val="22"/>
          <w:lang w:eastAsia="es-ES"/>
        </w:rPr>
      </w:pPr>
      <w:hyperlink w:anchor="_Toc127530891" w:history="1">
        <w:r w:rsidR="00C34AE7" w:rsidRPr="004F6B67">
          <w:rPr>
            <w:rStyle w:val="Hipervnculo"/>
            <w:noProof/>
          </w:rPr>
          <w:t>Información de la Circulación Vial</w:t>
        </w:r>
        <w:r w:rsidR="00C34AE7">
          <w:rPr>
            <w:noProof/>
            <w:webHidden/>
          </w:rPr>
          <w:tab/>
        </w:r>
        <w:r w:rsidR="00C34AE7">
          <w:rPr>
            <w:noProof/>
            <w:webHidden/>
          </w:rPr>
          <w:fldChar w:fldCharType="begin"/>
        </w:r>
        <w:r w:rsidR="00C34AE7">
          <w:rPr>
            <w:noProof/>
            <w:webHidden/>
          </w:rPr>
          <w:instrText xml:space="preserve"> PAGEREF _Toc127530891 \h </w:instrText>
        </w:r>
        <w:r w:rsidR="00C34AE7">
          <w:rPr>
            <w:noProof/>
            <w:webHidden/>
          </w:rPr>
        </w:r>
        <w:r w:rsidR="00C34AE7">
          <w:rPr>
            <w:noProof/>
            <w:webHidden/>
          </w:rPr>
          <w:fldChar w:fldCharType="separate"/>
        </w:r>
        <w:r w:rsidR="00884E10">
          <w:rPr>
            <w:noProof/>
            <w:webHidden/>
          </w:rPr>
          <w:t>9</w:t>
        </w:r>
        <w:r w:rsidR="00C34AE7">
          <w:rPr>
            <w:noProof/>
            <w:webHidden/>
          </w:rPr>
          <w:fldChar w:fldCharType="end"/>
        </w:r>
      </w:hyperlink>
    </w:p>
    <w:p w14:paraId="6B6B9D44" w14:textId="77777777" w:rsidR="00C34AE7" w:rsidRDefault="00000000">
      <w:pPr>
        <w:pStyle w:val="TDC8"/>
        <w:tabs>
          <w:tab w:val="right" w:leader="dot" w:pos="9594"/>
        </w:tabs>
        <w:rPr>
          <w:rFonts w:asciiTheme="minorHAnsi" w:hAnsiTheme="minorHAnsi"/>
          <w:noProof/>
          <w:sz w:val="22"/>
          <w:lang w:eastAsia="es-ES"/>
        </w:rPr>
      </w:pPr>
      <w:hyperlink w:anchor="_Toc127530892" w:history="1">
        <w:r w:rsidR="00C34AE7" w:rsidRPr="004F6B67">
          <w:rPr>
            <w:rStyle w:val="Hipervnculo"/>
            <w:noProof/>
          </w:rPr>
          <w:t>Modelización y Algoritmos de Cálculo de Rutas</w:t>
        </w:r>
        <w:r w:rsidR="00C34AE7">
          <w:rPr>
            <w:noProof/>
            <w:webHidden/>
          </w:rPr>
          <w:tab/>
        </w:r>
        <w:r w:rsidR="00C34AE7">
          <w:rPr>
            <w:noProof/>
            <w:webHidden/>
          </w:rPr>
          <w:fldChar w:fldCharType="begin"/>
        </w:r>
        <w:r w:rsidR="00C34AE7">
          <w:rPr>
            <w:noProof/>
            <w:webHidden/>
          </w:rPr>
          <w:instrText xml:space="preserve"> PAGEREF _Toc127530892 \h </w:instrText>
        </w:r>
        <w:r w:rsidR="00C34AE7">
          <w:rPr>
            <w:noProof/>
            <w:webHidden/>
          </w:rPr>
        </w:r>
        <w:r w:rsidR="00C34AE7">
          <w:rPr>
            <w:noProof/>
            <w:webHidden/>
          </w:rPr>
          <w:fldChar w:fldCharType="separate"/>
        </w:r>
        <w:r w:rsidR="00884E10">
          <w:rPr>
            <w:noProof/>
            <w:webHidden/>
          </w:rPr>
          <w:t>9</w:t>
        </w:r>
        <w:r w:rsidR="00C34AE7">
          <w:rPr>
            <w:noProof/>
            <w:webHidden/>
          </w:rPr>
          <w:fldChar w:fldCharType="end"/>
        </w:r>
      </w:hyperlink>
    </w:p>
    <w:p w14:paraId="1A7D2A9F" w14:textId="77777777" w:rsidR="00C34AE7" w:rsidRDefault="00000000">
      <w:pPr>
        <w:pStyle w:val="TDC2"/>
        <w:rPr>
          <w:rFonts w:asciiTheme="minorHAnsi" w:hAnsiTheme="minorHAnsi"/>
          <w:b w:val="0"/>
          <w:color w:val="auto"/>
          <w:sz w:val="22"/>
          <w:lang w:eastAsia="es-ES"/>
        </w:rPr>
      </w:pPr>
      <w:hyperlink w:anchor="_Toc127530893" w:history="1">
        <w:r w:rsidR="00C34AE7" w:rsidRPr="004F6B67">
          <w:rPr>
            <w:rStyle w:val="Hipervnculo"/>
          </w:rPr>
          <w:t>Análisis</w:t>
        </w:r>
        <w:r w:rsidR="00C34AE7">
          <w:rPr>
            <w:webHidden/>
          </w:rPr>
          <w:tab/>
        </w:r>
        <w:r w:rsidR="00C34AE7">
          <w:rPr>
            <w:webHidden/>
          </w:rPr>
          <w:fldChar w:fldCharType="begin"/>
        </w:r>
        <w:r w:rsidR="00C34AE7">
          <w:rPr>
            <w:webHidden/>
          </w:rPr>
          <w:instrText xml:space="preserve"> PAGEREF _Toc127530893 \h </w:instrText>
        </w:r>
        <w:r w:rsidR="00C34AE7">
          <w:rPr>
            <w:webHidden/>
          </w:rPr>
        </w:r>
        <w:r w:rsidR="00C34AE7">
          <w:rPr>
            <w:webHidden/>
          </w:rPr>
          <w:fldChar w:fldCharType="separate"/>
        </w:r>
        <w:r w:rsidR="00884E10">
          <w:rPr>
            <w:webHidden/>
          </w:rPr>
          <w:t>11</w:t>
        </w:r>
        <w:r w:rsidR="00C34AE7">
          <w:rPr>
            <w:webHidden/>
          </w:rPr>
          <w:fldChar w:fldCharType="end"/>
        </w:r>
      </w:hyperlink>
    </w:p>
    <w:p w14:paraId="4ED8E569" w14:textId="77777777" w:rsidR="00C34AE7" w:rsidRDefault="00000000">
      <w:pPr>
        <w:pStyle w:val="TDC4"/>
        <w:tabs>
          <w:tab w:val="right" w:leader="dot" w:pos="9594"/>
        </w:tabs>
        <w:rPr>
          <w:rFonts w:asciiTheme="minorHAnsi" w:hAnsiTheme="minorHAnsi"/>
          <w:b w:val="0"/>
          <w:noProof/>
          <w:sz w:val="22"/>
          <w:lang w:eastAsia="es-ES"/>
        </w:rPr>
      </w:pPr>
      <w:hyperlink w:anchor="_Toc127530894" w:history="1">
        <w:r w:rsidR="00C34AE7" w:rsidRPr="004F6B67">
          <w:rPr>
            <w:rStyle w:val="Hipervnculo"/>
            <w:noProof/>
          </w:rPr>
          <w:t>Metodología de Desarrollo</w:t>
        </w:r>
        <w:r w:rsidR="00C34AE7">
          <w:rPr>
            <w:noProof/>
            <w:webHidden/>
          </w:rPr>
          <w:tab/>
        </w:r>
        <w:r w:rsidR="00C34AE7">
          <w:rPr>
            <w:noProof/>
            <w:webHidden/>
          </w:rPr>
          <w:fldChar w:fldCharType="begin"/>
        </w:r>
        <w:r w:rsidR="00C34AE7">
          <w:rPr>
            <w:noProof/>
            <w:webHidden/>
          </w:rPr>
          <w:instrText xml:space="preserve"> PAGEREF _Toc127530894 \h </w:instrText>
        </w:r>
        <w:r w:rsidR="00C34AE7">
          <w:rPr>
            <w:noProof/>
            <w:webHidden/>
          </w:rPr>
        </w:r>
        <w:r w:rsidR="00C34AE7">
          <w:rPr>
            <w:noProof/>
            <w:webHidden/>
          </w:rPr>
          <w:fldChar w:fldCharType="separate"/>
        </w:r>
        <w:r w:rsidR="00884E10">
          <w:rPr>
            <w:noProof/>
            <w:webHidden/>
          </w:rPr>
          <w:t>11</w:t>
        </w:r>
        <w:r w:rsidR="00C34AE7">
          <w:rPr>
            <w:noProof/>
            <w:webHidden/>
          </w:rPr>
          <w:fldChar w:fldCharType="end"/>
        </w:r>
      </w:hyperlink>
    </w:p>
    <w:p w14:paraId="71E5CA34" w14:textId="77777777" w:rsidR="00C34AE7" w:rsidRDefault="00000000">
      <w:pPr>
        <w:pStyle w:val="TDC4"/>
        <w:tabs>
          <w:tab w:val="right" w:leader="dot" w:pos="9594"/>
        </w:tabs>
        <w:rPr>
          <w:rFonts w:asciiTheme="minorHAnsi" w:hAnsiTheme="minorHAnsi"/>
          <w:b w:val="0"/>
          <w:noProof/>
          <w:sz w:val="22"/>
          <w:lang w:eastAsia="es-ES"/>
        </w:rPr>
      </w:pPr>
      <w:hyperlink w:anchor="_Toc127530895" w:history="1">
        <w:r w:rsidR="00C34AE7" w:rsidRPr="004F6B67">
          <w:rPr>
            <w:rStyle w:val="Hipervnculo"/>
            <w:noProof/>
          </w:rPr>
          <w:t>Product Backlog</w:t>
        </w:r>
        <w:r w:rsidR="00C34AE7">
          <w:rPr>
            <w:noProof/>
            <w:webHidden/>
          </w:rPr>
          <w:tab/>
        </w:r>
        <w:r w:rsidR="00C34AE7">
          <w:rPr>
            <w:noProof/>
            <w:webHidden/>
          </w:rPr>
          <w:fldChar w:fldCharType="begin"/>
        </w:r>
        <w:r w:rsidR="00C34AE7">
          <w:rPr>
            <w:noProof/>
            <w:webHidden/>
          </w:rPr>
          <w:instrText xml:space="preserve"> PAGEREF _Toc127530895 \h </w:instrText>
        </w:r>
        <w:r w:rsidR="00C34AE7">
          <w:rPr>
            <w:noProof/>
            <w:webHidden/>
          </w:rPr>
        </w:r>
        <w:r w:rsidR="00C34AE7">
          <w:rPr>
            <w:noProof/>
            <w:webHidden/>
          </w:rPr>
          <w:fldChar w:fldCharType="separate"/>
        </w:r>
        <w:r w:rsidR="00884E10">
          <w:rPr>
            <w:noProof/>
            <w:webHidden/>
          </w:rPr>
          <w:t>12</w:t>
        </w:r>
        <w:r w:rsidR="00C34AE7">
          <w:rPr>
            <w:noProof/>
            <w:webHidden/>
          </w:rPr>
          <w:fldChar w:fldCharType="end"/>
        </w:r>
      </w:hyperlink>
    </w:p>
    <w:p w14:paraId="178B1DA9" w14:textId="77777777" w:rsidR="00C34AE7" w:rsidRDefault="00000000">
      <w:pPr>
        <w:pStyle w:val="TDC6"/>
        <w:tabs>
          <w:tab w:val="right" w:leader="dot" w:pos="9594"/>
        </w:tabs>
        <w:rPr>
          <w:rFonts w:asciiTheme="minorHAnsi" w:hAnsiTheme="minorHAnsi"/>
          <w:b w:val="0"/>
          <w:noProof/>
          <w:sz w:val="22"/>
          <w:lang w:eastAsia="es-ES"/>
        </w:rPr>
      </w:pPr>
      <w:hyperlink w:anchor="_Toc127530896" w:history="1">
        <w:r w:rsidR="00C34AE7" w:rsidRPr="004F6B67">
          <w:rPr>
            <w:rStyle w:val="Hipervnculo"/>
            <w:bCs/>
            <w:noProof/>
          </w:rPr>
          <w:t>INICIATIVA: Gestión de Usuarios</w:t>
        </w:r>
        <w:r w:rsidR="00C34AE7">
          <w:rPr>
            <w:noProof/>
            <w:webHidden/>
          </w:rPr>
          <w:tab/>
        </w:r>
        <w:r w:rsidR="00C34AE7">
          <w:rPr>
            <w:noProof/>
            <w:webHidden/>
          </w:rPr>
          <w:fldChar w:fldCharType="begin"/>
        </w:r>
        <w:r w:rsidR="00C34AE7">
          <w:rPr>
            <w:noProof/>
            <w:webHidden/>
          </w:rPr>
          <w:instrText xml:space="preserve"> PAGEREF _Toc127530896 \h </w:instrText>
        </w:r>
        <w:r w:rsidR="00C34AE7">
          <w:rPr>
            <w:noProof/>
            <w:webHidden/>
          </w:rPr>
        </w:r>
        <w:r w:rsidR="00C34AE7">
          <w:rPr>
            <w:noProof/>
            <w:webHidden/>
          </w:rPr>
          <w:fldChar w:fldCharType="separate"/>
        </w:r>
        <w:r w:rsidR="00884E10">
          <w:rPr>
            <w:noProof/>
            <w:webHidden/>
          </w:rPr>
          <w:t>12</w:t>
        </w:r>
        <w:r w:rsidR="00C34AE7">
          <w:rPr>
            <w:noProof/>
            <w:webHidden/>
          </w:rPr>
          <w:fldChar w:fldCharType="end"/>
        </w:r>
      </w:hyperlink>
    </w:p>
    <w:p w14:paraId="4EFD9E1B" w14:textId="77777777" w:rsidR="00C34AE7" w:rsidRDefault="00000000">
      <w:pPr>
        <w:pStyle w:val="TDC8"/>
        <w:tabs>
          <w:tab w:val="right" w:leader="dot" w:pos="9594"/>
        </w:tabs>
        <w:rPr>
          <w:rFonts w:asciiTheme="minorHAnsi" w:hAnsiTheme="minorHAnsi"/>
          <w:noProof/>
          <w:sz w:val="22"/>
          <w:lang w:eastAsia="es-ES"/>
        </w:rPr>
      </w:pPr>
      <w:hyperlink w:anchor="_Toc127530897" w:history="1">
        <w:r w:rsidR="00C34AE7" w:rsidRPr="004F6B67">
          <w:rPr>
            <w:rStyle w:val="Hipervnculo"/>
            <w:noProof/>
          </w:rPr>
          <w:t>ÉPICA: Registro</w:t>
        </w:r>
        <w:r w:rsidR="00C34AE7">
          <w:rPr>
            <w:noProof/>
            <w:webHidden/>
          </w:rPr>
          <w:tab/>
        </w:r>
        <w:r w:rsidR="00C34AE7">
          <w:rPr>
            <w:noProof/>
            <w:webHidden/>
          </w:rPr>
          <w:fldChar w:fldCharType="begin"/>
        </w:r>
        <w:r w:rsidR="00C34AE7">
          <w:rPr>
            <w:noProof/>
            <w:webHidden/>
          </w:rPr>
          <w:instrText xml:space="preserve"> PAGEREF _Toc127530897 \h </w:instrText>
        </w:r>
        <w:r w:rsidR="00C34AE7">
          <w:rPr>
            <w:noProof/>
            <w:webHidden/>
          </w:rPr>
        </w:r>
        <w:r w:rsidR="00C34AE7">
          <w:rPr>
            <w:noProof/>
            <w:webHidden/>
          </w:rPr>
          <w:fldChar w:fldCharType="separate"/>
        </w:r>
        <w:r w:rsidR="00884E10">
          <w:rPr>
            <w:noProof/>
            <w:webHidden/>
          </w:rPr>
          <w:t>12</w:t>
        </w:r>
        <w:r w:rsidR="00C34AE7">
          <w:rPr>
            <w:noProof/>
            <w:webHidden/>
          </w:rPr>
          <w:fldChar w:fldCharType="end"/>
        </w:r>
      </w:hyperlink>
    </w:p>
    <w:p w14:paraId="72A7571C" w14:textId="77777777" w:rsidR="00C34AE7" w:rsidRDefault="00000000">
      <w:pPr>
        <w:pStyle w:val="TDC8"/>
        <w:tabs>
          <w:tab w:val="right" w:leader="dot" w:pos="9594"/>
        </w:tabs>
        <w:rPr>
          <w:rFonts w:asciiTheme="minorHAnsi" w:hAnsiTheme="minorHAnsi"/>
          <w:noProof/>
          <w:sz w:val="22"/>
          <w:lang w:eastAsia="es-ES"/>
        </w:rPr>
      </w:pPr>
      <w:hyperlink w:anchor="_Toc127530898" w:history="1">
        <w:r w:rsidR="00C34AE7" w:rsidRPr="004F6B67">
          <w:rPr>
            <w:rStyle w:val="Hipervnculo"/>
            <w:noProof/>
          </w:rPr>
          <w:t>ÉPICA: Dar de Alta Usuarios</w:t>
        </w:r>
        <w:r w:rsidR="00C34AE7">
          <w:rPr>
            <w:noProof/>
            <w:webHidden/>
          </w:rPr>
          <w:tab/>
        </w:r>
        <w:r w:rsidR="00C34AE7">
          <w:rPr>
            <w:noProof/>
            <w:webHidden/>
          </w:rPr>
          <w:fldChar w:fldCharType="begin"/>
        </w:r>
        <w:r w:rsidR="00C34AE7">
          <w:rPr>
            <w:noProof/>
            <w:webHidden/>
          </w:rPr>
          <w:instrText xml:space="preserve"> PAGEREF _Toc127530898 \h </w:instrText>
        </w:r>
        <w:r w:rsidR="00C34AE7">
          <w:rPr>
            <w:noProof/>
            <w:webHidden/>
          </w:rPr>
        </w:r>
        <w:r w:rsidR="00C34AE7">
          <w:rPr>
            <w:noProof/>
            <w:webHidden/>
          </w:rPr>
          <w:fldChar w:fldCharType="separate"/>
        </w:r>
        <w:r w:rsidR="00884E10">
          <w:rPr>
            <w:noProof/>
            <w:webHidden/>
          </w:rPr>
          <w:t>13</w:t>
        </w:r>
        <w:r w:rsidR="00C34AE7">
          <w:rPr>
            <w:noProof/>
            <w:webHidden/>
          </w:rPr>
          <w:fldChar w:fldCharType="end"/>
        </w:r>
      </w:hyperlink>
    </w:p>
    <w:p w14:paraId="18C5BD31" w14:textId="77777777" w:rsidR="00C34AE7" w:rsidRDefault="00000000">
      <w:pPr>
        <w:pStyle w:val="TDC8"/>
        <w:tabs>
          <w:tab w:val="right" w:leader="dot" w:pos="9594"/>
        </w:tabs>
        <w:rPr>
          <w:rFonts w:asciiTheme="minorHAnsi" w:hAnsiTheme="minorHAnsi"/>
          <w:noProof/>
          <w:sz w:val="22"/>
          <w:lang w:eastAsia="es-ES"/>
        </w:rPr>
      </w:pPr>
      <w:hyperlink w:anchor="_Toc127530899" w:history="1">
        <w:r w:rsidR="00C34AE7" w:rsidRPr="004F6B67">
          <w:rPr>
            <w:rStyle w:val="Hipervnculo"/>
            <w:noProof/>
          </w:rPr>
          <w:t>ÉPICA: Identificación</w:t>
        </w:r>
        <w:r w:rsidR="00C34AE7">
          <w:rPr>
            <w:noProof/>
            <w:webHidden/>
          </w:rPr>
          <w:tab/>
        </w:r>
        <w:r w:rsidR="00C34AE7">
          <w:rPr>
            <w:noProof/>
            <w:webHidden/>
          </w:rPr>
          <w:fldChar w:fldCharType="begin"/>
        </w:r>
        <w:r w:rsidR="00C34AE7">
          <w:rPr>
            <w:noProof/>
            <w:webHidden/>
          </w:rPr>
          <w:instrText xml:space="preserve"> PAGEREF _Toc127530899 \h </w:instrText>
        </w:r>
        <w:r w:rsidR="00C34AE7">
          <w:rPr>
            <w:noProof/>
            <w:webHidden/>
          </w:rPr>
        </w:r>
        <w:r w:rsidR="00C34AE7">
          <w:rPr>
            <w:noProof/>
            <w:webHidden/>
          </w:rPr>
          <w:fldChar w:fldCharType="separate"/>
        </w:r>
        <w:r w:rsidR="00884E10">
          <w:rPr>
            <w:noProof/>
            <w:webHidden/>
          </w:rPr>
          <w:t>13</w:t>
        </w:r>
        <w:r w:rsidR="00C34AE7">
          <w:rPr>
            <w:noProof/>
            <w:webHidden/>
          </w:rPr>
          <w:fldChar w:fldCharType="end"/>
        </w:r>
      </w:hyperlink>
    </w:p>
    <w:p w14:paraId="74F7C98E" w14:textId="77777777" w:rsidR="00C34AE7" w:rsidRDefault="00000000">
      <w:pPr>
        <w:pStyle w:val="TDC8"/>
        <w:tabs>
          <w:tab w:val="right" w:leader="dot" w:pos="9594"/>
        </w:tabs>
        <w:rPr>
          <w:rFonts w:asciiTheme="minorHAnsi" w:hAnsiTheme="minorHAnsi"/>
          <w:noProof/>
          <w:sz w:val="22"/>
          <w:lang w:eastAsia="es-ES"/>
        </w:rPr>
      </w:pPr>
      <w:hyperlink w:anchor="_Toc127530900" w:history="1">
        <w:r w:rsidR="00C34AE7" w:rsidRPr="004F6B67">
          <w:rPr>
            <w:rStyle w:val="Hipervnculo"/>
            <w:noProof/>
          </w:rPr>
          <w:t>ÉPICA: Cierre de sesión</w:t>
        </w:r>
        <w:r w:rsidR="00C34AE7">
          <w:rPr>
            <w:noProof/>
            <w:webHidden/>
          </w:rPr>
          <w:tab/>
        </w:r>
        <w:r w:rsidR="00C34AE7">
          <w:rPr>
            <w:noProof/>
            <w:webHidden/>
          </w:rPr>
          <w:fldChar w:fldCharType="begin"/>
        </w:r>
        <w:r w:rsidR="00C34AE7">
          <w:rPr>
            <w:noProof/>
            <w:webHidden/>
          </w:rPr>
          <w:instrText xml:space="preserve"> PAGEREF _Toc127530900 \h </w:instrText>
        </w:r>
        <w:r w:rsidR="00C34AE7">
          <w:rPr>
            <w:noProof/>
            <w:webHidden/>
          </w:rPr>
        </w:r>
        <w:r w:rsidR="00C34AE7">
          <w:rPr>
            <w:noProof/>
            <w:webHidden/>
          </w:rPr>
          <w:fldChar w:fldCharType="separate"/>
        </w:r>
        <w:r w:rsidR="00884E10">
          <w:rPr>
            <w:noProof/>
            <w:webHidden/>
          </w:rPr>
          <w:t>14</w:t>
        </w:r>
        <w:r w:rsidR="00C34AE7">
          <w:rPr>
            <w:noProof/>
            <w:webHidden/>
          </w:rPr>
          <w:fldChar w:fldCharType="end"/>
        </w:r>
      </w:hyperlink>
    </w:p>
    <w:p w14:paraId="60FC34BC" w14:textId="77777777" w:rsidR="00C34AE7" w:rsidRDefault="00000000">
      <w:pPr>
        <w:pStyle w:val="TDC8"/>
        <w:tabs>
          <w:tab w:val="right" w:leader="dot" w:pos="9594"/>
        </w:tabs>
        <w:rPr>
          <w:rFonts w:asciiTheme="minorHAnsi" w:hAnsiTheme="minorHAnsi"/>
          <w:noProof/>
          <w:sz w:val="22"/>
          <w:lang w:eastAsia="es-ES"/>
        </w:rPr>
      </w:pPr>
      <w:hyperlink w:anchor="_Toc127530901" w:history="1">
        <w:r w:rsidR="00C34AE7" w:rsidRPr="004F6B67">
          <w:rPr>
            <w:rStyle w:val="Hipervnculo"/>
            <w:noProof/>
          </w:rPr>
          <w:t>ÉPICA: Solicitud de baja</w:t>
        </w:r>
        <w:r w:rsidR="00C34AE7">
          <w:rPr>
            <w:noProof/>
            <w:webHidden/>
          </w:rPr>
          <w:tab/>
        </w:r>
        <w:r w:rsidR="00C34AE7">
          <w:rPr>
            <w:noProof/>
            <w:webHidden/>
          </w:rPr>
          <w:fldChar w:fldCharType="begin"/>
        </w:r>
        <w:r w:rsidR="00C34AE7">
          <w:rPr>
            <w:noProof/>
            <w:webHidden/>
          </w:rPr>
          <w:instrText xml:space="preserve"> PAGEREF _Toc127530901 \h </w:instrText>
        </w:r>
        <w:r w:rsidR="00C34AE7">
          <w:rPr>
            <w:noProof/>
            <w:webHidden/>
          </w:rPr>
        </w:r>
        <w:r w:rsidR="00C34AE7">
          <w:rPr>
            <w:noProof/>
            <w:webHidden/>
          </w:rPr>
          <w:fldChar w:fldCharType="separate"/>
        </w:r>
        <w:r w:rsidR="00884E10">
          <w:rPr>
            <w:noProof/>
            <w:webHidden/>
          </w:rPr>
          <w:t>14</w:t>
        </w:r>
        <w:r w:rsidR="00C34AE7">
          <w:rPr>
            <w:noProof/>
            <w:webHidden/>
          </w:rPr>
          <w:fldChar w:fldCharType="end"/>
        </w:r>
      </w:hyperlink>
    </w:p>
    <w:p w14:paraId="467FFCB8" w14:textId="77777777" w:rsidR="00C34AE7" w:rsidRDefault="00000000">
      <w:pPr>
        <w:pStyle w:val="TDC8"/>
        <w:tabs>
          <w:tab w:val="right" w:leader="dot" w:pos="9594"/>
        </w:tabs>
        <w:rPr>
          <w:rFonts w:asciiTheme="minorHAnsi" w:hAnsiTheme="minorHAnsi"/>
          <w:noProof/>
          <w:sz w:val="22"/>
          <w:lang w:eastAsia="es-ES"/>
        </w:rPr>
      </w:pPr>
      <w:hyperlink w:anchor="_Toc127530902" w:history="1">
        <w:r w:rsidR="00C34AE7" w:rsidRPr="004F6B67">
          <w:rPr>
            <w:rStyle w:val="Hipervnculo"/>
            <w:noProof/>
          </w:rPr>
          <w:t>ÉPICA: Modificación de datos</w:t>
        </w:r>
        <w:r w:rsidR="00C34AE7">
          <w:rPr>
            <w:noProof/>
            <w:webHidden/>
          </w:rPr>
          <w:tab/>
        </w:r>
        <w:r w:rsidR="00C34AE7">
          <w:rPr>
            <w:noProof/>
            <w:webHidden/>
          </w:rPr>
          <w:fldChar w:fldCharType="begin"/>
        </w:r>
        <w:r w:rsidR="00C34AE7">
          <w:rPr>
            <w:noProof/>
            <w:webHidden/>
          </w:rPr>
          <w:instrText xml:space="preserve"> PAGEREF _Toc127530902 \h </w:instrText>
        </w:r>
        <w:r w:rsidR="00C34AE7">
          <w:rPr>
            <w:noProof/>
            <w:webHidden/>
          </w:rPr>
        </w:r>
        <w:r w:rsidR="00C34AE7">
          <w:rPr>
            <w:noProof/>
            <w:webHidden/>
          </w:rPr>
          <w:fldChar w:fldCharType="separate"/>
        </w:r>
        <w:r w:rsidR="00884E10">
          <w:rPr>
            <w:noProof/>
            <w:webHidden/>
          </w:rPr>
          <w:t>15</w:t>
        </w:r>
        <w:r w:rsidR="00C34AE7">
          <w:rPr>
            <w:noProof/>
            <w:webHidden/>
          </w:rPr>
          <w:fldChar w:fldCharType="end"/>
        </w:r>
      </w:hyperlink>
    </w:p>
    <w:p w14:paraId="370EF251" w14:textId="77777777" w:rsidR="00C34AE7" w:rsidRDefault="00000000">
      <w:pPr>
        <w:pStyle w:val="TDC6"/>
        <w:tabs>
          <w:tab w:val="right" w:leader="dot" w:pos="9594"/>
        </w:tabs>
        <w:rPr>
          <w:rFonts w:asciiTheme="minorHAnsi" w:hAnsiTheme="minorHAnsi"/>
          <w:b w:val="0"/>
          <w:noProof/>
          <w:sz w:val="22"/>
          <w:lang w:eastAsia="es-ES"/>
        </w:rPr>
      </w:pPr>
      <w:hyperlink w:anchor="_Toc127530903" w:history="1">
        <w:r w:rsidR="00C34AE7" w:rsidRPr="004F6B67">
          <w:rPr>
            <w:rStyle w:val="Hipervnculo"/>
            <w:noProof/>
          </w:rPr>
          <w:t>INICIATIVA: Interfaz de Usuario</w:t>
        </w:r>
        <w:r w:rsidR="00C34AE7">
          <w:rPr>
            <w:noProof/>
            <w:webHidden/>
          </w:rPr>
          <w:tab/>
        </w:r>
        <w:r w:rsidR="00C34AE7">
          <w:rPr>
            <w:noProof/>
            <w:webHidden/>
          </w:rPr>
          <w:fldChar w:fldCharType="begin"/>
        </w:r>
        <w:r w:rsidR="00C34AE7">
          <w:rPr>
            <w:noProof/>
            <w:webHidden/>
          </w:rPr>
          <w:instrText xml:space="preserve"> PAGEREF _Toc127530903 \h </w:instrText>
        </w:r>
        <w:r w:rsidR="00C34AE7">
          <w:rPr>
            <w:noProof/>
            <w:webHidden/>
          </w:rPr>
        </w:r>
        <w:r w:rsidR="00C34AE7">
          <w:rPr>
            <w:noProof/>
            <w:webHidden/>
          </w:rPr>
          <w:fldChar w:fldCharType="separate"/>
        </w:r>
        <w:r w:rsidR="00884E10">
          <w:rPr>
            <w:noProof/>
            <w:webHidden/>
          </w:rPr>
          <w:t>16</w:t>
        </w:r>
        <w:r w:rsidR="00C34AE7">
          <w:rPr>
            <w:noProof/>
            <w:webHidden/>
          </w:rPr>
          <w:fldChar w:fldCharType="end"/>
        </w:r>
      </w:hyperlink>
    </w:p>
    <w:p w14:paraId="5372CE3D" w14:textId="77777777" w:rsidR="00C34AE7" w:rsidRDefault="00000000">
      <w:pPr>
        <w:pStyle w:val="TDC8"/>
        <w:tabs>
          <w:tab w:val="right" w:leader="dot" w:pos="9594"/>
        </w:tabs>
        <w:rPr>
          <w:rFonts w:asciiTheme="minorHAnsi" w:hAnsiTheme="minorHAnsi"/>
          <w:noProof/>
          <w:sz w:val="22"/>
          <w:lang w:eastAsia="es-ES"/>
        </w:rPr>
      </w:pPr>
      <w:hyperlink w:anchor="_Toc127530904" w:history="1">
        <w:r w:rsidR="00C34AE7" w:rsidRPr="004F6B67">
          <w:rPr>
            <w:rStyle w:val="Hipervnculo"/>
            <w:noProof/>
          </w:rPr>
          <w:t>ÉPICA: Vista de Login</w:t>
        </w:r>
        <w:r w:rsidR="00C34AE7">
          <w:rPr>
            <w:noProof/>
            <w:webHidden/>
          </w:rPr>
          <w:tab/>
        </w:r>
        <w:r w:rsidR="00C34AE7">
          <w:rPr>
            <w:noProof/>
            <w:webHidden/>
          </w:rPr>
          <w:fldChar w:fldCharType="begin"/>
        </w:r>
        <w:r w:rsidR="00C34AE7">
          <w:rPr>
            <w:noProof/>
            <w:webHidden/>
          </w:rPr>
          <w:instrText xml:space="preserve"> PAGEREF _Toc127530904 \h </w:instrText>
        </w:r>
        <w:r w:rsidR="00C34AE7">
          <w:rPr>
            <w:noProof/>
            <w:webHidden/>
          </w:rPr>
        </w:r>
        <w:r w:rsidR="00C34AE7">
          <w:rPr>
            <w:noProof/>
            <w:webHidden/>
          </w:rPr>
          <w:fldChar w:fldCharType="separate"/>
        </w:r>
        <w:r w:rsidR="00884E10">
          <w:rPr>
            <w:noProof/>
            <w:webHidden/>
          </w:rPr>
          <w:t>16</w:t>
        </w:r>
        <w:r w:rsidR="00C34AE7">
          <w:rPr>
            <w:noProof/>
            <w:webHidden/>
          </w:rPr>
          <w:fldChar w:fldCharType="end"/>
        </w:r>
      </w:hyperlink>
    </w:p>
    <w:p w14:paraId="765ED891" w14:textId="77777777" w:rsidR="00C34AE7" w:rsidRDefault="00000000">
      <w:pPr>
        <w:pStyle w:val="TDC8"/>
        <w:tabs>
          <w:tab w:val="right" w:leader="dot" w:pos="9594"/>
        </w:tabs>
        <w:rPr>
          <w:rFonts w:asciiTheme="minorHAnsi" w:hAnsiTheme="minorHAnsi"/>
          <w:noProof/>
          <w:sz w:val="22"/>
          <w:lang w:eastAsia="es-ES"/>
        </w:rPr>
      </w:pPr>
      <w:hyperlink w:anchor="_Toc127530905" w:history="1">
        <w:r w:rsidR="00C34AE7" w:rsidRPr="004F6B67">
          <w:rPr>
            <w:rStyle w:val="Hipervnculo"/>
            <w:noProof/>
          </w:rPr>
          <w:t>ÉPICA: Vista de Registro</w:t>
        </w:r>
        <w:r w:rsidR="00C34AE7">
          <w:rPr>
            <w:noProof/>
            <w:webHidden/>
          </w:rPr>
          <w:tab/>
        </w:r>
        <w:r w:rsidR="00C34AE7">
          <w:rPr>
            <w:noProof/>
            <w:webHidden/>
          </w:rPr>
          <w:fldChar w:fldCharType="begin"/>
        </w:r>
        <w:r w:rsidR="00C34AE7">
          <w:rPr>
            <w:noProof/>
            <w:webHidden/>
          </w:rPr>
          <w:instrText xml:space="preserve"> PAGEREF _Toc127530905 \h </w:instrText>
        </w:r>
        <w:r w:rsidR="00C34AE7">
          <w:rPr>
            <w:noProof/>
            <w:webHidden/>
          </w:rPr>
        </w:r>
        <w:r w:rsidR="00C34AE7">
          <w:rPr>
            <w:noProof/>
            <w:webHidden/>
          </w:rPr>
          <w:fldChar w:fldCharType="separate"/>
        </w:r>
        <w:r w:rsidR="00884E10">
          <w:rPr>
            <w:noProof/>
            <w:webHidden/>
          </w:rPr>
          <w:t>17</w:t>
        </w:r>
        <w:r w:rsidR="00C34AE7">
          <w:rPr>
            <w:noProof/>
            <w:webHidden/>
          </w:rPr>
          <w:fldChar w:fldCharType="end"/>
        </w:r>
      </w:hyperlink>
    </w:p>
    <w:p w14:paraId="2FA72DC9" w14:textId="77777777" w:rsidR="00C34AE7" w:rsidRDefault="00000000">
      <w:pPr>
        <w:pStyle w:val="TDC8"/>
        <w:tabs>
          <w:tab w:val="right" w:leader="dot" w:pos="9594"/>
        </w:tabs>
        <w:rPr>
          <w:rFonts w:asciiTheme="minorHAnsi" w:hAnsiTheme="minorHAnsi"/>
          <w:noProof/>
          <w:sz w:val="22"/>
          <w:lang w:eastAsia="es-ES"/>
        </w:rPr>
      </w:pPr>
      <w:hyperlink w:anchor="_Toc127530906" w:history="1">
        <w:r w:rsidR="00C34AE7" w:rsidRPr="004F6B67">
          <w:rPr>
            <w:rStyle w:val="Hipervnculo"/>
            <w:noProof/>
          </w:rPr>
          <w:t>ÉPICA: Menú lateral de ajustes y navegación.</w:t>
        </w:r>
        <w:r w:rsidR="00C34AE7">
          <w:rPr>
            <w:noProof/>
            <w:webHidden/>
          </w:rPr>
          <w:tab/>
        </w:r>
        <w:r w:rsidR="00C34AE7">
          <w:rPr>
            <w:noProof/>
            <w:webHidden/>
          </w:rPr>
          <w:fldChar w:fldCharType="begin"/>
        </w:r>
        <w:r w:rsidR="00C34AE7">
          <w:rPr>
            <w:noProof/>
            <w:webHidden/>
          </w:rPr>
          <w:instrText xml:space="preserve"> PAGEREF _Toc127530906 \h </w:instrText>
        </w:r>
        <w:r w:rsidR="00C34AE7">
          <w:rPr>
            <w:noProof/>
            <w:webHidden/>
          </w:rPr>
        </w:r>
        <w:r w:rsidR="00C34AE7">
          <w:rPr>
            <w:noProof/>
            <w:webHidden/>
          </w:rPr>
          <w:fldChar w:fldCharType="separate"/>
        </w:r>
        <w:r w:rsidR="00884E10">
          <w:rPr>
            <w:noProof/>
            <w:webHidden/>
          </w:rPr>
          <w:t>18</w:t>
        </w:r>
        <w:r w:rsidR="00C34AE7">
          <w:rPr>
            <w:noProof/>
            <w:webHidden/>
          </w:rPr>
          <w:fldChar w:fldCharType="end"/>
        </w:r>
      </w:hyperlink>
    </w:p>
    <w:p w14:paraId="3B943C48" w14:textId="77777777" w:rsidR="00C34AE7" w:rsidRDefault="00000000">
      <w:pPr>
        <w:pStyle w:val="TDC8"/>
        <w:tabs>
          <w:tab w:val="right" w:leader="dot" w:pos="9594"/>
        </w:tabs>
        <w:rPr>
          <w:rFonts w:asciiTheme="minorHAnsi" w:hAnsiTheme="minorHAnsi"/>
          <w:noProof/>
          <w:sz w:val="22"/>
          <w:lang w:eastAsia="es-ES"/>
        </w:rPr>
      </w:pPr>
      <w:hyperlink w:anchor="_Toc127530907" w:history="1">
        <w:r w:rsidR="00C34AE7" w:rsidRPr="004F6B67">
          <w:rPr>
            <w:rStyle w:val="Hipervnculo"/>
            <w:noProof/>
          </w:rPr>
          <w:t>ÉPICA: Vista Principal</w:t>
        </w:r>
        <w:r w:rsidR="00C34AE7">
          <w:rPr>
            <w:noProof/>
            <w:webHidden/>
          </w:rPr>
          <w:tab/>
        </w:r>
        <w:r w:rsidR="00C34AE7">
          <w:rPr>
            <w:noProof/>
            <w:webHidden/>
          </w:rPr>
          <w:fldChar w:fldCharType="begin"/>
        </w:r>
        <w:r w:rsidR="00C34AE7">
          <w:rPr>
            <w:noProof/>
            <w:webHidden/>
          </w:rPr>
          <w:instrText xml:space="preserve"> PAGEREF _Toc127530907 \h </w:instrText>
        </w:r>
        <w:r w:rsidR="00C34AE7">
          <w:rPr>
            <w:noProof/>
            <w:webHidden/>
          </w:rPr>
        </w:r>
        <w:r w:rsidR="00C34AE7">
          <w:rPr>
            <w:noProof/>
            <w:webHidden/>
          </w:rPr>
          <w:fldChar w:fldCharType="separate"/>
        </w:r>
        <w:r w:rsidR="00884E10">
          <w:rPr>
            <w:noProof/>
            <w:webHidden/>
          </w:rPr>
          <w:t>19</w:t>
        </w:r>
        <w:r w:rsidR="00C34AE7">
          <w:rPr>
            <w:noProof/>
            <w:webHidden/>
          </w:rPr>
          <w:fldChar w:fldCharType="end"/>
        </w:r>
      </w:hyperlink>
    </w:p>
    <w:p w14:paraId="40D95BD7" w14:textId="77777777" w:rsidR="00C34AE7" w:rsidRDefault="00000000">
      <w:pPr>
        <w:pStyle w:val="TDC8"/>
        <w:tabs>
          <w:tab w:val="right" w:leader="dot" w:pos="9594"/>
        </w:tabs>
        <w:rPr>
          <w:rFonts w:asciiTheme="minorHAnsi" w:hAnsiTheme="minorHAnsi"/>
          <w:noProof/>
          <w:sz w:val="22"/>
          <w:lang w:eastAsia="es-ES"/>
        </w:rPr>
      </w:pPr>
      <w:hyperlink w:anchor="_Toc127530908" w:history="1">
        <w:r w:rsidR="00C34AE7" w:rsidRPr="004F6B67">
          <w:rPr>
            <w:rStyle w:val="Hipervnculo"/>
            <w:noProof/>
          </w:rPr>
          <w:t>ÉPICA: Vista de Configuración del Perfil de Usuario</w:t>
        </w:r>
        <w:r w:rsidR="00C34AE7">
          <w:rPr>
            <w:noProof/>
            <w:webHidden/>
          </w:rPr>
          <w:tab/>
        </w:r>
        <w:r w:rsidR="00C34AE7">
          <w:rPr>
            <w:noProof/>
            <w:webHidden/>
          </w:rPr>
          <w:fldChar w:fldCharType="begin"/>
        </w:r>
        <w:r w:rsidR="00C34AE7">
          <w:rPr>
            <w:noProof/>
            <w:webHidden/>
          </w:rPr>
          <w:instrText xml:space="preserve"> PAGEREF _Toc127530908 \h </w:instrText>
        </w:r>
        <w:r w:rsidR="00C34AE7">
          <w:rPr>
            <w:noProof/>
            <w:webHidden/>
          </w:rPr>
        </w:r>
        <w:r w:rsidR="00C34AE7">
          <w:rPr>
            <w:noProof/>
            <w:webHidden/>
          </w:rPr>
          <w:fldChar w:fldCharType="separate"/>
        </w:r>
        <w:r w:rsidR="00884E10">
          <w:rPr>
            <w:noProof/>
            <w:webHidden/>
          </w:rPr>
          <w:t>20</w:t>
        </w:r>
        <w:r w:rsidR="00C34AE7">
          <w:rPr>
            <w:noProof/>
            <w:webHidden/>
          </w:rPr>
          <w:fldChar w:fldCharType="end"/>
        </w:r>
      </w:hyperlink>
    </w:p>
    <w:p w14:paraId="6DA51E18" w14:textId="77777777" w:rsidR="00C34AE7" w:rsidRDefault="00000000">
      <w:pPr>
        <w:pStyle w:val="TDC8"/>
        <w:tabs>
          <w:tab w:val="right" w:leader="dot" w:pos="9594"/>
        </w:tabs>
        <w:rPr>
          <w:rFonts w:asciiTheme="minorHAnsi" w:hAnsiTheme="minorHAnsi"/>
          <w:noProof/>
          <w:sz w:val="22"/>
          <w:lang w:eastAsia="es-ES"/>
        </w:rPr>
      </w:pPr>
      <w:hyperlink w:anchor="_Toc127530909" w:history="1">
        <w:r w:rsidR="00C34AE7" w:rsidRPr="004F6B67">
          <w:rPr>
            <w:rStyle w:val="Hipervnculo"/>
            <w:noProof/>
          </w:rPr>
          <w:t>ÉPICA: Vista Creación de Ruta</w:t>
        </w:r>
        <w:r w:rsidR="00C34AE7">
          <w:rPr>
            <w:noProof/>
            <w:webHidden/>
          </w:rPr>
          <w:tab/>
        </w:r>
        <w:r w:rsidR="00C34AE7">
          <w:rPr>
            <w:noProof/>
            <w:webHidden/>
          </w:rPr>
          <w:fldChar w:fldCharType="begin"/>
        </w:r>
        <w:r w:rsidR="00C34AE7">
          <w:rPr>
            <w:noProof/>
            <w:webHidden/>
          </w:rPr>
          <w:instrText xml:space="preserve"> PAGEREF _Toc127530909 \h </w:instrText>
        </w:r>
        <w:r w:rsidR="00C34AE7">
          <w:rPr>
            <w:noProof/>
            <w:webHidden/>
          </w:rPr>
        </w:r>
        <w:r w:rsidR="00C34AE7">
          <w:rPr>
            <w:noProof/>
            <w:webHidden/>
          </w:rPr>
          <w:fldChar w:fldCharType="separate"/>
        </w:r>
        <w:r w:rsidR="00884E10">
          <w:rPr>
            <w:noProof/>
            <w:webHidden/>
          </w:rPr>
          <w:t>20</w:t>
        </w:r>
        <w:r w:rsidR="00C34AE7">
          <w:rPr>
            <w:noProof/>
            <w:webHidden/>
          </w:rPr>
          <w:fldChar w:fldCharType="end"/>
        </w:r>
      </w:hyperlink>
    </w:p>
    <w:p w14:paraId="72807A7F" w14:textId="77777777" w:rsidR="00C34AE7" w:rsidRDefault="00000000">
      <w:pPr>
        <w:pStyle w:val="TDC8"/>
        <w:tabs>
          <w:tab w:val="right" w:leader="dot" w:pos="9594"/>
        </w:tabs>
        <w:rPr>
          <w:rFonts w:asciiTheme="minorHAnsi" w:hAnsiTheme="minorHAnsi"/>
          <w:noProof/>
          <w:sz w:val="22"/>
          <w:lang w:eastAsia="es-ES"/>
        </w:rPr>
      </w:pPr>
      <w:hyperlink w:anchor="_Toc127530910" w:history="1">
        <w:r w:rsidR="00C34AE7" w:rsidRPr="004F6B67">
          <w:rPr>
            <w:rStyle w:val="Hipervnculo"/>
            <w:noProof/>
          </w:rPr>
          <w:t>ÉPICA: Vista de ruta</w:t>
        </w:r>
        <w:r w:rsidR="00C34AE7">
          <w:rPr>
            <w:noProof/>
            <w:webHidden/>
          </w:rPr>
          <w:tab/>
        </w:r>
        <w:r w:rsidR="00C34AE7">
          <w:rPr>
            <w:noProof/>
            <w:webHidden/>
          </w:rPr>
          <w:fldChar w:fldCharType="begin"/>
        </w:r>
        <w:r w:rsidR="00C34AE7">
          <w:rPr>
            <w:noProof/>
            <w:webHidden/>
          </w:rPr>
          <w:instrText xml:space="preserve"> PAGEREF _Toc127530910 \h </w:instrText>
        </w:r>
        <w:r w:rsidR="00C34AE7">
          <w:rPr>
            <w:noProof/>
            <w:webHidden/>
          </w:rPr>
        </w:r>
        <w:r w:rsidR="00C34AE7">
          <w:rPr>
            <w:noProof/>
            <w:webHidden/>
          </w:rPr>
          <w:fldChar w:fldCharType="separate"/>
        </w:r>
        <w:r w:rsidR="00884E10">
          <w:rPr>
            <w:noProof/>
            <w:webHidden/>
          </w:rPr>
          <w:t>23</w:t>
        </w:r>
        <w:r w:rsidR="00C34AE7">
          <w:rPr>
            <w:noProof/>
            <w:webHidden/>
          </w:rPr>
          <w:fldChar w:fldCharType="end"/>
        </w:r>
      </w:hyperlink>
    </w:p>
    <w:p w14:paraId="45E85D09" w14:textId="77777777" w:rsidR="00C34AE7" w:rsidRDefault="00000000">
      <w:pPr>
        <w:pStyle w:val="TDC6"/>
        <w:tabs>
          <w:tab w:val="right" w:leader="dot" w:pos="9594"/>
        </w:tabs>
        <w:rPr>
          <w:rFonts w:asciiTheme="minorHAnsi" w:hAnsiTheme="minorHAnsi"/>
          <w:b w:val="0"/>
          <w:noProof/>
          <w:sz w:val="22"/>
          <w:lang w:eastAsia="es-ES"/>
        </w:rPr>
      </w:pPr>
      <w:hyperlink w:anchor="_Toc127530911" w:history="1">
        <w:r w:rsidR="00C34AE7" w:rsidRPr="004F6B67">
          <w:rPr>
            <w:rStyle w:val="Hipervnculo"/>
            <w:noProof/>
          </w:rPr>
          <w:t>Catálogo de Requisitos No Funcionales</w:t>
        </w:r>
        <w:r w:rsidR="00C34AE7">
          <w:rPr>
            <w:noProof/>
            <w:webHidden/>
          </w:rPr>
          <w:tab/>
        </w:r>
        <w:r w:rsidR="00C34AE7">
          <w:rPr>
            <w:noProof/>
            <w:webHidden/>
          </w:rPr>
          <w:fldChar w:fldCharType="begin"/>
        </w:r>
        <w:r w:rsidR="00C34AE7">
          <w:rPr>
            <w:noProof/>
            <w:webHidden/>
          </w:rPr>
          <w:instrText xml:space="preserve"> PAGEREF _Toc127530911 \h </w:instrText>
        </w:r>
        <w:r w:rsidR="00C34AE7">
          <w:rPr>
            <w:noProof/>
            <w:webHidden/>
          </w:rPr>
        </w:r>
        <w:r w:rsidR="00C34AE7">
          <w:rPr>
            <w:noProof/>
            <w:webHidden/>
          </w:rPr>
          <w:fldChar w:fldCharType="separate"/>
        </w:r>
        <w:r w:rsidR="00884E10">
          <w:rPr>
            <w:noProof/>
            <w:webHidden/>
          </w:rPr>
          <w:t>24</w:t>
        </w:r>
        <w:r w:rsidR="00C34AE7">
          <w:rPr>
            <w:noProof/>
            <w:webHidden/>
          </w:rPr>
          <w:fldChar w:fldCharType="end"/>
        </w:r>
      </w:hyperlink>
    </w:p>
    <w:p w14:paraId="7E4608B1" w14:textId="77777777" w:rsidR="00C34AE7" w:rsidRDefault="00000000">
      <w:pPr>
        <w:pStyle w:val="TDC8"/>
        <w:tabs>
          <w:tab w:val="right" w:leader="dot" w:pos="9594"/>
        </w:tabs>
        <w:rPr>
          <w:rFonts w:asciiTheme="minorHAnsi" w:hAnsiTheme="minorHAnsi"/>
          <w:noProof/>
          <w:sz w:val="22"/>
          <w:lang w:eastAsia="es-ES"/>
        </w:rPr>
      </w:pPr>
      <w:hyperlink w:anchor="_Toc127530912" w:history="1">
        <w:r w:rsidR="00C34AE7" w:rsidRPr="004F6B67">
          <w:rPr>
            <w:rStyle w:val="Hipervnculo"/>
            <w:noProof/>
          </w:rPr>
          <w:t>Documentación</w:t>
        </w:r>
        <w:r w:rsidR="00C34AE7">
          <w:rPr>
            <w:noProof/>
            <w:webHidden/>
          </w:rPr>
          <w:tab/>
        </w:r>
        <w:r w:rsidR="00C34AE7">
          <w:rPr>
            <w:noProof/>
            <w:webHidden/>
          </w:rPr>
          <w:fldChar w:fldCharType="begin"/>
        </w:r>
        <w:r w:rsidR="00C34AE7">
          <w:rPr>
            <w:noProof/>
            <w:webHidden/>
          </w:rPr>
          <w:instrText xml:space="preserve"> PAGEREF _Toc127530912 \h </w:instrText>
        </w:r>
        <w:r w:rsidR="00C34AE7">
          <w:rPr>
            <w:noProof/>
            <w:webHidden/>
          </w:rPr>
        </w:r>
        <w:r w:rsidR="00C34AE7">
          <w:rPr>
            <w:noProof/>
            <w:webHidden/>
          </w:rPr>
          <w:fldChar w:fldCharType="separate"/>
        </w:r>
        <w:r w:rsidR="00884E10">
          <w:rPr>
            <w:noProof/>
            <w:webHidden/>
          </w:rPr>
          <w:t>24</w:t>
        </w:r>
        <w:r w:rsidR="00C34AE7">
          <w:rPr>
            <w:noProof/>
            <w:webHidden/>
          </w:rPr>
          <w:fldChar w:fldCharType="end"/>
        </w:r>
      </w:hyperlink>
    </w:p>
    <w:p w14:paraId="5FC87A1E" w14:textId="77777777" w:rsidR="00C34AE7" w:rsidRDefault="00000000">
      <w:pPr>
        <w:pStyle w:val="TDC8"/>
        <w:tabs>
          <w:tab w:val="right" w:leader="dot" w:pos="9594"/>
        </w:tabs>
        <w:rPr>
          <w:rFonts w:asciiTheme="minorHAnsi" w:hAnsiTheme="minorHAnsi"/>
          <w:noProof/>
          <w:sz w:val="22"/>
          <w:lang w:eastAsia="es-ES"/>
        </w:rPr>
      </w:pPr>
      <w:hyperlink w:anchor="_Toc127530913" w:history="1">
        <w:r w:rsidR="00C34AE7" w:rsidRPr="004F6B67">
          <w:rPr>
            <w:rStyle w:val="Hipervnculo"/>
            <w:noProof/>
          </w:rPr>
          <w:t>Seguridad</w:t>
        </w:r>
        <w:r w:rsidR="00C34AE7">
          <w:rPr>
            <w:noProof/>
            <w:webHidden/>
          </w:rPr>
          <w:tab/>
        </w:r>
        <w:r w:rsidR="00C34AE7">
          <w:rPr>
            <w:noProof/>
            <w:webHidden/>
          </w:rPr>
          <w:fldChar w:fldCharType="begin"/>
        </w:r>
        <w:r w:rsidR="00C34AE7">
          <w:rPr>
            <w:noProof/>
            <w:webHidden/>
          </w:rPr>
          <w:instrText xml:space="preserve"> PAGEREF _Toc127530913 \h </w:instrText>
        </w:r>
        <w:r w:rsidR="00C34AE7">
          <w:rPr>
            <w:noProof/>
            <w:webHidden/>
          </w:rPr>
        </w:r>
        <w:r w:rsidR="00C34AE7">
          <w:rPr>
            <w:noProof/>
            <w:webHidden/>
          </w:rPr>
          <w:fldChar w:fldCharType="separate"/>
        </w:r>
        <w:r w:rsidR="00884E10">
          <w:rPr>
            <w:noProof/>
            <w:webHidden/>
          </w:rPr>
          <w:t>24</w:t>
        </w:r>
        <w:r w:rsidR="00C34AE7">
          <w:rPr>
            <w:noProof/>
            <w:webHidden/>
          </w:rPr>
          <w:fldChar w:fldCharType="end"/>
        </w:r>
      </w:hyperlink>
    </w:p>
    <w:p w14:paraId="2901A8A4" w14:textId="77777777" w:rsidR="00C34AE7" w:rsidRDefault="00000000">
      <w:pPr>
        <w:pStyle w:val="TDC8"/>
        <w:tabs>
          <w:tab w:val="right" w:leader="dot" w:pos="9594"/>
        </w:tabs>
        <w:rPr>
          <w:rFonts w:asciiTheme="minorHAnsi" w:hAnsiTheme="minorHAnsi"/>
          <w:noProof/>
          <w:sz w:val="22"/>
          <w:lang w:eastAsia="es-ES"/>
        </w:rPr>
      </w:pPr>
      <w:hyperlink w:anchor="_Toc127530914" w:history="1">
        <w:r w:rsidR="00C34AE7" w:rsidRPr="004F6B67">
          <w:rPr>
            <w:rStyle w:val="Hipervnculo"/>
            <w:noProof/>
          </w:rPr>
          <w:t>Rendimiento</w:t>
        </w:r>
        <w:r w:rsidR="00C34AE7">
          <w:rPr>
            <w:noProof/>
            <w:webHidden/>
          </w:rPr>
          <w:tab/>
        </w:r>
        <w:r w:rsidR="00C34AE7">
          <w:rPr>
            <w:noProof/>
            <w:webHidden/>
          </w:rPr>
          <w:fldChar w:fldCharType="begin"/>
        </w:r>
        <w:r w:rsidR="00C34AE7">
          <w:rPr>
            <w:noProof/>
            <w:webHidden/>
          </w:rPr>
          <w:instrText xml:space="preserve"> PAGEREF _Toc127530914 \h </w:instrText>
        </w:r>
        <w:r w:rsidR="00C34AE7">
          <w:rPr>
            <w:noProof/>
            <w:webHidden/>
          </w:rPr>
        </w:r>
        <w:r w:rsidR="00C34AE7">
          <w:rPr>
            <w:noProof/>
            <w:webHidden/>
          </w:rPr>
          <w:fldChar w:fldCharType="separate"/>
        </w:r>
        <w:r w:rsidR="00884E10">
          <w:rPr>
            <w:noProof/>
            <w:webHidden/>
          </w:rPr>
          <w:t>25</w:t>
        </w:r>
        <w:r w:rsidR="00C34AE7">
          <w:rPr>
            <w:noProof/>
            <w:webHidden/>
          </w:rPr>
          <w:fldChar w:fldCharType="end"/>
        </w:r>
      </w:hyperlink>
    </w:p>
    <w:p w14:paraId="3FAF69F4" w14:textId="77777777" w:rsidR="00C34AE7" w:rsidRDefault="00000000">
      <w:pPr>
        <w:pStyle w:val="TDC4"/>
        <w:tabs>
          <w:tab w:val="right" w:leader="dot" w:pos="9594"/>
        </w:tabs>
        <w:rPr>
          <w:rFonts w:asciiTheme="minorHAnsi" w:hAnsiTheme="minorHAnsi"/>
          <w:b w:val="0"/>
          <w:noProof/>
          <w:sz w:val="22"/>
          <w:lang w:eastAsia="es-ES"/>
        </w:rPr>
      </w:pPr>
      <w:hyperlink w:anchor="_Toc127530915" w:history="1">
        <w:r w:rsidR="00C34AE7" w:rsidRPr="004F6B67">
          <w:rPr>
            <w:rStyle w:val="Hipervnculo"/>
            <w:noProof/>
          </w:rPr>
          <w:t>Sprint Planning – Primera Iteración</w:t>
        </w:r>
        <w:r w:rsidR="00C34AE7">
          <w:rPr>
            <w:noProof/>
            <w:webHidden/>
          </w:rPr>
          <w:tab/>
        </w:r>
        <w:r w:rsidR="00C34AE7">
          <w:rPr>
            <w:noProof/>
            <w:webHidden/>
          </w:rPr>
          <w:fldChar w:fldCharType="begin"/>
        </w:r>
        <w:r w:rsidR="00C34AE7">
          <w:rPr>
            <w:noProof/>
            <w:webHidden/>
          </w:rPr>
          <w:instrText xml:space="preserve"> PAGEREF _Toc127530915 \h </w:instrText>
        </w:r>
        <w:r w:rsidR="00C34AE7">
          <w:rPr>
            <w:noProof/>
            <w:webHidden/>
          </w:rPr>
        </w:r>
        <w:r w:rsidR="00C34AE7">
          <w:rPr>
            <w:noProof/>
            <w:webHidden/>
          </w:rPr>
          <w:fldChar w:fldCharType="separate"/>
        </w:r>
        <w:r w:rsidR="00884E10">
          <w:rPr>
            <w:noProof/>
            <w:webHidden/>
          </w:rPr>
          <w:t>26</w:t>
        </w:r>
        <w:r w:rsidR="00C34AE7">
          <w:rPr>
            <w:noProof/>
            <w:webHidden/>
          </w:rPr>
          <w:fldChar w:fldCharType="end"/>
        </w:r>
      </w:hyperlink>
    </w:p>
    <w:p w14:paraId="47808F54" w14:textId="77777777" w:rsidR="00C34AE7" w:rsidRDefault="00000000">
      <w:pPr>
        <w:pStyle w:val="TDC6"/>
        <w:tabs>
          <w:tab w:val="right" w:leader="dot" w:pos="9594"/>
        </w:tabs>
        <w:rPr>
          <w:rFonts w:asciiTheme="minorHAnsi" w:hAnsiTheme="minorHAnsi"/>
          <w:b w:val="0"/>
          <w:noProof/>
          <w:sz w:val="22"/>
          <w:lang w:eastAsia="es-ES"/>
        </w:rPr>
      </w:pPr>
      <w:hyperlink w:anchor="_Toc127530916" w:history="1">
        <w:r w:rsidR="00C34AE7" w:rsidRPr="004F6B67">
          <w:rPr>
            <w:rStyle w:val="Hipervnculo"/>
            <w:noProof/>
          </w:rPr>
          <w:t>Objetivos del Sprint</w:t>
        </w:r>
        <w:r w:rsidR="00C34AE7">
          <w:rPr>
            <w:noProof/>
            <w:webHidden/>
          </w:rPr>
          <w:tab/>
        </w:r>
        <w:r w:rsidR="00C34AE7">
          <w:rPr>
            <w:noProof/>
            <w:webHidden/>
          </w:rPr>
          <w:fldChar w:fldCharType="begin"/>
        </w:r>
        <w:r w:rsidR="00C34AE7">
          <w:rPr>
            <w:noProof/>
            <w:webHidden/>
          </w:rPr>
          <w:instrText xml:space="preserve"> PAGEREF _Toc127530916 \h </w:instrText>
        </w:r>
        <w:r w:rsidR="00C34AE7">
          <w:rPr>
            <w:noProof/>
            <w:webHidden/>
          </w:rPr>
        </w:r>
        <w:r w:rsidR="00C34AE7">
          <w:rPr>
            <w:noProof/>
            <w:webHidden/>
          </w:rPr>
          <w:fldChar w:fldCharType="separate"/>
        </w:r>
        <w:r w:rsidR="00884E10">
          <w:rPr>
            <w:noProof/>
            <w:webHidden/>
          </w:rPr>
          <w:t>26</w:t>
        </w:r>
        <w:r w:rsidR="00C34AE7">
          <w:rPr>
            <w:noProof/>
            <w:webHidden/>
          </w:rPr>
          <w:fldChar w:fldCharType="end"/>
        </w:r>
      </w:hyperlink>
    </w:p>
    <w:p w14:paraId="2A07739E" w14:textId="77777777" w:rsidR="00C34AE7" w:rsidRDefault="00000000">
      <w:pPr>
        <w:pStyle w:val="TDC6"/>
        <w:tabs>
          <w:tab w:val="right" w:leader="dot" w:pos="9594"/>
        </w:tabs>
        <w:rPr>
          <w:rFonts w:asciiTheme="minorHAnsi" w:hAnsiTheme="minorHAnsi"/>
          <w:b w:val="0"/>
          <w:noProof/>
          <w:sz w:val="22"/>
          <w:lang w:eastAsia="es-ES"/>
        </w:rPr>
      </w:pPr>
      <w:hyperlink w:anchor="_Toc127530917" w:history="1">
        <w:r w:rsidR="00C34AE7" w:rsidRPr="004F6B67">
          <w:rPr>
            <w:rStyle w:val="Hipervnculo"/>
            <w:noProof/>
          </w:rPr>
          <w:t>Sprint Backlog</w:t>
        </w:r>
        <w:r w:rsidR="00C34AE7">
          <w:rPr>
            <w:noProof/>
            <w:webHidden/>
          </w:rPr>
          <w:tab/>
        </w:r>
        <w:r w:rsidR="00C34AE7">
          <w:rPr>
            <w:noProof/>
            <w:webHidden/>
          </w:rPr>
          <w:fldChar w:fldCharType="begin"/>
        </w:r>
        <w:r w:rsidR="00C34AE7">
          <w:rPr>
            <w:noProof/>
            <w:webHidden/>
          </w:rPr>
          <w:instrText xml:space="preserve"> PAGEREF _Toc127530917 \h </w:instrText>
        </w:r>
        <w:r w:rsidR="00C34AE7">
          <w:rPr>
            <w:noProof/>
            <w:webHidden/>
          </w:rPr>
        </w:r>
        <w:r w:rsidR="00C34AE7">
          <w:rPr>
            <w:noProof/>
            <w:webHidden/>
          </w:rPr>
          <w:fldChar w:fldCharType="separate"/>
        </w:r>
        <w:r w:rsidR="00884E10">
          <w:rPr>
            <w:noProof/>
            <w:webHidden/>
          </w:rPr>
          <w:t>26</w:t>
        </w:r>
        <w:r w:rsidR="00C34AE7">
          <w:rPr>
            <w:noProof/>
            <w:webHidden/>
          </w:rPr>
          <w:fldChar w:fldCharType="end"/>
        </w:r>
      </w:hyperlink>
    </w:p>
    <w:p w14:paraId="2B908099" w14:textId="02414A66" w:rsidR="00003E73" w:rsidRPr="00003E73" w:rsidRDefault="00C34AE7" w:rsidP="00D26A35">
      <w:pPr>
        <w:pStyle w:val="Ttulo2"/>
      </w:pPr>
      <w:r>
        <w:rPr>
          <w:noProof/>
          <w:color w:val="A4063E" w:themeColor="accent1"/>
          <w:sz w:val="28"/>
        </w:rPr>
        <w:lastRenderedPageBreak/>
        <w:fldChar w:fldCharType="end"/>
      </w:r>
      <w:bookmarkStart w:id="8" w:name="_Toc127530876"/>
      <w:r w:rsidR="008B2ACE">
        <w:t>Objetivo</w:t>
      </w:r>
      <w:bookmarkEnd w:id="8"/>
    </w:p>
    <w:p w14:paraId="61A24087" w14:textId="77777777" w:rsidR="004B7E44" w:rsidRPr="006A40BA" w:rsidRDefault="00204F0C" w:rsidP="00204F0C">
      <w:pPr>
        <w:rPr>
          <w:rFonts w:cs="Arial"/>
          <w:szCs w:val="20"/>
        </w:rPr>
      </w:pPr>
      <w:r w:rsidRPr="006A40BA">
        <w:rPr>
          <w:rFonts w:cs="Arial"/>
          <w:szCs w:val="20"/>
        </w:rPr>
        <w:t xml:space="preserve">El objetivo de este documento es el de recoger los </w:t>
      </w:r>
      <w:r w:rsidRPr="006A40BA">
        <w:rPr>
          <w:rFonts w:cs="Arial"/>
          <w:b/>
          <w:bCs/>
          <w:szCs w:val="20"/>
        </w:rPr>
        <w:t>requisitos funcionales y no funcionales</w:t>
      </w:r>
      <w:r w:rsidRPr="006A40BA">
        <w:rPr>
          <w:rFonts w:cs="Arial"/>
          <w:szCs w:val="20"/>
        </w:rPr>
        <w:t xml:space="preserve"> para el correcto desarrollo de una </w:t>
      </w:r>
      <w:r w:rsidRPr="006A40BA">
        <w:rPr>
          <w:rFonts w:cs="Arial"/>
          <w:b/>
          <w:bCs/>
          <w:szCs w:val="20"/>
        </w:rPr>
        <w:t>aplicación de optimización de rutas y generación de itinerarios</w:t>
      </w:r>
      <w:r w:rsidR="009B3088">
        <w:rPr>
          <w:rFonts w:cs="Arial"/>
          <w:szCs w:val="20"/>
        </w:rPr>
        <w:t>.</w:t>
      </w:r>
    </w:p>
    <w:p w14:paraId="289257CE" w14:textId="77777777" w:rsidR="00F13FF6" w:rsidRDefault="00F13FF6" w:rsidP="00204F0C"/>
    <w:p w14:paraId="113F4EBC" w14:textId="77777777" w:rsidR="00A1150E" w:rsidRDefault="00A1150E" w:rsidP="00003E73">
      <w:pPr>
        <w:pStyle w:val="Ttulo4"/>
      </w:pPr>
      <w:bookmarkStart w:id="9" w:name="_Toc126660381"/>
      <w:bookmarkStart w:id="10" w:name="_Toc126660415"/>
      <w:bookmarkStart w:id="11" w:name="_Toc126660485"/>
      <w:bookmarkStart w:id="12" w:name="_Toc127354836"/>
      <w:bookmarkStart w:id="13" w:name="_Toc127530877"/>
      <w:r>
        <w:t>C</w:t>
      </w:r>
      <w:bookmarkEnd w:id="9"/>
      <w:bookmarkEnd w:id="10"/>
      <w:bookmarkEnd w:id="11"/>
      <w:bookmarkEnd w:id="12"/>
      <w:r w:rsidR="00094D24">
        <w:t>ontenidos</w:t>
      </w:r>
      <w:bookmarkEnd w:id="13"/>
    </w:p>
    <w:p w14:paraId="44BC2E0E" w14:textId="77777777" w:rsidR="001E307B" w:rsidRPr="006A40BA" w:rsidRDefault="00B52630" w:rsidP="00204F0C">
      <w:pPr>
        <w:rPr>
          <w:szCs w:val="20"/>
        </w:rPr>
      </w:pPr>
      <w:r w:rsidRPr="006A40BA">
        <w:rPr>
          <w:szCs w:val="20"/>
        </w:rPr>
        <w:t xml:space="preserve">Este documento </w:t>
      </w:r>
      <w:r w:rsidR="00F13FF6" w:rsidRPr="006A40BA">
        <w:rPr>
          <w:szCs w:val="20"/>
        </w:rPr>
        <w:t xml:space="preserve">representa una primera instancia de una documentación más completa sobre la realización de un proyecto educativo. </w:t>
      </w:r>
    </w:p>
    <w:p w14:paraId="023FABED" w14:textId="77777777" w:rsidR="008B6F39" w:rsidRPr="006A40BA" w:rsidRDefault="00A73CE7" w:rsidP="00204F0C">
      <w:pPr>
        <w:rPr>
          <w:szCs w:val="20"/>
        </w:rPr>
      </w:pPr>
      <w:r>
        <w:rPr>
          <w:szCs w:val="20"/>
        </w:rPr>
        <w:t>A</w:t>
      </w:r>
      <w:r w:rsidR="008B6F39" w:rsidRPr="006A40BA">
        <w:rPr>
          <w:szCs w:val="20"/>
        </w:rPr>
        <w:t xml:space="preserve"> </w:t>
      </w:r>
      <w:r w:rsidRPr="006A40BA">
        <w:rPr>
          <w:szCs w:val="20"/>
        </w:rPr>
        <w:t>continuación,</w:t>
      </w:r>
      <w:r w:rsidR="008B6F39" w:rsidRPr="006A40BA">
        <w:rPr>
          <w:szCs w:val="20"/>
        </w:rPr>
        <w:t xml:space="preserve"> se detalla una lista con los contenidos del documento:</w:t>
      </w:r>
    </w:p>
    <w:p w14:paraId="5FB35898" w14:textId="77777777" w:rsidR="00863041" w:rsidRPr="006A40BA" w:rsidRDefault="0052679E" w:rsidP="008B6F39">
      <w:pPr>
        <w:pStyle w:val="Prrafodelista"/>
        <w:numPr>
          <w:ilvl w:val="0"/>
          <w:numId w:val="1"/>
        </w:numPr>
        <w:rPr>
          <w:szCs w:val="20"/>
        </w:rPr>
      </w:pPr>
      <w:r w:rsidRPr="006A40BA">
        <w:rPr>
          <w:szCs w:val="20"/>
        </w:rPr>
        <w:t>Planificación, ámbito y descripción del proyecto.</w:t>
      </w:r>
    </w:p>
    <w:p w14:paraId="7E5AB395" w14:textId="77777777" w:rsidR="008B6F39" w:rsidRPr="006A40BA" w:rsidRDefault="003D200E" w:rsidP="008B6F39">
      <w:pPr>
        <w:pStyle w:val="Prrafodelista"/>
        <w:numPr>
          <w:ilvl w:val="0"/>
          <w:numId w:val="1"/>
        </w:numPr>
        <w:rPr>
          <w:szCs w:val="20"/>
        </w:rPr>
      </w:pPr>
      <w:r w:rsidRPr="006A40BA">
        <w:rPr>
          <w:szCs w:val="20"/>
        </w:rPr>
        <w:t>Relación de los requisitos funcionales y no funcionales del sistema</w:t>
      </w:r>
    </w:p>
    <w:p w14:paraId="78A84F57" w14:textId="77777777" w:rsidR="003D200E" w:rsidRPr="006A40BA" w:rsidRDefault="003D200E" w:rsidP="0052679E">
      <w:pPr>
        <w:pStyle w:val="Prrafodelista"/>
        <w:numPr>
          <w:ilvl w:val="0"/>
          <w:numId w:val="1"/>
        </w:numPr>
        <w:rPr>
          <w:szCs w:val="20"/>
        </w:rPr>
      </w:pPr>
      <w:r w:rsidRPr="006A40BA">
        <w:rPr>
          <w:szCs w:val="20"/>
        </w:rPr>
        <w:t>Relación de objetivos prioritarios y temporización.</w:t>
      </w:r>
    </w:p>
    <w:p w14:paraId="6BF8B251" w14:textId="77777777" w:rsidR="00863041" w:rsidRDefault="00863041" w:rsidP="00863041"/>
    <w:p w14:paraId="3EDDB50D" w14:textId="77777777" w:rsidR="003D200E" w:rsidRDefault="00863041" w:rsidP="00003E73">
      <w:pPr>
        <w:pStyle w:val="Ttulo4"/>
      </w:pPr>
      <w:bookmarkStart w:id="14" w:name="_Toc126660382"/>
      <w:bookmarkStart w:id="15" w:name="_Toc126660416"/>
      <w:bookmarkStart w:id="16" w:name="_Toc126660486"/>
      <w:bookmarkStart w:id="17" w:name="_Toc127354837"/>
      <w:bookmarkStart w:id="18" w:name="_Toc127530878"/>
      <w:r>
        <w:t>M</w:t>
      </w:r>
      <w:bookmarkEnd w:id="14"/>
      <w:bookmarkEnd w:id="15"/>
      <w:bookmarkEnd w:id="16"/>
      <w:bookmarkEnd w:id="17"/>
      <w:r w:rsidR="00094D24">
        <w:t>otivación</w:t>
      </w:r>
      <w:bookmarkEnd w:id="18"/>
    </w:p>
    <w:p w14:paraId="5A7795A7" w14:textId="77777777" w:rsidR="00AA3194" w:rsidRDefault="0052679E" w:rsidP="004B7E44">
      <w:pPr>
        <w:rPr>
          <w:szCs w:val="20"/>
        </w:rPr>
      </w:pPr>
      <w:r w:rsidRPr="006A40BA">
        <w:rPr>
          <w:szCs w:val="20"/>
        </w:rPr>
        <w:t xml:space="preserve">La motivación principal de este proyecto es la de suministrar </w:t>
      </w:r>
      <w:r w:rsidR="00E86863" w:rsidRPr="006A40BA">
        <w:rPr>
          <w:szCs w:val="20"/>
        </w:rPr>
        <w:t xml:space="preserve">una </w:t>
      </w:r>
      <w:r w:rsidR="00E86863" w:rsidRPr="006A40BA">
        <w:rPr>
          <w:b/>
          <w:bCs/>
          <w:szCs w:val="20"/>
        </w:rPr>
        <w:t>solución</w:t>
      </w:r>
      <w:r w:rsidR="00E86863" w:rsidRPr="006A40BA">
        <w:rPr>
          <w:szCs w:val="20"/>
        </w:rPr>
        <w:t xml:space="preserve"> al problema de </w:t>
      </w:r>
      <w:r w:rsidR="00E86863" w:rsidRPr="006A40BA">
        <w:rPr>
          <w:b/>
          <w:bCs/>
          <w:szCs w:val="20"/>
        </w:rPr>
        <w:t>generación de itinerarios</w:t>
      </w:r>
      <w:r w:rsidR="00C31362" w:rsidRPr="006A40BA">
        <w:rPr>
          <w:b/>
          <w:bCs/>
          <w:szCs w:val="20"/>
        </w:rPr>
        <w:t xml:space="preserve"> de rutas óptimas</w:t>
      </w:r>
      <w:r w:rsidR="00C31362" w:rsidRPr="006A40BA">
        <w:rPr>
          <w:szCs w:val="20"/>
        </w:rPr>
        <w:t xml:space="preserve"> para un conjunto de puntos </w:t>
      </w:r>
      <w:r w:rsidR="004D210A" w:rsidRPr="006A40BA">
        <w:rPr>
          <w:szCs w:val="20"/>
        </w:rPr>
        <w:t xml:space="preserve">o paradas </w:t>
      </w:r>
      <w:r w:rsidR="00C31362" w:rsidRPr="006A40BA">
        <w:rPr>
          <w:szCs w:val="20"/>
        </w:rPr>
        <w:t>muy amplio</w:t>
      </w:r>
      <w:r w:rsidR="0017308E">
        <w:rPr>
          <w:szCs w:val="20"/>
        </w:rPr>
        <w:t xml:space="preserve"> y una entrada de datos </w:t>
      </w:r>
      <w:r w:rsidR="001058C2">
        <w:rPr>
          <w:szCs w:val="20"/>
        </w:rPr>
        <w:t>poco específica</w:t>
      </w:r>
      <w:r w:rsidR="00C31362" w:rsidRPr="006A40BA">
        <w:rPr>
          <w:szCs w:val="20"/>
        </w:rPr>
        <w:t>.</w:t>
      </w:r>
    </w:p>
    <w:p w14:paraId="38B51105" w14:textId="77777777" w:rsidR="009942D2" w:rsidRDefault="009942D2" w:rsidP="004B7E44">
      <w:pPr>
        <w:rPr>
          <w:szCs w:val="20"/>
        </w:rPr>
      </w:pPr>
      <w:r>
        <w:rPr>
          <w:szCs w:val="20"/>
        </w:rPr>
        <w:t xml:space="preserve">Esta solución se ofrece a </w:t>
      </w:r>
      <w:r w:rsidRPr="009942D2">
        <w:rPr>
          <w:b/>
          <w:bCs/>
          <w:szCs w:val="20"/>
        </w:rPr>
        <w:t>empresas</w:t>
      </w:r>
      <w:r>
        <w:rPr>
          <w:szCs w:val="20"/>
        </w:rPr>
        <w:t xml:space="preserve"> junto con la funcionalidad de poder </w:t>
      </w:r>
      <w:r w:rsidRPr="009942D2">
        <w:rPr>
          <w:b/>
          <w:bCs/>
          <w:szCs w:val="20"/>
        </w:rPr>
        <w:t>gestionar sus trabajadores</w:t>
      </w:r>
      <w:r>
        <w:rPr>
          <w:szCs w:val="20"/>
        </w:rPr>
        <w:t xml:space="preserve"> a través de la asignación de roles.</w:t>
      </w:r>
    </w:p>
    <w:p w14:paraId="155AAF22" w14:textId="77777777" w:rsidR="00A73CE7" w:rsidRDefault="00A73CE7" w:rsidP="004B7E44">
      <w:pPr>
        <w:rPr>
          <w:szCs w:val="20"/>
        </w:rPr>
      </w:pPr>
    </w:p>
    <w:p w14:paraId="52FD5550" w14:textId="77777777" w:rsidR="00A73CE7" w:rsidRDefault="00A73CE7" w:rsidP="00A73CE7">
      <w:pPr>
        <w:spacing w:before="0" w:after="200"/>
        <w:rPr>
          <w:szCs w:val="20"/>
        </w:rPr>
      </w:pPr>
      <w:r>
        <w:rPr>
          <w:szCs w:val="20"/>
        </w:rPr>
        <w:br w:type="page"/>
      </w:r>
    </w:p>
    <w:p w14:paraId="5BBEAD1C" w14:textId="77777777" w:rsidR="00A73CE7" w:rsidRDefault="00A73CE7" w:rsidP="00A73CE7">
      <w:pPr>
        <w:pStyle w:val="Ttulo4"/>
      </w:pPr>
      <w:bookmarkStart w:id="19" w:name="_Toc127530879"/>
      <w:r>
        <w:lastRenderedPageBreak/>
        <w:t>Contexto de Desarrollo</w:t>
      </w:r>
      <w:bookmarkEnd w:id="19"/>
      <w:r>
        <w:t xml:space="preserve"> </w:t>
      </w:r>
    </w:p>
    <w:p w14:paraId="3D03FD37" w14:textId="77777777" w:rsidR="00A73CE7" w:rsidRDefault="00A73CE7" w:rsidP="00A73CE7">
      <w:r>
        <w:t xml:space="preserve">En </w:t>
      </w:r>
      <w:r w:rsidRPr="00A73CE7">
        <w:rPr>
          <w:b/>
          <w:bCs/>
        </w:rPr>
        <w:t>España</w:t>
      </w:r>
      <w:r>
        <w:t xml:space="preserve">, el Estado ha encomendado la prestación del servicio postal universal a la </w:t>
      </w:r>
      <w:r w:rsidRPr="00A73CE7">
        <w:rPr>
          <w:b/>
          <w:bCs/>
        </w:rPr>
        <w:t>«Sociedad Estatal Correos y Telégrafos, Sociedad Anónima»</w:t>
      </w:r>
      <w:r>
        <w:t xml:space="preserve">, por un período que </w:t>
      </w:r>
      <w:r w:rsidRPr="00A73CE7">
        <w:rPr>
          <w:b/>
          <w:bCs/>
        </w:rPr>
        <w:t>finaliza el año 2025</w:t>
      </w:r>
      <w:r>
        <w:t xml:space="preserve"> (disposición adicional primera de la Ley 43/2010, de 30 de diciembre, del servicio postal universal, de los derechos de los usuarios y del mercado postal). </w:t>
      </w:r>
    </w:p>
    <w:p w14:paraId="5D15EBFD" w14:textId="77777777" w:rsidR="00A73CE7" w:rsidRDefault="00A73CE7" w:rsidP="00A73CE7">
      <w:r>
        <w:t xml:space="preserve">Así mismo, </w:t>
      </w:r>
      <w:r w:rsidRPr="00A73CE7">
        <w:rPr>
          <w:b/>
          <w:bCs/>
        </w:rPr>
        <w:t>Correos</w:t>
      </w:r>
      <w:r>
        <w:t xml:space="preserve"> lleva años mutando su operatividad, siguiendo un camino de </w:t>
      </w:r>
      <w:r w:rsidRPr="00A73CE7">
        <w:rPr>
          <w:b/>
          <w:bCs/>
        </w:rPr>
        <w:t>unificación de sus rutas</w:t>
      </w:r>
      <w:r>
        <w:t xml:space="preserve"> de reparto, ante la disminución de los productos postales entendidos como </w:t>
      </w:r>
      <w:r w:rsidRPr="00A73CE7">
        <w:rPr>
          <w:i/>
          <w:iCs/>
        </w:rPr>
        <w:t>Carta</w:t>
      </w:r>
      <w:r>
        <w:t xml:space="preserve">. </w:t>
      </w:r>
    </w:p>
    <w:p w14:paraId="2D0B2DEA" w14:textId="77777777" w:rsidR="00A73CE7" w:rsidRDefault="00A73CE7" w:rsidP="00A73CE7">
      <w:r>
        <w:t xml:space="preserve">Ante este posible marco legal que se nos plantea, el sistema a desarrollar pretende dar solución a dos diferentes situaciones: </w:t>
      </w:r>
    </w:p>
    <w:p w14:paraId="20ED3E28" w14:textId="77777777" w:rsidR="00A73CE7" w:rsidRDefault="00A73CE7" w:rsidP="00A73CE7">
      <w:pPr>
        <w:pStyle w:val="Prrafodelista"/>
        <w:numPr>
          <w:ilvl w:val="0"/>
          <w:numId w:val="27"/>
        </w:numPr>
      </w:pPr>
      <w:r>
        <w:t xml:space="preserve">En el caso de que se </w:t>
      </w:r>
      <w:r w:rsidRPr="00A73CE7">
        <w:rPr>
          <w:b/>
          <w:bCs/>
        </w:rPr>
        <w:t>libere el servicio postal universal</w:t>
      </w:r>
      <w:r>
        <w:t xml:space="preserve">, este servicio podrá ser realizado por diferentes empresas, que necesitarán de una solución para la generación de itinerarios optimizados. </w:t>
      </w:r>
    </w:p>
    <w:p w14:paraId="48763755" w14:textId="77777777" w:rsidR="00A73CE7" w:rsidRPr="00A73CE7" w:rsidRDefault="00A73CE7" w:rsidP="00A73CE7">
      <w:pPr>
        <w:pStyle w:val="Prrafodelista"/>
        <w:numPr>
          <w:ilvl w:val="0"/>
          <w:numId w:val="27"/>
        </w:numPr>
        <w:rPr>
          <w:szCs w:val="20"/>
        </w:rPr>
      </w:pPr>
      <w:r>
        <w:t xml:space="preserve">Por otra parte, si por ley se </w:t>
      </w:r>
      <w:r w:rsidRPr="00A73CE7">
        <w:rPr>
          <w:b/>
          <w:bCs/>
        </w:rPr>
        <w:t>renueva la concesión a Correos</w:t>
      </w:r>
      <w:r>
        <w:t xml:space="preserve"> y viendo los cambios que se han ido realizando en su forma de operar, el sistema también podría dar solución a la generación de itinerarios de las nuevas rutas que surjan de la unificación de las antiguas. Esta solución podría aplicarse actualmente.</w:t>
      </w:r>
    </w:p>
    <w:p w14:paraId="7A35978F" w14:textId="77777777" w:rsidR="00AA3194" w:rsidRDefault="00AA3194" w:rsidP="004B7E44">
      <w:pPr>
        <w:rPr>
          <w:szCs w:val="20"/>
        </w:rPr>
      </w:pPr>
    </w:p>
    <w:p w14:paraId="7504476D" w14:textId="77777777" w:rsidR="00AA3194" w:rsidRPr="006A40BA" w:rsidRDefault="00AA3194" w:rsidP="00003E73">
      <w:pPr>
        <w:pStyle w:val="Ttulo4"/>
      </w:pPr>
      <w:bookmarkStart w:id="20" w:name="_Toc127530880"/>
      <w:r>
        <w:t xml:space="preserve">Aplicaciones </w:t>
      </w:r>
      <w:r w:rsidR="00094D24">
        <w:t>S</w:t>
      </w:r>
      <w:r>
        <w:t xml:space="preserve">imilares </w:t>
      </w:r>
      <w:r w:rsidR="00094D24">
        <w:t>E</w:t>
      </w:r>
      <w:r>
        <w:t>xistentes</w:t>
      </w:r>
      <w:bookmarkEnd w:id="20"/>
      <w:r>
        <w:t xml:space="preserve"> </w:t>
      </w:r>
    </w:p>
    <w:p w14:paraId="403511D1" w14:textId="77777777" w:rsidR="00AA3194" w:rsidRPr="006A40BA" w:rsidRDefault="00AA3194" w:rsidP="004B7E44">
      <w:pPr>
        <w:rPr>
          <w:szCs w:val="20"/>
        </w:rPr>
      </w:pPr>
      <w:r w:rsidRPr="00AA3194">
        <w:rPr>
          <w:szCs w:val="20"/>
        </w:rPr>
        <w:t>Existen varios softwares que dan soluciones a problemas similares generando rutas optimizadas, pero con una serie de paradas intermedias limitadas.</w:t>
      </w:r>
    </w:p>
    <w:p w14:paraId="4EF94416" w14:textId="77777777" w:rsidR="00115A77" w:rsidRDefault="00762E10" w:rsidP="00003E73">
      <w:r w:rsidRPr="006A40BA">
        <w:t xml:space="preserve">Por ejemplo, </w:t>
      </w:r>
      <w:r w:rsidRPr="006A40BA">
        <w:rPr>
          <w:b/>
          <w:bCs/>
        </w:rPr>
        <w:t>Google</w:t>
      </w:r>
      <w:r w:rsidRPr="006A40BA">
        <w:t xml:space="preserve"> en su </w:t>
      </w:r>
      <w:r w:rsidRPr="006A40BA">
        <w:rPr>
          <w:b/>
          <w:bCs/>
        </w:rPr>
        <w:t>API</w:t>
      </w:r>
      <w:r w:rsidRPr="006A40BA">
        <w:t xml:space="preserve"> de </w:t>
      </w:r>
      <w:proofErr w:type="spellStart"/>
      <w:r w:rsidRPr="006A40BA">
        <w:rPr>
          <w:b/>
          <w:bCs/>
        </w:rPr>
        <w:t>Directions</w:t>
      </w:r>
      <w:proofErr w:type="spellEnd"/>
      <w:r w:rsidRPr="006A40BA">
        <w:t xml:space="preserve"> ofrece incluir hasta </w:t>
      </w:r>
      <w:r w:rsidRPr="006A40BA">
        <w:rPr>
          <w:b/>
          <w:bCs/>
        </w:rPr>
        <w:t>23 paradas</w:t>
      </w:r>
      <w:r w:rsidRPr="006A40BA">
        <w:t xml:space="preserve"> (</w:t>
      </w:r>
      <w:proofErr w:type="spellStart"/>
      <w:r w:rsidRPr="006A40BA">
        <w:rPr>
          <w:i/>
          <w:iCs/>
        </w:rPr>
        <w:t>waypoints</w:t>
      </w:r>
      <w:proofErr w:type="spellEnd"/>
      <w:r w:rsidRPr="006A40BA">
        <w:t xml:space="preserve">) en su </w:t>
      </w:r>
      <w:r w:rsidRPr="00FE5F5A">
        <w:t>versión de pago</w:t>
      </w:r>
      <w:r w:rsidR="006A40BA">
        <w:t>,</w:t>
      </w:r>
      <w:r w:rsidRPr="006A40BA">
        <w:t xml:space="preserve"> </w:t>
      </w:r>
      <w:proofErr w:type="spellStart"/>
      <w:r w:rsidRPr="006A40BA">
        <w:rPr>
          <w:b/>
          <w:bCs/>
        </w:rPr>
        <w:t>Tomtom</w:t>
      </w:r>
      <w:proofErr w:type="spellEnd"/>
      <w:r w:rsidRPr="006A40BA">
        <w:t xml:space="preserve"> </w:t>
      </w:r>
      <w:r w:rsidR="004D210A" w:rsidRPr="006A40BA">
        <w:t xml:space="preserve">permite incluir solamente </w:t>
      </w:r>
      <w:r w:rsidR="004D210A" w:rsidRPr="006A40BA">
        <w:rPr>
          <w:b/>
          <w:bCs/>
        </w:rPr>
        <w:t>12 paradas</w:t>
      </w:r>
      <w:r w:rsidR="006A40BA">
        <w:rPr>
          <w:b/>
          <w:bCs/>
        </w:rPr>
        <w:t xml:space="preserve"> </w:t>
      </w:r>
      <w:r w:rsidR="006A40BA">
        <w:t xml:space="preserve">y </w:t>
      </w:r>
      <w:r w:rsidR="00F459C8">
        <w:rPr>
          <w:b/>
          <w:bCs/>
        </w:rPr>
        <w:t xml:space="preserve">OSRM </w:t>
      </w:r>
      <w:r w:rsidR="00F459C8" w:rsidRPr="00F459C8">
        <w:t>la</w:t>
      </w:r>
      <w:r w:rsidR="00F459C8">
        <w:rPr>
          <w:b/>
          <w:bCs/>
        </w:rPr>
        <w:t xml:space="preserve"> </w:t>
      </w:r>
      <w:r w:rsidR="006A40BA">
        <w:t xml:space="preserve">versión de enrutamiento más potente de open </w:t>
      </w:r>
      <w:proofErr w:type="spellStart"/>
      <w:r w:rsidR="006A40BA">
        <w:t>source</w:t>
      </w:r>
      <w:proofErr w:type="spellEnd"/>
      <w:r w:rsidR="00F459C8">
        <w:t>,</w:t>
      </w:r>
      <w:r w:rsidR="006A40BA">
        <w:t xml:space="preserve"> </w:t>
      </w:r>
      <w:r w:rsidR="00F459C8">
        <w:t>que</w:t>
      </w:r>
      <w:r w:rsidR="006A40BA">
        <w:t xml:space="preserve"> trabaja sobre </w:t>
      </w:r>
      <w:proofErr w:type="spellStart"/>
      <w:r w:rsidR="006A40BA" w:rsidRPr="00F459C8">
        <w:rPr>
          <w:b/>
          <w:bCs/>
        </w:rPr>
        <w:t>openSourceMap</w:t>
      </w:r>
      <w:proofErr w:type="spellEnd"/>
      <w:r w:rsidR="00F459C8">
        <w:rPr>
          <w:b/>
          <w:bCs/>
        </w:rPr>
        <w:t>,</w:t>
      </w:r>
      <w:r w:rsidR="006A40BA">
        <w:t xml:space="preserve"> </w:t>
      </w:r>
      <w:r w:rsidR="00F459C8">
        <w:t xml:space="preserve">ofrece enrutamiento de máximo </w:t>
      </w:r>
      <w:r w:rsidR="00F459C8" w:rsidRPr="00F459C8">
        <w:rPr>
          <w:b/>
          <w:bCs/>
        </w:rPr>
        <w:t>9 paradas</w:t>
      </w:r>
      <w:r w:rsidR="00F459C8" w:rsidRPr="00FE5F5A">
        <w:t>,</w:t>
      </w:r>
      <w:r w:rsidR="00F459C8" w:rsidRPr="00F459C8">
        <w:rPr>
          <w:b/>
          <w:bCs/>
        </w:rPr>
        <w:t xml:space="preserve"> </w:t>
      </w:r>
      <w:r w:rsidR="00F459C8" w:rsidRPr="00FE5F5A">
        <w:t>pero no optimiza la ruta,</w:t>
      </w:r>
      <w:r w:rsidR="00F459C8">
        <w:t xml:space="preserve"> sino que genera la ruta pasando por los puntos en el orden </w:t>
      </w:r>
      <w:r w:rsidR="0063593C">
        <w:t xml:space="preserve">en el </w:t>
      </w:r>
      <w:r w:rsidR="00F459C8">
        <w:t>que se le brindan.</w:t>
      </w:r>
    </w:p>
    <w:p w14:paraId="4BB5CC92" w14:textId="77777777" w:rsidR="00255DD8" w:rsidRPr="003D6FD2" w:rsidRDefault="00115A77" w:rsidP="00255DD8">
      <w:pPr>
        <w:rPr>
          <w:szCs w:val="20"/>
        </w:rPr>
      </w:pPr>
      <w:r>
        <w:rPr>
          <w:szCs w:val="20"/>
        </w:rPr>
        <w:lastRenderedPageBreak/>
        <w:t xml:space="preserve">A parte existen aplicaciones más especializadas en la optimización de rutas de reparto que ofrecen hasta </w:t>
      </w:r>
      <w:r w:rsidR="00BA08C0" w:rsidRPr="00BA08C0">
        <w:rPr>
          <w:b/>
          <w:bCs/>
          <w:szCs w:val="20"/>
        </w:rPr>
        <w:t>600 paradas</w:t>
      </w:r>
      <w:r w:rsidR="00BA08C0">
        <w:rPr>
          <w:b/>
          <w:bCs/>
          <w:szCs w:val="20"/>
        </w:rPr>
        <w:t xml:space="preserve"> </w:t>
      </w:r>
      <w:r w:rsidR="00BA08C0" w:rsidRPr="00BA08C0">
        <w:rPr>
          <w:szCs w:val="20"/>
        </w:rPr>
        <w:t>(</w:t>
      </w:r>
      <w:hyperlink r:id="rId9" w:history="1">
        <w:r w:rsidR="00BA08C0" w:rsidRPr="00BA08C0">
          <w:rPr>
            <w:rStyle w:val="Hipervnculo"/>
            <w:szCs w:val="20"/>
          </w:rPr>
          <w:t>https://www.cercalia.com/</w:t>
        </w:r>
      </w:hyperlink>
      <w:r w:rsidR="00BA08C0" w:rsidRPr="00BA08C0">
        <w:rPr>
          <w:szCs w:val="20"/>
        </w:rPr>
        <w:t>)</w:t>
      </w:r>
      <w:r w:rsidR="00BA08C0">
        <w:rPr>
          <w:szCs w:val="20"/>
        </w:rPr>
        <w:t xml:space="preserve">. </w:t>
      </w:r>
      <w:r w:rsidR="00AA5C55">
        <w:rPr>
          <w:szCs w:val="20"/>
        </w:rPr>
        <w:t xml:space="preserve">Sin </w:t>
      </w:r>
      <w:r w:rsidR="008C6146">
        <w:rPr>
          <w:szCs w:val="20"/>
        </w:rPr>
        <w:t>embargo,</w:t>
      </w:r>
      <w:r w:rsidR="00AA5C55">
        <w:rPr>
          <w:szCs w:val="20"/>
        </w:rPr>
        <w:t xml:space="preserve"> se debe</w:t>
      </w:r>
      <w:r w:rsidR="008C6146">
        <w:rPr>
          <w:szCs w:val="20"/>
        </w:rPr>
        <w:t xml:space="preserve">n </w:t>
      </w:r>
      <w:r w:rsidR="00AA5C55">
        <w:rPr>
          <w:szCs w:val="20"/>
        </w:rPr>
        <w:t xml:space="preserve">especificar las direcciones de las paradas a realizar específicamente. </w:t>
      </w:r>
    </w:p>
    <w:p w14:paraId="1875C8F2" w14:textId="77777777" w:rsidR="0064602D" w:rsidRPr="003D6FD2" w:rsidRDefault="0064602D" w:rsidP="00AD7B91">
      <w:pPr>
        <w:pStyle w:val="Ttulo2"/>
        <w:rPr>
          <w:rFonts w:cs="Open Sans"/>
        </w:rPr>
      </w:pPr>
      <w:bookmarkStart w:id="21" w:name="_Toc126660059"/>
      <w:bookmarkStart w:id="22" w:name="_Toc126660384"/>
      <w:bookmarkStart w:id="23" w:name="_Toc126660418"/>
      <w:bookmarkStart w:id="24" w:name="_Toc126660488"/>
      <w:bookmarkStart w:id="25" w:name="_Toc127354839"/>
      <w:bookmarkStart w:id="26" w:name="_Toc127530881"/>
      <w:r w:rsidRPr="003D6FD2">
        <w:rPr>
          <w:rFonts w:cs="Open Sans"/>
        </w:rPr>
        <w:t>Planificación</w:t>
      </w:r>
      <w:bookmarkEnd w:id="21"/>
      <w:bookmarkEnd w:id="22"/>
      <w:bookmarkEnd w:id="23"/>
      <w:bookmarkEnd w:id="24"/>
      <w:bookmarkEnd w:id="25"/>
      <w:bookmarkEnd w:id="26"/>
    </w:p>
    <w:p w14:paraId="79AA9F76" w14:textId="77777777" w:rsidR="004D210A" w:rsidRPr="008027A4" w:rsidRDefault="004D210A" w:rsidP="004D210A"/>
    <w:p w14:paraId="21B470DF" w14:textId="77777777" w:rsidR="00037704" w:rsidRPr="00FE5F5A" w:rsidRDefault="00A1150E" w:rsidP="00FE5F5A">
      <w:pPr>
        <w:pStyle w:val="Ttulo4"/>
        <w:rPr>
          <w:color w:val="auto"/>
        </w:rPr>
      </w:pPr>
      <w:bookmarkStart w:id="27" w:name="_Toc126660385"/>
      <w:bookmarkStart w:id="28" w:name="_Toc126660419"/>
      <w:bookmarkStart w:id="29" w:name="_Toc126660489"/>
      <w:bookmarkStart w:id="30" w:name="_Toc127354840"/>
      <w:bookmarkStart w:id="31" w:name="_Toc127530882"/>
      <w:r>
        <w:rPr>
          <w:color w:val="auto"/>
        </w:rPr>
        <w:t>Á</w:t>
      </w:r>
      <w:bookmarkEnd w:id="27"/>
      <w:bookmarkEnd w:id="28"/>
      <w:bookmarkEnd w:id="29"/>
      <w:bookmarkEnd w:id="30"/>
      <w:r w:rsidR="00094D24">
        <w:rPr>
          <w:color w:val="auto"/>
        </w:rPr>
        <w:t>mbito del Proyecto</w:t>
      </w:r>
      <w:bookmarkEnd w:id="31"/>
    </w:p>
    <w:p w14:paraId="225AF05B" w14:textId="77777777" w:rsidR="006A40BA" w:rsidRDefault="00F459C8" w:rsidP="004D210A">
      <w:pPr>
        <w:rPr>
          <w:szCs w:val="24"/>
        </w:rPr>
      </w:pPr>
      <w:r>
        <w:rPr>
          <w:szCs w:val="24"/>
        </w:rPr>
        <w:t xml:space="preserve">Antes de comenzar con la descripción de la funcionalidad de la aplicación es necesario </w:t>
      </w:r>
      <w:r w:rsidRPr="007C4594">
        <w:rPr>
          <w:b/>
          <w:bCs/>
          <w:szCs w:val="24"/>
        </w:rPr>
        <w:t>entender el problema</w:t>
      </w:r>
      <w:r>
        <w:rPr>
          <w:szCs w:val="24"/>
        </w:rPr>
        <w:t xml:space="preserve"> al que intentamos dar solución.</w:t>
      </w:r>
      <w:r w:rsidR="007A2B14">
        <w:rPr>
          <w:szCs w:val="24"/>
        </w:rPr>
        <w:t xml:space="preserve"> Para ello me he inventado un problema real aplicable a empresas de reparto masivo como Correos, </w:t>
      </w:r>
      <w:r w:rsidR="00E774BB">
        <w:rPr>
          <w:szCs w:val="24"/>
        </w:rPr>
        <w:t>prensa</w:t>
      </w:r>
      <w:r w:rsidR="007A2B14">
        <w:rPr>
          <w:szCs w:val="24"/>
        </w:rPr>
        <w:t>,</w:t>
      </w:r>
      <w:r w:rsidR="00E774BB">
        <w:rPr>
          <w:szCs w:val="24"/>
        </w:rPr>
        <w:t xml:space="preserve"> </w:t>
      </w:r>
      <w:r w:rsidR="00FF788F">
        <w:rPr>
          <w:szCs w:val="24"/>
        </w:rPr>
        <w:t>ventas,</w:t>
      </w:r>
      <w:r w:rsidR="007A2B14">
        <w:rPr>
          <w:szCs w:val="24"/>
        </w:rPr>
        <w:t xml:space="preserve"> etc. </w:t>
      </w:r>
    </w:p>
    <w:p w14:paraId="15C3A8A1" w14:textId="77777777" w:rsidR="00037704" w:rsidRDefault="00037704" w:rsidP="004D210A">
      <w:pPr>
        <w:rPr>
          <w:szCs w:val="24"/>
        </w:rPr>
      </w:pPr>
    </w:p>
    <w:p w14:paraId="0E28EC9A" w14:textId="77777777" w:rsidR="00847584" w:rsidRPr="00847584" w:rsidRDefault="00F459C8" w:rsidP="00FE5F5A">
      <w:pPr>
        <w:pStyle w:val="Ttulo6"/>
      </w:pPr>
      <w:bookmarkStart w:id="32" w:name="_Toc126660420"/>
      <w:bookmarkStart w:id="33" w:name="_Toc126660490"/>
      <w:bookmarkStart w:id="34" w:name="_Toc127354841"/>
      <w:bookmarkStart w:id="35" w:name="_Toc127530883"/>
      <w:r>
        <w:t>D</w:t>
      </w:r>
      <w:bookmarkEnd w:id="32"/>
      <w:bookmarkEnd w:id="33"/>
      <w:bookmarkEnd w:id="34"/>
      <w:r w:rsidR="00094D24">
        <w:t>escripción del Problema</w:t>
      </w:r>
      <w:bookmarkEnd w:id="35"/>
    </w:p>
    <w:p w14:paraId="530987B1" w14:textId="77777777" w:rsidR="00AA5C55" w:rsidRPr="00847584" w:rsidRDefault="0063593C" w:rsidP="0063593C">
      <w:pPr>
        <w:rPr>
          <w:b/>
          <w:bCs/>
        </w:rPr>
      </w:pPr>
      <w:r w:rsidRPr="00847584">
        <w:t xml:space="preserve">Pongámonos en la situación de un </w:t>
      </w:r>
      <w:r w:rsidRPr="00847584">
        <w:rPr>
          <w:b/>
          <w:bCs/>
        </w:rPr>
        <w:t>cartero</w:t>
      </w:r>
      <w:r w:rsidR="00673EC2" w:rsidRPr="00847584">
        <w:rPr>
          <w:b/>
          <w:bCs/>
        </w:rPr>
        <w:t xml:space="preserve"> </w:t>
      </w:r>
      <w:r w:rsidRPr="00847584">
        <w:t xml:space="preserve">al cual se le asignan una serie de calles </w:t>
      </w:r>
      <w:r w:rsidR="00A1150E" w:rsidRPr="00847584">
        <w:t>por</w:t>
      </w:r>
      <w:r w:rsidRPr="00847584">
        <w:t xml:space="preserve"> las que debe repartir el correo. Este cartero deberá </w:t>
      </w:r>
      <w:r w:rsidRPr="00847584">
        <w:rPr>
          <w:b/>
          <w:bCs/>
        </w:rPr>
        <w:t>recorrer cada buzón y establecimiento</w:t>
      </w:r>
      <w:r w:rsidR="00A1150E" w:rsidRPr="00847584">
        <w:rPr>
          <w:b/>
          <w:bCs/>
        </w:rPr>
        <w:t>,</w:t>
      </w:r>
      <w:r w:rsidRPr="00847584">
        <w:rPr>
          <w:b/>
          <w:bCs/>
        </w:rPr>
        <w:t xml:space="preserve"> </w:t>
      </w:r>
      <w:r w:rsidRPr="00847584">
        <w:t>de todas las calles asignadas</w:t>
      </w:r>
      <w:r w:rsidR="00A1150E" w:rsidRPr="00847584">
        <w:t>,</w:t>
      </w:r>
      <w:r w:rsidRPr="00847584">
        <w:t xml:space="preserve"> para depositar el correo, pero </w:t>
      </w:r>
      <w:r w:rsidR="00115A77" w:rsidRPr="00847584">
        <w:rPr>
          <w:b/>
          <w:bCs/>
        </w:rPr>
        <w:t>¿</w:t>
      </w:r>
      <w:r w:rsidR="001701B6">
        <w:rPr>
          <w:b/>
          <w:bCs/>
        </w:rPr>
        <w:t xml:space="preserve">cuál </w:t>
      </w:r>
      <w:r w:rsidR="00115A77" w:rsidRPr="00847584">
        <w:rPr>
          <w:b/>
          <w:bCs/>
        </w:rPr>
        <w:t>será la</w:t>
      </w:r>
      <w:r w:rsidR="001701B6">
        <w:rPr>
          <w:b/>
          <w:bCs/>
        </w:rPr>
        <w:t xml:space="preserve"> ruta</w:t>
      </w:r>
      <w:r w:rsidR="00115A77" w:rsidRPr="00847584">
        <w:rPr>
          <w:b/>
          <w:bCs/>
        </w:rPr>
        <w:t xml:space="preserve"> óptima para realizar su trabajo </w:t>
      </w:r>
      <w:r w:rsidR="001701B6">
        <w:rPr>
          <w:b/>
          <w:bCs/>
        </w:rPr>
        <w:t>en el menor tiempo posible</w:t>
      </w:r>
      <w:r w:rsidR="00115A77" w:rsidRPr="00847584">
        <w:rPr>
          <w:b/>
          <w:bCs/>
        </w:rPr>
        <w:t>?</w:t>
      </w:r>
    </w:p>
    <w:p w14:paraId="2FA77089" w14:textId="77777777" w:rsidR="007B4949" w:rsidRPr="00847584" w:rsidRDefault="00AA5C55" w:rsidP="0063593C">
      <w:r w:rsidRPr="00847584">
        <w:t xml:space="preserve">En este caso el cartero sólo </w:t>
      </w:r>
      <w:r w:rsidRPr="00847584">
        <w:rPr>
          <w:b/>
          <w:bCs/>
        </w:rPr>
        <w:t>conoce los nombres de las calles</w:t>
      </w:r>
      <w:r w:rsidRPr="00847584">
        <w:t xml:space="preserve"> o secciones de calles que se le han asignado</w:t>
      </w:r>
      <w:r w:rsidR="00A1150E" w:rsidRPr="00847584">
        <w:t xml:space="preserve"> y el </w:t>
      </w:r>
      <w:r w:rsidR="00A1150E" w:rsidRPr="00847584">
        <w:rPr>
          <w:b/>
          <w:bCs/>
        </w:rPr>
        <w:t>punto de partida</w:t>
      </w:r>
      <w:r w:rsidR="00A1150E" w:rsidRPr="00847584">
        <w:t xml:space="preserve"> que es la cartería.</w:t>
      </w:r>
    </w:p>
    <w:p w14:paraId="45950C70" w14:textId="77777777" w:rsidR="00E84079" w:rsidRPr="00FE5F5A" w:rsidRDefault="007B4949" w:rsidP="0063593C">
      <w:pPr>
        <w:rPr>
          <w:i/>
          <w:iCs/>
        </w:rPr>
      </w:pPr>
      <w:r w:rsidRPr="00847584">
        <w:t>Antes de comenzar su ruta</w:t>
      </w:r>
      <w:r w:rsidR="00133F26" w:rsidRPr="00847584">
        <w:t>,</w:t>
      </w:r>
      <w:r w:rsidRPr="00847584">
        <w:t xml:space="preserve"> el cartero debe </w:t>
      </w:r>
      <w:r w:rsidRPr="00847584">
        <w:rPr>
          <w:b/>
          <w:bCs/>
        </w:rPr>
        <w:t>colocar el correo</w:t>
      </w:r>
      <w:r w:rsidR="00133F26" w:rsidRPr="00847584">
        <w:t>,</w:t>
      </w:r>
      <w:r w:rsidRPr="00847584">
        <w:t xml:space="preserve"> por lo que agradecería una lista de embarrie (</w:t>
      </w:r>
      <w:r w:rsidRPr="00847584">
        <w:rPr>
          <w:b/>
          <w:bCs/>
        </w:rPr>
        <w:t>itinerario de ruta</w:t>
      </w:r>
      <w:r w:rsidRPr="00847584">
        <w:t>)</w:t>
      </w:r>
      <w:r w:rsidR="006506E3" w:rsidRPr="00847584">
        <w:t xml:space="preserve"> </w:t>
      </w:r>
      <w:r w:rsidR="00E84079" w:rsidRPr="00847584">
        <w:t>para poder realizar la tarea en el orden correcto.</w:t>
      </w:r>
      <w:r w:rsidR="00A400F4">
        <w:rPr>
          <w:i/>
          <w:iCs/>
        </w:rPr>
        <w:t xml:space="preserve"> </w:t>
      </w:r>
    </w:p>
    <w:p w14:paraId="020B0845" w14:textId="77777777" w:rsidR="00133F26" w:rsidRDefault="00E84079" w:rsidP="0063593C">
      <w:r>
        <w:t xml:space="preserve">En este punto el cartero </w:t>
      </w:r>
      <w:r w:rsidR="00673EC2">
        <w:t>si decidiese rec</w:t>
      </w:r>
      <w:r w:rsidR="00133F26">
        <w:t>urrir a la tecnología para resolver su problema se encontraría con estos problemas:</w:t>
      </w:r>
    </w:p>
    <w:p w14:paraId="7C4901E6" w14:textId="77777777" w:rsidR="00A400F4" w:rsidRDefault="00133F26" w:rsidP="00FE5F5A">
      <w:pPr>
        <w:pStyle w:val="Prrafodelista"/>
        <w:numPr>
          <w:ilvl w:val="0"/>
          <w:numId w:val="2"/>
        </w:numPr>
      </w:pPr>
      <w:r>
        <w:t>Las aplicaciones gratuitas o baratas solo dan solución a su problema para repartir hasta 23 buzones, pero la mayoría de calles tienen más buzones.</w:t>
      </w:r>
    </w:p>
    <w:p w14:paraId="17DAD5A9" w14:textId="77777777" w:rsidR="00FE5F5A" w:rsidRDefault="00FE5F5A" w:rsidP="00FE5F5A">
      <w:pPr>
        <w:pStyle w:val="Prrafodelista"/>
      </w:pPr>
    </w:p>
    <w:p w14:paraId="41437D9A" w14:textId="77777777" w:rsidR="00133F26" w:rsidRPr="00133F26" w:rsidRDefault="00133F26" w:rsidP="00133F26">
      <w:pPr>
        <w:pStyle w:val="Prrafodelista"/>
        <w:numPr>
          <w:ilvl w:val="0"/>
          <w:numId w:val="2"/>
        </w:numPr>
      </w:pPr>
      <w:r>
        <w:lastRenderedPageBreak/>
        <w:t>Hay una aplicación de pago que da solución a su problema pudiendo introducir hasta 600 buzones, pero nuestro cartero es muy vago</w:t>
      </w:r>
      <w:r w:rsidR="00A400F4">
        <w:t xml:space="preserve"> y le supondría un gran esfuerzo introducir 600 direcciones, a parte del esfuerzo económico.</w:t>
      </w:r>
    </w:p>
    <w:p w14:paraId="5536422E" w14:textId="77777777" w:rsidR="00F459C8" w:rsidRDefault="00F459C8" w:rsidP="00F459C8"/>
    <w:p w14:paraId="1D95B242" w14:textId="77777777" w:rsidR="00847584" w:rsidRDefault="00847584" w:rsidP="00F459C8"/>
    <w:p w14:paraId="12E455C3" w14:textId="77777777" w:rsidR="00FE5F5A" w:rsidRDefault="00FE5F5A" w:rsidP="00F459C8"/>
    <w:p w14:paraId="5CBACDC4" w14:textId="77777777" w:rsidR="00DE2067" w:rsidRDefault="00DE2067" w:rsidP="00FE5F5A">
      <w:pPr>
        <w:pStyle w:val="Ttulo6"/>
      </w:pPr>
      <w:bookmarkStart w:id="36" w:name="_Toc126660421"/>
      <w:bookmarkStart w:id="37" w:name="_Toc126660491"/>
      <w:bookmarkStart w:id="38" w:name="_Toc127354842"/>
      <w:bookmarkStart w:id="39" w:name="_Toc127530884"/>
      <w:r>
        <w:t>D</w:t>
      </w:r>
      <w:bookmarkEnd w:id="36"/>
      <w:bookmarkEnd w:id="37"/>
      <w:bookmarkEnd w:id="38"/>
      <w:r w:rsidR="00094D24">
        <w:t>elimitación del Ámbito del Sistema</w:t>
      </w:r>
      <w:bookmarkEnd w:id="39"/>
    </w:p>
    <w:p w14:paraId="0574AD53" w14:textId="77777777" w:rsidR="00F43AAE" w:rsidRDefault="00DE2067" w:rsidP="00DE2067">
      <w:r>
        <w:t>Conociend</w:t>
      </w:r>
      <w:r w:rsidR="00F43AAE">
        <w:t>o el problema ahora estamos en posición de poder determinar qu</w:t>
      </w:r>
      <w:r w:rsidR="00EF7B11">
        <w:t>é</w:t>
      </w:r>
      <w:r w:rsidR="00F43AAE">
        <w:t xml:space="preserve"> cuestiones han de resolverse para realizar el proyecto y cu</w:t>
      </w:r>
      <w:r w:rsidR="00EF7B11">
        <w:t>á</w:t>
      </w:r>
      <w:r w:rsidR="00F43AAE">
        <w:t>les se dejarán fuera.</w:t>
      </w:r>
      <w:r w:rsidR="007A2B14">
        <w:t xml:space="preserve"> A </w:t>
      </w:r>
      <w:r w:rsidR="005E4953">
        <w:t>continuación,</w:t>
      </w:r>
      <w:r w:rsidR="007A2B14">
        <w:t xml:space="preserve"> se describe la funcionalidad </w:t>
      </w:r>
      <w:r w:rsidR="005E4953">
        <w:t>que deber</w:t>
      </w:r>
      <w:r w:rsidR="003D6FD2">
        <w:t>á</w:t>
      </w:r>
      <w:r w:rsidR="005E4953">
        <w:t xml:space="preserve"> tener la aplicación.</w:t>
      </w:r>
    </w:p>
    <w:p w14:paraId="682A09D0" w14:textId="77777777" w:rsidR="00BE0C29" w:rsidRDefault="00BE0C29" w:rsidP="004D210A"/>
    <w:p w14:paraId="2FC76766" w14:textId="77777777" w:rsidR="00B7049F" w:rsidRDefault="005E4953" w:rsidP="00FE5F5A">
      <w:pPr>
        <w:pStyle w:val="Ttulo4"/>
      </w:pPr>
      <w:bookmarkStart w:id="40" w:name="_Toc126660386"/>
      <w:bookmarkStart w:id="41" w:name="_Toc126660422"/>
      <w:bookmarkStart w:id="42" w:name="_Toc126660492"/>
      <w:bookmarkStart w:id="43" w:name="_Toc127354843"/>
      <w:bookmarkStart w:id="44" w:name="_Toc127530885"/>
      <w:r>
        <w:t>D</w:t>
      </w:r>
      <w:bookmarkEnd w:id="40"/>
      <w:bookmarkEnd w:id="41"/>
      <w:bookmarkEnd w:id="42"/>
      <w:bookmarkEnd w:id="43"/>
      <w:r w:rsidR="00094D24">
        <w:t>escripción del Sistema</w:t>
      </w:r>
      <w:bookmarkEnd w:id="44"/>
    </w:p>
    <w:p w14:paraId="0FD6910B" w14:textId="77777777" w:rsidR="00A1647D" w:rsidRDefault="00B7049F" w:rsidP="00B7049F">
      <w:r>
        <w:t xml:space="preserve">A </w:t>
      </w:r>
      <w:r w:rsidR="005426C5">
        <w:t>continuación,</w:t>
      </w:r>
      <w:r>
        <w:t xml:space="preserve"> se describe de forma general </w:t>
      </w:r>
      <w:r w:rsidR="005426C5">
        <w:t xml:space="preserve">la aplicación que se desea construir. </w:t>
      </w:r>
    </w:p>
    <w:p w14:paraId="3587166F" w14:textId="77777777" w:rsidR="00B7049F" w:rsidRDefault="005426C5" w:rsidP="00B7049F">
      <w:r>
        <w:t>Al tratarse de un proyecto de carácter educativo hay que contar con las limitaciones de tiempo y de recursos para la realización del mismo</w:t>
      </w:r>
      <w:r w:rsidR="00A1647D">
        <w:t>.</w:t>
      </w:r>
      <w:r>
        <w:t xml:space="preserve"> </w:t>
      </w:r>
    </w:p>
    <w:p w14:paraId="1A746616" w14:textId="77777777" w:rsidR="00FA11B4" w:rsidRDefault="00FA11B4" w:rsidP="00B7049F"/>
    <w:p w14:paraId="7E7D1196" w14:textId="77777777" w:rsidR="00FA11B4" w:rsidRPr="00FA11B4" w:rsidRDefault="00FA11B4" w:rsidP="00C34AE7">
      <w:pPr>
        <w:pStyle w:val="Ttulo6"/>
      </w:pPr>
      <w:bookmarkStart w:id="45" w:name="_Toc126660425"/>
      <w:bookmarkStart w:id="46" w:name="_Toc126660495"/>
      <w:bookmarkStart w:id="47" w:name="_Toc127354846"/>
      <w:bookmarkStart w:id="48" w:name="_Toc127530886"/>
      <w:r w:rsidRPr="00FA11B4">
        <w:t>L</w:t>
      </w:r>
      <w:bookmarkEnd w:id="45"/>
      <w:bookmarkEnd w:id="46"/>
      <w:bookmarkEnd w:id="47"/>
      <w:r w:rsidR="00094D24">
        <w:t>ista de Roles de Usuario</w:t>
      </w:r>
      <w:bookmarkEnd w:id="48"/>
      <w:r w:rsidRPr="00FA11B4">
        <w:t xml:space="preserve"> </w:t>
      </w:r>
    </w:p>
    <w:p w14:paraId="1F189F28" w14:textId="77777777" w:rsidR="00FA11B4" w:rsidRPr="00FA11B4" w:rsidRDefault="00FA11B4" w:rsidP="00FA11B4">
      <w:pPr>
        <w:numPr>
          <w:ilvl w:val="0"/>
          <w:numId w:val="11"/>
        </w:numPr>
        <w:contextualSpacing/>
      </w:pPr>
      <w:r w:rsidRPr="00FA11B4">
        <w:rPr>
          <w:b/>
          <w:bCs/>
        </w:rPr>
        <w:t xml:space="preserve">Anónimo: </w:t>
      </w:r>
      <w:r w:rsidRPr="00FA11B4">
        <w:t>Aquellos usuarios que estén en disposición de crear cuentas de empresa.</w:t>
      </w:r>
    </w:p>
    <w:p w14:paraId="0E9E7828" w14:textId="77777777" w:rsidR="00FA11B4" w:rsidRPr="00FA11B4" w:rsidRDefault="00FA11B4" w:rsidP="00FA11B4">
      <w:pPr>
        <w:ind w:left="720"/>
        <w:contextualSpacing/>
      </w:pPr>
    </w:p>
    <w:p w14:paraId="707459F7" w14:textId="77777777" w:rsidR="00FA11B4" w:rsidRPr="00FA11B4" w:rsidRDefault="00FA11B4" w:rsidP="00FA11B4">
      <w:pPr>
        <w:numPr>
          <w:ilvl w:val="0"/>
          <w:numId w:val="11"/>
        </w:numPr>
        <w:contextualSpacing/>
      </w:pPr>
      <w:r w:rsidRPr="00FA11B4">
        <w:rPr>
          <w:b/>
          <w:bCs/>
        </w:rPr>
        <w:t xml:space="preserve">Administrador: </w:t>
      </w:r>
      <w:r w:rsidRPr="00FA11B4">
        <w:t>Aquellos usuarios a los que se les haya asignado el rol de administrador. Al menos habrá uno por cada perfil de empresa. Los usuarios administradores tendrán control completo sobre el perfil de la empresa.</w:t>
      </w:r>
    </w:p>
    <w:p w14:paraId="3AAC44DA" w14:textId="77777777" w:rsidR="00FA11B4" w:rsidRPr="00FA11B4" w:rsidRDefault="00FA11B4" w:rsidP="00FA11B4">
      <w:pPr>
        <w:ind w:left="720"/>
        <w:contextualSpacing/>
      </w:pPr>
    </w:p>
    <w:p w14:paraId="7DDA3D3A" w14:textId="77777777" w:rsidR="00FA11B4" w:rsidRPr="00FA11B4" w:rsidRDefault="00FA11B4" w:rsidP="00FA11B4">
      <w:pPr>
        <w:numPr>
          <w:ilvl w:val="0"/>
          <w:numId w:val="11"/>
        </w:numPr>
        <w:contextualSpacing/>
      </w:pPr>
      <w:r w:rsidRPr="00FA11B4">
        <w:rPr>
          <w:b/>
          <w:bCs/>
        </w:rPr>
        <w:lastRenderedPageBreak/>
        <w:t xml:space="preserve">Encargado: </w:t>
      </w:r>
      <w:r w:rsidRPr="00FA11B4">
        <w:t>Aquellos usuarios a los que se les haya asignado el rol de encargado. Este rol permite asignar rutas y la gestión de los usuarios básicos excepto dar de alta a nuevos usuarios.</w:t>
      </w:r>
    </w:p>
    <w:p w14:paraId="386BD8B3" w14:textId="77777777" w:rsidR="00FA11B4" w:rsidRPr="00FA11B4" w:rsidRDefault="00FA11B4" w:rsidP="00FA11B4">
      <w:pPr>
        <w:ind w:left="720"/>
        <w:contextualSpacing/>
      </w:pPr>
    </w:p>
    <w:p w14:paraId="1C6523F8" w14:textId="77777777" w:rsidR="00FA11B4" w:rsidRPr="00FA11B4" w:rsidRDefault="00FA11B4" w:rsidP="00FA11B4">
      <w:pPr>
        <w:numPr>
          <w:ilvl w:val="0"/>
          <w:numId w:val="11"/>
        </w:numPr>
        <w:contextualSpacing/>
        <w:rPr>
          <w:b/>
          <w:bCs/>
        </w:rPr>
      </w:pPr>
      <w:r w:rsidRPr="00FA11B4">
        <w:rPr>
          <w:b/>
          <w:bCs/>
        </w:rPr>
        <w:t xml:space="preserve">Usuario Básico: </w:t>
      </w:r>
      <w:r w:rsidRPr="00FA11B4">
        <w:t>Aquellos usuarios con el rol de trabajador.</w:t>
      </w:r>
    </w:p>
    <w:p w14:paraId="6F21ABDF" w14:textId="77777777" w:rsidR="00FA11B4" w:rsidRDefault="00FA11B4" w:rsidP="00FA11B4">
      <w:pPr>
        <w:spacing w:before="0" w:after="200"/>
      </w:pPr>
      <w:r>
        <w:br w:type="page"/>
      </w:r>
    </w:p>
    <w:p w14:paraId="79CB6E7D" w14:textId="77777777" w:rsidR="00DB3468" w:rsidRDefault="00B7049F" w:rsidP="00FE5F5A">
      <w:pPr>
        <w:pStyle w:val="Ttulo6"/>
      </w:pPr>
      <w:bookmarkStart w:id="49" w:name="_Toc126660423"/>
      <w:bookmarkStart w:id="50" w:name="_Toc126660493"/>
      <w:bookmarkStart w:id="51" w:name="_Toc127354844"/>
      <w:bookmarkStart w:id="52" w:name="_Toc127530887"/>
      <w:r>
        <w:lastRenderedPageBreak/>
        <w:t>D</w:t>
      </w:r>
      <w:bookmarkEnd w:id="49"/>
      <w:bookmarkEnd w:id="50"/>
      <w:bookmarkEnd w:id="51"/>
      <w:r w:rsidR="00094D24">
        <w:t>escripción a Alto Nivel de la Funcionalidad</w:t>
      </w:r>
      <w:bookmarkEnd w:id="52"/>
    </w:p>
    <w:p w14:paraId="0C5AA195" w14:textId="77777777" w:rsidR="00FA11B4" w:rsidRDefault="00DB3468" w:rsidP="00D92C52">
      <w:r>
        <w:t xml:space="preserve">Se entiende que este es un producto </w:t>
      </w:r>
      <w:r w:rsidRPr="00BE0C29">
        <w:rPr>
          <w:b/>
          <w:bCs/>
        </w:rPr>
        <w:t>orientado a empresas</w:t>
      </w:r>
      <w:r>
        <w:t xml:space="preserve"> por lo que </w:t>
      </w:r>
      <w:r w:rsidR="00BE0C29">
        <w:t xml:space="preserve">tanto </w:t>
      </w:r>
      <w:r w:rsidR="009942D2">
        <w:t xml:space="preserve">la </w:t>
      </w:r>
      <w:r w:rsidR="00BE0C29" w:rsidRPr="00BE0C29">
        <w:rPr>
          <w:b/>
          <w:bCs/>
        </w:rPr>
        <w:t>empresa como</w:t>
      </w:r>
      <w:r w:rsidR="009942D2">
        <w:rPr>
          <w:b/>
          <w:bCs/>
        </w:rPr>
        <w:t xml:space="preserve"> los</w:t>
      </w:r>
      <w:r w:rsidR="00BE0C29" w:rsidRPr="00BE0C29">
        <w:rPr>
          <w:b/>
          <w:bCs/>
        </w:rPr>
        <w:t xml:space="preserve"> trabajador</w:t>
      </w:r>
      <w:r w:rsidR="009942D2">
        <w:rPr>
          <w:b/>
          <w:bCs/>
        </w:rPr>
        <w:t>es</w:t>
      </w:r>
      <w:r w:rsidR="00BE0C29" w:rsidRPr="00BE0C29">
        <w:rPr>
          <w:b/>
          <w:bCs/>
        </w:rPr>
        <w:t xml:space="preserve"> se consideran actores</w:t>
      </w:r>
      <w:r>
        <w:t>.</w:t>
      </w:r>
      <w:r w:rsidR="00EF7B11">
        <w:t xml:space="preserve"> </w:t>
      </w:r>
    </w:p>
    <w:p w14:paraId="0BF58176" w14:textId="77777777" w:rsidR="007E626F" w:rsidRPr="00EF7B11" w:rsidRDefault="00EF7B11" w:rsidP="00D92C52">
      <w:r>
        <w:t xml:space="preserve">La siguiente </w:t>
      </w:r>
      <w:r w:rsidRPr="00FA11B4">
        <w:t>lista</w:t>
      </w:r>
      <w:r>
        <w:t xml:space="preserve"> ha de interpretarse como la </w:t>
      </w:r>
      <w:r w:rsidRPr="00FA11B4">
        <w:rPr>
          <w:b/>
          <w:bCs/>
        </w:rPr>
        <w:t>información</w:t>
      </w:r>
      <w:r>
        <w:t xml:space="preserve"> que recibe el </w:t>
      </w:r>
      <w:r>
        <w:rPr>
          <w:i/>
          <w:iCs/>
        </w:rPr>
        <w:t>“</w:t>
      </w:r>
      <w:proofErr w:type="spellStart"/>
      <w:r>
        <w:rPr>
          <w:i/>
          <w:iCs/>
        </w:rPr>
        <w:t>Product</w:t>
      </w:r>
      <w:proofErr w:type="spellEnd"/>
      <w:r>
        <w:rPr>
          <w:i/>
          <w:iCs/>
        </w:rPr>
        <w:t xml:space="preserve"> </w:t>
      </w:r>
      <w:proofErr w:type="spellStart"/>
      <w:r>
        <w:rPr>
          <w:i/>
          <w:iCs/>
        </w:rPr>
        <w:t>Owner</w:t>
      </w:r>
      <w:proofErr w:type="spellEnd"/>
      <w:r>
        <w:rPr>
          <w:i/>
          <w:iCs/>
        </w:rPr>
        <w:t xml:space="preserve">” </w:t>
      </w:r>
      <w:r>
        <w:t xml:space="preserve">y que ha de </w:t>
      </w:r>
      <w:r w:rsidRPr="00FA11B4">
        <w:rPr>
          <w:b/>
          <w:bCs/>
        </w:rPr>
        <w:t>sintetizarse</w:t>
      </w:r>
      <w:r>
        <w:t xml:space="preserve"> en </w:t>
      </w:r>
      <w:r w:rsidRPr="00FA11B4">
        <w:rPr>
          <w:b/>
          <w:bCs/>
        </w:rPr>
        <w:t>historias de usuario</w:t>
      </w:r>
      <w:r>
        <w:t>:</w:t>
      </w:r>
    </w:p>
    <w:p w14:paraId="64744569" w14:textId="77777777" w:rsidR="007E626F" w:rsidRDefault="0026210C" w:rsidP="00FE5F5A">
      <w:pPr>
        <w:pStyle w:val="Prrafodelista"/>
        <w:numPr>
          <w:ilvl w:val="0"/>
          <w:numId w:val="5"/>
        </w:numPr>
      </w:pPr>
      <w:r>
        <w:t xml:space="preserve">Las empresas </w:t>
      </w:r>
      <w:r w:rsidR="007E626F">
        <w:t>puede</w:t>
      </w:r>
      <w:r>
        <w:t>n</w:t>
      </w:r>
      <w:r w:rsidR="007E626F">
        <w:t xml:space="preserve"> </w:t>
      </w:r>
      <w:r w:rsidR="00B50EA2">
        <w:t>crear perfiles de empresa</w:t>
      </w:r>
      <w:r w:rsidR="00DB3468">
        <w:t>.</w:t>
      </w:r>
    </w:p>
    <w:p w14:paraId="5B97BA2A" w14:textId="77777777" w:rsidR="00FA11B4" w:rsidRPr="00FE5F5A" w:rsidRDefault="00FA11B4" w:rsidP="00FA11B4">
      <w:pPr>
        <w:pStyle w:val="Prrafodelista"/>
      </w:pPr>
    </w:p>
    <w:p w14:paraId="66CDC21C" w14:textId="77777777" w:rsidR="00094D24" w:rsidRDefault="000D61F6" w:rsidP="00094D24">
      <w:pPr>
        <w:pStyle w:val="Prrafodelista"/>
        <w:numPr>
          <w:ilvl w:val="0"/>
          <w:numId w:val="5"/>
        </w:numPr>
      </w:pPr>
      <w:r>
        <w:t xml:space="preserve">El perfil de empresa puede </w:t>
      </w:r>
      <w:r w:rsidR="00004C74">
        <w:t>dar de alta</w:t>
      </w:r>
      <w:r>
        <w:t xml:space="preserve"> perfiles de usuario</w:t>
      </w:r>
      <w:r w:rsidR="0083438D">
        <w:t>, con diferentes roles,</w:t>
      </w:r>
      <w:r>
        <w:t xml:space="preserve"> para sus trabajadores</w:t>
      </w:r>
      <w:r w:rsidR="007E626F" w:rsidRPr="007E626F">
        <w:t>.</w:t>
      </w:r>
    </w:p>
    <w:p w14:paraId="7E9C98BD" w14:textId="77777777" w:rsidR="00094D24" w:rsidRPr="00FE5F5A" w:rsidRDefault="00094D24" w:rsidP="00094D24">
      <w:pPr>
        <w:pStyle w:val="Prrafodelista"/>
      </w:pPr>
    </w:p>
    <w:p w14:paraId="589C926E" w14:textId="77777777" w:rsidR="00D92C52" w:rsidRPr="00FA11B4" w:rsidRDefault="00080D24" w:rsidP="00FE5F5A">
      <w:pPr>
        <w:pStyle w:val="Prrafodelista"/>
        <w:numPr>
          <w:ilvl w:val="0"/>
          <w:numId w:val="5"/>
        </w:numPr>
        <w:rPr>
          <w:b/>
          <w:bCs/>
        </w:rPr>
      </w:pPr>
      <w:r>
        <w:t>Los trabajadores</w:t>
      </w:r>
      <w:r w:rsidR="005E4953">
        <w:t xml:space="preserve"> puede</w:t>
      </w:r>
      <w:r w:rsidR="00D92C52">
        <w:t>n</w:t>
      </w:r>
      <w:r w:rsidR="005E4953">
        <w:t xml:space="preserve"> generar </w:t>
      </w:r>
      <w:r w:rsidR="005A2DB4">
        <w:t>rutas óptimas, introducien</w:t>
      </w:r>
      <w:r w:rsidR="00A23BA4">
        <w:t>do los nombres de las calles, y obtener el itinerario que pase por todos los números de las calles introducidas.</w:t>
      </w:r>
    </w:p>
    <w:p w14:paraId="09AA64E6" w14:textId="77777777" w:rsidR="00FA11B4" w:rsidRPr="00FE5F5A" w:rsidRDefault="00FA11B4" w:rsidP="00FA11B4">
      <w:pPr>
        <w:pStyle w:val="Prrafodelista"/>
        <w:rPr>
          <w:b/>
          <w:bCs/>
        </w:rPr>
      </w:pPr>
    </w:p>
    <w:p w14:paraId="68ED8459" w14:textId="77777777" w:rsidR="00FA11B4" w:rsidRPr="00094D24" w:rsidRDefault="00D92C52" w:rsidP="00094D24">
      <w:pPr>
        <w:pStyle w:val="Prrafodelista"/>
        <w:numPr>
          <w:ilvl w:val="0"/>
          <w:numId w:val="5"/>
        </w:numPr>
        <w:rPr>
          <w:b/>
          <w:bCs/>
        </w:rPr>
      </w:pPr>
      <w:r>
        <w:t xml:space="preserve">El </w:t>
      </w:r>
      <w:r w:rsidR="0026210C">
        <w:t>encargado</w:t>
      </w:r>
      <w:r>
        <w:t xml:space="preserve"> puede asignar rutas a los usuarios</w:t>
      </w:r>
      <w:r w:rsidR="0026210C">
        <w:t xml:space="preserve"> básicos</w:t>
      </w:r>
      <w:r>
        <w:t>.</w:t>
      </w:r>
    </w:p>
    <w:p w14:paraId="7AFB3E65" w14:textId="77777777" w:rsidR="00FA11B4" w:rsidRPr="00FE5F5A" w:rsidRDefault="00FA11B4" w:rsidP="00FA11B4">
      <w:pPr>
        <w:pStyle w:val="Prrafodelista"/>
        <w:rPr>
          <w:b/>
          <w:bCs/>
        </w:rPr>
      </w:pPr>
    </w:p>
    <w:p w14:paraId="13959065" w14:textId="77777777" w:rsidR="00A23BA4" w:rsidRDefault="00080D24" w:rsidP="00A23BA4">
      <w:pPr>
        <w:pStyle w:val="Prrafodelista"/>
        <w:numPr>
          <w:ilvl w:val="0"/>
          <w:numId w:val="5"/>
        </w:numPr>
      </w:pPr>
      <w:r>
        <w:t>El usuario</w:t>
      </w:r>
      <w:r w:rsidR="00A23BA4">
        <w:t xml:space="preserve"> puede especificar los tramos que quiere </w:t>
      </w:r>
      <w:r>
        <w:t>recorrer</w:t>
      </w:r>
      <w:r w:rsidR="00A23BA4">
        <w:t xml:space="preserve"> de las calles seleccionando </w:t>
      </w:r>
      <w:r w:rsidR="003910A9">
        <w:t>desde y hasta qu</w:t>
      </w:r>
      <w:r w:rsidR="0083438D">
        <w:t>é</w:t>
      </w:r>
      <w:r w:rsidR="003910A9">
        <w:t xml:space="preserve"> número quiere hacerlo.</w:t>
      </w:r>
    </w:p>
    <w:p w14:paraId="6BD13527" w14:textId="77777777" w:rsidR="00FA11B4" w:rsidRPr="00A23BA4" w:rsidRDefault="00FA11B4" w:rsidP="00FA11B4">
      <w:pPr>
        <w:pStyle w:val="Prrafodelista"/>
      </w:pPr>
    </w:p>
    <w:p w14:paraId="53F0F76D" w14:textId="77777777" w:rsidR="00FA11B4" w:rsidRPr="00094D24" w:rsidRDefault="00565BB9" w:rsidP="00094D24">
      <w:pPr>
        <w:pStyle w:val="Prrafodelista"/>
        <w:numPr>
          <w:ilvl w:val="0"/>
          <w:numId w:val="5"/>
        </w:numPr>
        <w:rPr>
          <w:b/>
          <w:bCs/>
        </w:rPr>
      </w:pPr>
      <w:r>
        <w:t>El usuario</w:t>
      </w:r>
      <w:r w:rsidR="0026210C">
        <w:t xml:space="preserve"> básico</w:t>
      </w:r>
      <w:r>
        <w:t xml:space="preserve"> puede almacenar sus itinerarios referidos a su perfil</w:t>
      </w:r>
      <w:r w:rsidR="00FE5F5A">
        <w:t>.</w:t>
      </w:r>
    </w:p>
    <w:p w14:paraId="5E50FDEB" w14:textId="77777777" w:rsidR="00FA11B4" w:rsidRPr="00FE5F5A" w:rsidRDefault="00FA11B4" w:rsidP="00FA11B4">
      <w:pPr>
        <w:pStyle w:val="Prrafodelista"/>
        <w:rPr>
          <w:b/>
          <w:bCs/>
        </w:rPr>
      </w:pPr>
    </w:p>
    <w:p w14:paraId="6429FABC" w14:textId="77777777" w:rsidR="003910A9" w:rsidRDefault="005A2DB4" w:rsidP="003910A9">
      <w:pPr>
        <w:pStyle w:val="Prrafodelista"/>
        <w:numPr>
          <w:ilvl w:val="0"/>
          <w:numId w:val="5"/>
        </w:numPr>
      </w:pPr>
      <w:r w:rsidRPr="005A2DB4">
        <w:t>El usuario puede el</w:t>
      </w:r>
      <w:r>
        <w:t>egir si se desplaza en un vehículo o a pie.</w:t>
      </w:r>
    </w:p>
    <w:p w14:paraId="3984DA62" w14:textId="77777777" w:rsidR="00FA11B4" w:rsidRDefault="00FA11B4" w:rsidP="00FA11B4">
      <w:pPr>
        <w:pStyle w:val="Prrafodelista"/>
      </w:pPr>
    </w:p>
    <w:p w14:paraId="38BAC482" w14:textId="77777777" w:rsidR="00FA11B4" w:rsidRDefault="005A2DB4" w:rsidP="00094D24">
      <w:pPr>
        <w:pStyle w:val="Prrafodelista"/>
        <w:numPr>
          <w:ilvl w:val="0"/>
          <w:numId w:val="5"/>
        </w:numPr>
      </w:pPr>
      <w:r>
        <w:t xml:space="preserve">El usuario puede personalizar </w:t>
      </w:r>
      <w:r w:rsidR="003910A9">
        <w:t xml:space="preserve">el recorrido de las calles individualmente eligiendo </w:t>
      </w:r>
      <w:r w:rsidR="006F079D">
        <w:t xml:space="preserve">entre recorrer primero los números de un lado y luego </w:t>
      </w:r>
      <w:r w:rsidR="00452A22">
        <w:t>los del</w:t>
      </w:r>
      <w:r w:rsidR="006F079D">
        <w:t xml:space="preserve"> otro (pares e impares o viceversa) o recorrer los números de la manera que sugiera la aplicación.</w:t>
      </w:r>
    </w:p>
    <w:p w14:paraId="70118012" w14:textId="77777777" w:rsidR="00FA11B4" w:rsidRDefault="00FA11B4" w:rsidP="00FA11B4">
      <w:pPr>
        <w:pStyle w:val="Prrafodelista"/>
      </w:pPr>
    </w:p>
    <w:p w14:paraId="6A6B325D" w14:textId="77777777" w:rsidR="00F82E63" w:rsidRDefault="00452A22" w:rsidP="00A1647D">
      <w:pPr>
        <w:pStyle w:val="Prrafodelista"/>
        <w:numPr>
          <w:ilvl w:val="0"/>
          <w:numId w:val="5"/>
        </w:numPr>
      </w:pPr>
      <w:r>
        <w:t>El usuario puede ver en el mapa la ruta resaltada que ha de seguir.</w:t>
      </w:r>
    </w:p>
    <w:p w14:paraId="2D78157E" w14:textId="77777777" w:rsidR="00094D24" w:rsidRDefault="00094D24" w:rsidP="00094D24">
      <w:pPr>
        <w:pStyle w:val="Prrafodelista"/>
      </w:pPr>
    </w:p>
    <w:p w14:paraId="72DD5857" w14:textId="77777777" w:rsidR="00094D24" w:rsidRDefault="00094D24" w:rsidP="00094D24"/>
    <w:p w14:paraId="3092EC14" w14:textId="77777777" w:rsidR="00094D24" w:rsidRDefault="00094D24" w:rsidP="00094D24"/>
    <w:p w14:paraId="0F779974" w14:textId="77777777" w:rsidR="00A1647D" w:rsidRDefault="00A1647D" w:rsidP="00FE5F5A">
      <w:pPr>
        <w:pStyle w:val="Ttulo6"/>
      </w:pPr>
      <w:bookmarkStart w:id="53" w:name="_Toc126660424"/>
      <w:bookmarkStart w:id="54" w:name="_Toc126660494"/>
      <w:bookmarkStart w:id="55" w:name="_Toc127354845"/>
      <w:bookmarkStart w:id="56" w:name="_Toc127530888"/>
      <w:r>
        <w:lastRenderedPageBreak/>
        <w:t>A</w:t>
      </w:r>
      <w:bookmarkEnd w:id="53"/>
      <w:bookmarkEnd w:id="54"/>
      <w:bookmarkEnd w:id="55"/>
      <w:r w:rsidR="00C00BD5">
        <w:t>spectos que No se Incluyen</w:t>
      </w:r>
      <w:bookmarkEnd w:id="56"/>
    </w:p>
    <w:p w14:paraId="7A46B6FA" w14:textId="77777777" w:rsidR="00E774BB" w:rsidRDefault="00A1647D" w:rsidP="00A1647D">
      <w:r>
        <w:t xml:space="preserve">Las siguientes funcionalidades no se integrarán en el </w:t>
      </w:r>
      <w:r w:rsidR="00255DD8">
        <w:t>proyecto,</w:t>
      </w:r>
      <w:r>
        <w:t xml:space="preserve"> aunque sería</w:t>
      </w:r>
      <w:r w:rsidR="00E774BB">
        <w:t xml:space="preserve"> reseñable destacar que encajarían muy bien de cara a un desarrollo profesional y orientado al negocio.</w:t>
      </w:r>
    </w:p>
    <w:p w14:paraId="05E68BBC" w14:textId="77777777" w:rsidR="00BE0C29" w:rsidRDefault="00E774BB" w:rsidP="00BE0C29">
      <w:pPr>
        <w:pStyle w:val="Prrafodelista"/>
        <w:numPr>
          <w:ilvl w:val="0"/>
          <w:numId w:val="7"/>
        </w:numPr>
      </w:pPr>
      <w:r>
        <w:t xml:space="preserve">El </w:t>
      </w:r>
      <w:r w:rsidR="008C673A">
        <w:t>trabajador</w:t>
      </w:r>
      <w:r>
        <w:t xml:space="preserve"> pu</w:t>
      </w:r>
      <w:r w:rsidR="002462BB">
        <w:t>e</w:t>
      </w:r>
      <w:r>
        <w:t>de ver su posición real mientras realiza el recorrido.</w:t>
      </w:r>
    </w:p>
    <w:p w14:paraId="788B68F6" w14:textId="77777777" w:rsidR="00BE0C29" w:rsidRDefault="00BE0C29" w:rsidP="00BE0C29">
      <w:pPr>
        <w:pStyle w:val="Prrafodelista"/>
      </w:pPr>
    </w:p>
    <w:p w14:paraId="17469204" w14:textId="77777777" w:rsidR="00FE5F5A" w:rsidRDefault="00BE0C29" w:rsidP="00FE5F5A">
      <w:pPr>
        <w:pStyle w:val="Prrafodelista"/>
        <w:numPr>
          <w:ilvl w:val="0"/>
          <w:numId w:val="7"/>
        </w:numPr>
      </w:pPr>
      <w:r>
        <w:t xml:space="preserve">El </w:t>
      </w:r>
      <w:r w:rsidR="008C673A">
        <w:t>trabajador</w:t>
      </w:r>
      <w:r>
        <w:t xml:space="preserve"> dispone de navegación </w:t>
      </w:r>
      <w:r w:rsidR="00D461A1">
        <w:t>integrada en el sistema.</w:t>
      </w:r>
    </w:p>
    <w:p w14:paraId="095C659E" w14:textId="77777777" w:rsidR="00FE5F5A" w:rsidRDefault="00FE5F5A" w:rsidP="00FE5F5A">
      <w:pPr>
        <w:pStyle w:val="Prrafodelista"/>
      </w:pPr>
    </w:p>
    <w:p w14:paraId="38B320C9" w14:textId="77777777" w:rsidR="00E774BB" w:rsidRDefault="00E774BB" w:rsidP="00E774BB">
      <w:pPr>
        <w:pStyle w:val="Prrafodelista"/>
        <w:numPr>
          <w:ilvl w:val="0"/>
          <w:numId w:val="7"/>
        </w:numPr>
      </w:pPr>
      <w:r>
        <w:t xml:space="preserve">El </w:t>
      </w:r>
      <w:r w:rsidR="008C673A">
        <w:t>encargado</w:t>
      </w:r>
      <w:r>
        <w:t xml:space="preserve"> puede definir los tipos de vehículos que se utilizan, especificando consumos de combustibles</w:t>
      </w:r>
      <w:r w:rsidR="00FF788F">
        <w:t>, capacidad de carga y demás detalles técnicos.</w:t>
      </w:r>
    </w:p>
    <w:p w14:paraId="4AFD9650" w14:textId="77777777" w:rsidR="00E774BB" w:rsidRDefault="00E774BB" w:rsidP="00E774BB">
      <w:pPr>
        <w:pStyle w:val="Prrafodelista"/>
      </w:pPr>
    </w:p>
    <w:p w14:paraId="7D7C45FD" w14:textId="77777777" w:rsidR="00E774BB" w:rsidRDefault="008C673A" w:rsidP="00E774BB">
      <w:pPr>
        <w:pStyle w:val="Prrafodelista"/>
        <w:numPr>
          <w:ilvl w:val="0"/>
          <w:numId w:val="7"/>
        </w:numPr>
      </w:pPr>
      <w:r>
        <w:t>La empresa</w:t>
      </w:r>
      <w:r w:rsidR="00E774BB">
        <w:t xml:space="preserve"> puede obtener</w:t>
      </w:r>
      <w:r w:rsidR="00FF788F">
        <w:t xml:space="preserve"> una estimación del consumo de combustible y el kilometraje de sus vehículos.</w:t>
      </w:r>
    </w:p>
    <w:p w14:paraId="2395ED54" w14:textId="77777777" w:rsidR="00FF788F" w:rsidRDefault="00FF788F" w:rsidP="00FF788F">
      <w:pPr>
        <w:pStyle w:val="Prrafodelista"/>
      </w:pPr>
    </w:p>
    <w:p w14:paraId="49BE7114" w14:textId="77777777" w:rsidR="00FF788F" w:rsidRDefault="00FF788F" w:rsidP="00E774BB">
      <w:pPr>
        <w:pStyle w:val="Prrafodelista"/>
        <w:numPr>
          <w:ilvl w:val="0"/>
          <w:numId w:val="7"/>
        </w:numPr>
      </w:pPr>
      <w:r>
        <w:t xml:space="preserve">El </w:t>
      </w:r>
      <w:r w:rsidR="008C673A">
        <w:t>encargado</w:t>
      </w:r>
      <w:r>
        <w:t xml:space="preserve"> puede establecer la duración estimada de las paradas.</w:t>
      </w:r>
    </w:p>
    <w:p w14:paraId="2A04E3A2" w14:textId="77777777" w:rsidR="00DB3468" w:rsidRDefault="00DB3468" w:rsidP="00DB3468">
      <w:pPr>
        <w:pStyle w:val="Prrafodelista"/>
      </w:pPr>
    </w:p>
    <w:p w14:paraId="189D8FC0" w14:textId="77777777" w:rsidR="00DB3468" w:rsidRDefault="00DB3468" w:rsidP="00E774BB">
      <w:pPr>
        <w:pStyle w:val="Prrafodelista"/>
        <w:numPr>
          <w:ilvl w:val="0"/>
          <w:numId w:val="7"/>
        </w:numPr>
      </w:pPr>
      <w:r>
        <w:t xml:space="preserve">El </w:t>
      </w:r>
      <w:r w:rsidR="008C673A">
        <w:t>encargado</w:t>
      </w:r>
      <w:r>
        <w:t xml:space="preserve"> puede establecer los tiempos de descanso de los usuarios.</w:t>
      </w:r>
    </w:p>
    <w:p w14:paraId="6FA080AE" w14:textId="77777777" w:rsidR="00FF788F" w:rsidRDefault="00FF788F" w:rsidP="00FF788F">
      <w:pPr>
        <w:pStyle w:val="Prrafodelista"/>
      </w:pPr>
    </w:p>
    <w:p w14:paraId="7B757B6F" w14:textId="77777777" w:rsidR="00FF788F" w:rsidRDefault="00FF788F" w:rsidP="00033AE6">
      <w:pPr>
        <w:pStyle w:val="Prrafodelista"/>
        <w:numPr>
          <w:ilvl w:val="0"/>
          <w:numId w:val="7"/>
        </w:numPr>
      </w:pPr>
      <w:r>
        <w:t>La aplicación puede conectar con la base</w:t>
      </w:r>
      <w:r w:rsidR="00033AE6">
        <w:t xml:space="preserve"> de datos</w:t>
      </w:r>
      <w:r>
        <w:t xml:space="preserve"> de pedidos digitalizados y devolver el orden de reparto.</w:t>
      </w:r>
    </w:p>
    <w:p w14:paraId="650D44A3" w14:textId="77777777" w:rsidR="007E626F" w:rsidRDefault="007E626F" w:rsidP="007E626F">
      <w:pPr>
        <w:pStyle w:val="Prrafodelista"/>
      </w:pPr>
    </w:p>
    <w:p w14:paraId="490F1009" w14:textId="77777777" w:rsidR="00A33258" w:rsidRDefault="007E626F" w:rsidP="008C673A">
      <w:pPr>
        <w:pStyle w:val="Prrafodelista"/>
        <w:numPr>
          <w:ilvl w:val="0"/>
          <w:numId w:val="7"/>
        </w:numPr>
      </w:pPr>
      <w:r>
        <w:t xml:space="preserve">El </w:t>
      </w:r>
      <w:r w:rsidR="008C673A">
        <w:t>trabajador</w:t>
      </w:r>
      <w:r>
        <w:t xml:space="preserve"> recibe notificaciones cuando se acerca a la siguiente entrega digitalizada.</w:t>
      </w:r>
    </w:p>
    <w:p w14:paraId="61E6F58B" w14:textId="77777777" w:rsidR="00897EE7" w:rsidRDefault="00897EE7" w:rsidP="00897EE7">
      <w:pPr>
        <w:pStyle w:val="Prrafodelista"/>
      </w:pPr>
    </w:p>
    <w:p w14:paraId="7466D240" w14:textId="77777777" w:rsidR="00897EE7" w:rsidRDefault="00897EE7" w:rsidP="00897EE7">
      <w:pPr>
        <w:pStyle w:val="Prrafodelista"/>
        <w:numPr>
          <w:ilvl w:val="0"/>
          <w:numId w:val="7"/>
        </w:numPr>
      </w:pPr>
      <w:r>
        <w:t>Las rutas pueden recalcularse en función del estado del tráfico, horarios de comercio y otros factores que afecten al reparto.</w:t>
      </w:r>
    </w:p>
    <w:p w14:paraId="279CCBA6" w14:textId="77777777" w:rsidR="00E4551E" w:rsidRDefault="00E4551E" w:rsidP="00E4551E">
      <w:pPr>
        <w:pStyle w:val="Prrafodelista"/>
      </w:pPr>
    </w:p>
    <w:p w14:paraId="791104DA" w14:textId="39082599" w:rsidR="0057252D" w:rsidRDefault="00E4551E" w:rsidP="0057252D">
      <w:pPr>
        <w:pStyle w:val="Prrafodelista"/>
        <w:numPr>
          <w:ilvl w:val="0"/>
          <w:numId w:val="7"/>
        </w:numPr>
      </w:pPr>
      <w:r>
        <w:t xml:space="preserve">El </w:t>
      </w:r>
      <w:r w:rsidR="008C673A">
        <w:t>encargado</w:t>
      </w:r>
      <w:r>
        <w:t xml:space="preserve"> puede seleccionar una población y un número de repartidores y obtener un itinerario dividido equitativamente.</w:t>
      </w:r>
    </w:p>
    <w:p w14:paraId="23C3CFA0" w14:textId="7FD26197" w:rsidR="00FE5F5A" w:rsidRPr="0057252D" w:rsidRDefault="00473E44" w:rsidP="00FE5F5A">
      <w:pPr>
        <w:pStyle w:val="Prrafodelista"/>
        <w:numPr>
          <w:ilvl w:val="0"/>
          <w:numId w:val="7"/>
        </w:numPr>
      </w:pPr>
      <w:r>
        <w:t>Se podrán seleccionar directamente en el mapa las calles que se desea añadir a la ruta que se esté creando.</w:t>
      </w:r>
    </w:p>
    <w:p w14:paraId="2A00DFA1" w14:textId="77777777" w:rsidR="00BB6304" w:rsidRDefault="006A176B" w:rsidP="00FE5F5A">
      <w:pPr>
        <w:pStyle w:val="Ttulo6"/>
      </w:pPr>
      <w:bookmarkStart w:id="57" w:name="_Toc127530889"/>
      <w:r>
        <w:lastRenderedPageBreak/>
        <w:t>E</w:t>
      </w:r>
      <w:r w:rsidR="00C00BD5">
        <w:t>studio de Viabilidad</w:t>
      </w:r>
      <w:bookmarkEnd w:id="57"/>
    </w:p>
    <w:p w14:paraId="7E8FE74B" w14:textId="77777777" w:rsidR="006E5E10" w:rsidRDefault="00897EE7" w:rsidP="00536FBD">
      <w:r>
        <w:t>Hay varios aspectos que dificultan la realización de este proyecto</w:t>
      </w:r>
      <w:r w:rsidR="00710C0F">
        <w:t xml:space="preserve">. A continuación, detallo </w:t>
      </w:r>
      <w:r w:rsidR="00536FBD">
        <w:t xml:space="preserve">las barreras que han de superarse y como </w:t>
      </w:r>
      <w:r w:rsidR="0083438D">
        <w:t>se planea</w:t>
      </w:r>
      <w:r w:rsidR="00536FBD">
        <w:t xml:space="preserve"> solventarlas:</w:t>
      </w:r>
    </w:p>
    <w:p w14:paraId="71A93735" w14:textId="77777777" w:rsidR="00FF1CC4" w:rsidRDefault="00FF1CC4" w:rsidP="00FF1CC4">
      <w:pPr>
        <w:pStyle w:val="Ttulo8"/>
      </w:pPr>
      <w:bookmarkStart w:id="58" w:name="_Toc127530890"/>
      <w:r>
        <w:t>Datos Geográficos Precisos</w:t>
      </w:r>
      <w:bookmarkEnd w:id="58"/>
    </w:p>
    <w:p w14:paraId="03B7DBFA" w14:textId="77777777" w:rsidR="00CB7E33" w:rsidRDefault="00536FBD" w:rsidP="00FF1CC4">
      <w:r>
        <w:t xml:space="preserve">La </w:t>
      </w:r>
      <w:r w:rsidRPr="00FF1CC4">
        <w:rPr>
          <w:b/>
          <w:bCs/>
        </w:rPr>
        <w:t>obtención de datos geográficos precisos</w:t>
      </w:r>
      <w:r>
        <w:t xml:space="preserve"> es el mayor reto al que se enfrenta este proyecto. Aunque existen servicios como los ofrecidos </w:t>
      </w:r>
      <w:r w:rsidR="00CB7E33">
        <w:t xml:space="preserve">por </w:t>
      </w:r>
      <w:r w:rsidR="00CB7E33" w:rsidRPr="00FF1CC4">
        <w:rPr>
          <w:b/>
          <w:bCs/>
        </w:rPr>
        <w:t xml:space="preserve">Google </w:t>
      </w:r>
      <w:proofErr w:type="spellStart"/>
      <w:r w:rsidR="00CB7E33" w:rsidRPr="00FF1CC4">
        <w:rPr>
          <w:b/>
          <w:bCs/>
        </w:rPr>
        <w:t>Platform</w:t>
      </w:r>
      <w:proofErr w:type="spellEnd"/>
      <w:r w:rsidRPr="00FF1CC4">
        <w:rPr>
          <w:b/>
          <w:bCs/>
        </w:rPr>
        <w:t xml:space="preserve"> </w:t>
      </w:r>
      <w:r>
        <w:t>d</w:t>
      </w:r>
      <w:r w:rsidR="00D461A1">
        <w:t>o</w:t>
      </w:r>
      <w:r>
        <w:t xml:space="preserve">nde poder rescatar información, en su gran mayoría son datos específicos de cada consulta, siendo </w:t>
      </w:r>
      <w:r w:rsidR="00CB7E33">
        <w:t>esta plataforma muy celosa de ofrecer conjuntos de datos amplios.</w:t>
      </w:r>
    </w:p>
    <w:p w14:paraId="3F7EB2B4" w14:textId="77777777" w:rsidR="00FF1CC4" w:rsidRDefault="00CB7E33" w:rsidP="00FF1CC4">
      <w:r>
        <w:t>Por esta razón</w:t>
      </w:r>
      <w:r w:rsidR="00D461A1">
        <w:t>,</w:t>
      </w:r>
      <w:r>
        <w:t xml:space="preserve"> para poder realizar la aplicación</w:t>
      </w:r>
      <w:r w:rsidR="00D461A1">
        <w:t>,</w:t>
      </w:r>
      <w:r>
        <w:t xml:space="preserve"> se ha decidido utilizar solo un conjunto de datos que refiere a la </w:t>
      </w:r>
      <w:r w:rsidRPr="00FF1CC4">
        <w:rPr>
          <w:b/>
          <w:bCs/>
        </w:rPr>
        <w:t>comunidad de Madrid</w:t>
      </w:r>
      <w:r>
        <w:t xml:space="preserve"> al completo, haciendo uso del servicio que esta comunidad </w:t>
      </w:r>
      <w:r w:rsidR="001868A8">
        <w:t>brinda (</w:t>
      </w:r>
      <w:proofErr w:type="spellStart"/>
      <w:r>
        <w:fldChar w:fldCharType="begin"/>
      </w:r>
      <w:r>
        <w:instrText>HYPERLINK "https://gestiona.comunidad.madrid/nomecalles/"</w:instrText>
      </w:r>
      <w:r>
        <w:fldChar w:fldCharType="separate"/>
      </w:r>
      <w:r w:rsidR="001868A8" w:rsidRPr="001868A8">
        <w:rPr>
          <w:rStyle w:val="Hipervnculo"/>
        </w:rPr>
        <w:t>nomecalles</w:t>
      </w:r>
      <w:proofErr w:type="spellEnd"/>
      <w:r>
        <w:rPr>
          <w:rStyle w:val="Hipervnculo"/>
        </w:rPr>
        <w:fldChar w:fldCharType="end"/>
      </w:r>
      <w:r w:rsidR="001868A8">
        <w:t xml:space="preserve">). Gracias a esto se dispone de una base de datos con las </w:t>
      </w:r>
      <w:r w:rsidR="001868A8" w:rsidRPr="00FF1CC4">
        <w:rPr>
          <w:b/>
          <w:bCs/>
        </w:rPr>
        <w:t xml:space="preserve">coordenadas geográficas de </w:t>
      </w:r>
      <w:r w:rsidR="000D61F6" w:rsidRPr="00FF1CC4">
        <w:rPr>
          <w:b/>
          <w:bCs/>
        </w:rPr>
        <w:t>todos los números de cada</w:t>
      </w:r>
      <w:r w:rsidR="001868A8" w:rsidRPr="00FF1CC4">
        <w:rPr>
          <w:b/>
          <w:bCs/>
        </w:rPr>
        <w:t xml:space="preserve"> </w:t>
      </w:r>
      <w:r w:rsidR="000D61F6" w:rsidRPr="00FF1CC4">
        <w:rPr>
          <w:b/>
          <w:bCs/>
        </w:rPr>
        <w:t>calle</w:t>
      </w:r>
      <w:r w:rsidR="001868A8">
        <w:t xml:space="preserve"> de la comunidad.</w:t>
      </w:r>
    </w:p>
    <w:p w14:paraId="7A9A75A9" w14:textId="77777777" w:rsidR="006A176B" w:rsidRDefault="006A176B" w:rsidP="00FF1CC4"/>
    <w:p w14:paraId="12A0BF2C" w14:textId="77777777" w:rsidR="00FF1CC4" w:rsidRDefault="00FF1CC4" w:rsidP="00FF1CC4">
      <w:pPr>
        <w:pStyle w:val="Ttulo8"/>
      </w:pPr>
      <w:bookmarkStart w:id="59" w:name="_Toc127530891"/>
      <w:r>
        <w:t xml:space="preserve">Información </w:t>
      </w:r>
      <w:r w:rsidR="002462BB">
        <w:t>de la Circulación Vial</w:t>
      </w:r>
      <w:bookmarkEnd w:id="59"/>
    </w:p>
    <w:p w14:paraId="3BD2A851" w14:textId="77777777" w:rsidR="00FF1CC4" w:rsidRDefault="008E6808" w:rsidP="00FF1CC4">
      <w:r>
        <w:t xml:space="preserve">La obtención de los </w:t>
      </w:r>
      <w:r w:rsidRPr="00FF1CC4">
        <w:rPr>
          <w:b/>
          <w:bCs/>
        </w:rPr>
        <w:t>datos de circulación vial</w:t>
      </w:r>
      <w:r>
        <w:t xml:space="preserve"> presenta el mismo problema que los datos geográficos, podemos obtener los datos de servicios de empresas privadas de manera limitada.</w:t>
      </w:r>
    </w:p>
    <w:p w14:paraId="1B900125" w14:textId="77777777" w:rsidR="008C476F" w:rsidRDefault="00D461A1" w:rsidP="00FF1CC4">
      <w:r>
        <w:t xml:space="preserve">La manera de superar esta barrera </w:t>
      </w:r>
      <w:r w:rsidR="008C476F">
        <w:t xml:space="preserve">sería la de limitar </w:t>
      </w:r>
      <w:r w:rsidR="00C11434">
        <w:t xml:space="preserve">a </w:t>
      </w:r>
      <w:r w:rsidR="00C11434" w:rsidRPr="00FF1CC4">
        <w:rPr>
          <w:b/>
          <w:bCs/>
        </w:rPr>
        <w:t>10</w:t>
      </w:r>
      <w:r w:rsidR="00C11434">
        <w:t xml:space="preserve"> </w:t>
      </w:r>
      <w:r w:rsidR="008C476F">
        <w:t xml:space="preserve">el </w:t>
      </w:r>
      <w:r w:rsidR="008C476F" w:rsidRPr="00FF1CC4">
        <w:rPr>
          <w:b/>
          <w:bCs/>
        </w:rPr>
        <w:t>número máximo</w:t>
      </w:r>
      <w:r w:rsidR="008C476F">
        <w:t xml:space="preserve"> de calles a incluir en el cálculo de </w:t>
      </w:r>
      <w:r w:rsidR="00C11434">
        <w:t>la ruta optimizada.</w:t>
      </w:r>
      <w:r>
        <w:t xml:space="preserve"> </w:t>
      </w:r>
      <w:r w:rsidR="00654E5F">
        <w:t xml:space="preserve">No es una solución </w:t>
      </w:r>
      <w:r w:rsidR="00CF6393">
        <w:t>definitiva,</w:t>
      </w:r>
      <w:r w:rsidR="00654E5F">
        <w:t xml:space="preserve"> pero permite el desarrollo d</w:t>
      </w:r>
      <w:r w:rsidR="00BE0705">
        <w:t>e la aplicación</w:t>
      </w:r>
      <w:r w:rsidR="009942D2">
        <w:t xml:space="preserve"> y nos brinda un sistema que podría escalarse fácilmente resolviendo este problema</w:t>
      </w:r>
      <w:r w:rsidR="00BE0705">
        <w:t>.</w:t>
      </w:r>
    </w:p>
    <w:p w14:paraId="7E88BA7C" w14:textId="77777777" w:rsidR="002462BB" w:rsidRDefault="002462BB" w:rsidP="002462BB"/>
    <w:p w14:paraId="5E672347" w14:textId="77777777" w:rsidR="002462BB" w:rsidRDefault="002462BB" w:rsidP="002462BB">
      <w:pPr>
        <w:pStyle w:val="Ttulo8"/>
      </w:pPr>
      <w:bookmarkStart w:id="60" w:name="_Toc127530892"/>
      <w:r>
        <w:t>Modelización y Algoritmos de Cálculo de Rutas</w:t>
      </w:r>
      <w:bookmarkEnd w:id="60"/>
    </w:p>
    <w:p w14:paraId="35C13AED" w14:textId="77777777" w:rsidR="002462BB" w:rsidRDefault="00C11434" w:rsidP="002462BB">
      <w:r>
        <w:t xml:space="preserve">El cálculo de rutas optimizadas es un problema que se lleva estudiando desde hace siglos. La rama de las matemáticas dedicada a la modelización de estos problemas se conoce como la </w:t>
      </w:r>
      <w:r w:rsidRPr="002462BB">
        <w:rPr>
          <w:b/>
          <w:bCs/>
        </w:rPr>
        <w:t>Teoría de Grafos</w:t>
      </w:r>
      <w:r>
        <w:t xml:space="preserve">, y en muchos </w:t>
      </w:r>
      <w:r>
        <w:lastRenderedPageBreak/>
        <w:t xml:space="preserve">casos presentan problemas </w:t>
      </w:r>
      <w:r w:rsidR="003633BF">
        <w:t xml:space="preserve">cuya solución supone </w:t>
      </w:r>
      <w:r w:rsidR="003633BF" w:rsidRPr="002462BB">
        <w:rPr>
          <w:b/>
          <w:bCs/>
        </w:rPr>
        <w:t>un coste computacional muy elevado</w:t>
      </w:r>
      <w:r>
        <w:t xml:space="preserve">. </w:t>
      </w:r>
    </w:p>
    <w:p w14:paraId="50FE71A9" w14:textId="77777777" w:rsidR="002462BB" w:rsidRDefault="008C4C70" w:rsidP="002462BB">
      <w:r>
        <w:t xml:space="preserve">La idea principal sería calcular la </w:t>
      </w:r>
      <w:r w:rsidRPr="002462BB">
        <w:rPr>
          <w:b/>
          <w:bCs/>
        </w:rPr>
        <w:t xml:space="preserve">ruta optima modelizando la ruta en un </w:t>
      </w:r>
      <w:r w:rsidR="00BE0705" w:rsidRPr="002462BB">
        <w:rPr>
          <w:b/>
          <w:bCs/>
        </w:rPr>
        <w:t>c</w:t>
      </w:r>
      <w:r w:rsidRPr="002462BB">
        <w:rPr>
          <w:b/>
          <w:bCs/>
        </w:rPr>
        <w:t>iclo Euleriano</w:t>
      </w:r>
      <w:r w:rsidR="00BA181D" w:rsidRPr="002462BB">
        <w:rPr>
          <w:b/>
          <w:bCs/>
        </w:rPr>
        <w:t>,</w:t>
      </w:r>
      <w:r>
        <w:t xml:space="preserve"> </w:t>
      </w:r>
      <w:r w:rsidRPr="002462BB">
        <w:rPr>
          <w:b/>
          <w:bCs/>
        </w:rPr>
        <w:t>siendo</w:t>
      </w:r>
      <w:r w:rsidR="00BA181D" w:rsidRPr="002462BB">
        <w:rPr>
          <w:b/>
          <w:bCs/>
        </w:rPr>
        <w:t xml:space="preserve"> las calles o tramos introducidos</w:t>
      </w:r>
      <w:r w:rsidRPr="002462BB">
        <w:rPr>
          <w:b/>
          <w:bCs/>
        </w:rPr>
        <w:t xml:space="preserve"> las</w:t>
      </w:r>
      <w:r>
        <w:t xml:space="preserve"> </w:t>
      </w:r>
      <w:r w:rsidRPr="002462BB">
        <w:rPr>
          <w:b/>
          <w:bCs/>
        </w:rPr>
        <w:t>aristas del grafo</w:t>
      </w:r>
      <w:r>
        <w:t>.</w:t>
      </w:r>
      <w:r w:rsidR="00BA181D">
        <w:t xml:space="preserve"> </w:t>
      </w:r>
      <w:r>
        <w:t>Una vez hallada dicha ruta se</w:t>
      </w:r>
      <w:r w:rsidR="00FC4737">
        <w:t xml:space="preserve"> generarán </w:t>
      </w:r>
      <w:r w:rsidR="00FC4737" w:rsidRPr="002462BB">
        <w:rPr>
          <w:b/>
          <w:bCs/>
        </w:rPr>
        <w:t>grafos hamiltonianos</w:t>
      </w:r>
      <w:r w:rsidR="00FC4737">
        <w:t xml:space="preserve"> individuales por cada calle o tramo, </w:t>
      </w:r>
      <w:r w:rsidR="00FC4737" w:rsidRPr="002462BB">
        <w:rPr>
          <w:b/>
          <w:bCs/>
        </w:rPr>
        <w:t>siendo los números</w:t>
      </w:r>
      <w:r w:rsidR="00BA181D" w:rsidRPr="002462BB">
        <w:rPr>
          <w:b/>
          <w:bCs/>
        </w:rPr>
        <w:t xml:space="preserve"> de las calles</w:t>
      </w:r>
      <w:r w:rsidR="00FC4737" w:rsidRPr="002462BB">
        <w:rPr>
          <w:b/>
          <w:bCs/>
        </w:rPr>
        <w:t xml:space="preserve"> los nodos del grafo</w:t>
      </w:r>
      <w:r w:rsidR="00FC4737">
        <w:t>.</w:t>
      </w:r>
    </w:p>
    <w:p w14:paraId="4C5B38E2" w14:textId="77777777" w:rsidR="00BA181D" w:rsidRDefault="00BA181D" w:rsidP="002462BB">
      <w:r>
        <w:t xml:space="preserve">El </w:t>
      </w:r>
      <w:r w:rsidRPr="002462BB">
        <w:rPr>
          <w:b/>
          <w:bCs/>
        </w:rPr>
        <w:t>problema</w:t>
      </w:r>
      <w:r>
        <w:t xml:space="preserve"> de este planteamiento es </w:t>
      </w:r>
      <w:r w:rsidRPr="002462BB">
        <w:rPr>
          <w:b/>
          <w:bCs/>
        </w:rPr>
        <w:t>desconocer el sentido de circulación</w:t>
      </w:r>
      <w:r>
        <w:t xml:space="preserve"> de las calles y por tanto no poder establecer las direcciones de las aristas del grafo. Por ello </w:t>
      </w:r>
      <w:r w:rsidRPr="002462BB">
        <w:rPr>
          <w:b/>
          <w:bCs/>
        </w:rPr>
        <w:t>el cálculo de la ruta principal se delegará en un servicio web</w:t>
      </w:r>
      <w:r>
        <w:t xml:space="preserve"> capacitado para ello. Partiendo de este punto se generará la ruta</w:t>
      </w:r>
      <w:r w:rsidR="00255DD8">
        <w:t xml:space="preserve"> que pase por los nodos de cada calle de la forma explicada en el párrafo anterior.</w:t>
      </w:r>
    </w:p>
    <w:p w14:paraId="62A223CB" w14:textId="77777777" w:rsidR="00452A22" w:rsidRDefault="00452A22" w:rsidP="004D210A"/>
    <w:p w14:paraId="01441FF5" w14:textId="77777777" w:rsidR="00D95571" w:rsidRDefault="00D95571" w:rsidP="004D210A"/>
    <w:p w14:paraId="2D8A9B20" w14:textId="77777777" w:rsidR="00D231B3" w:rsidRPr="0063593C" w:rsidRDefault="00FE5F5A" w:rsidP="00FE5F5A">
      <w:pPr>
        <w:spacing w:before="0" w:after="200"/>
      </w:pPr>
      <w:r>
        <w:br w:type="page"/>
      </w:r>
    </w:p>
    <w:p w14:paraId="396DD90B" w14:textId="77777777" w:rsidR="00C1264A" w:rsidRPr="00884E10" w:rsidRDefault="00EA4C23" w:rsidP="00884E10">
      <w:pPr>
        <w:pStyle w:val="Ttulo2"/>
        <w:rPr>
          <w:szCs w:val="20"/>
        </w:rPr>
      </w:pPr>
      <w:bookmarkStart w:id="61" w:name="_Toc126660060"/>
      <w:bookmarkStart w:id="62" w:name="_Toc126660387"/>
      <w:bookmarkStart w:id="63" w:name="_Toc126660427"/>
      <w:bookmarkStart w:id="64" w:name="_Toc126660497"/>
      <w:bookmarkStart w:id="65" w:name="_Toc127354848"/>
      <w:bookmarkStart w:id="66" w:name="_Toc127530893"/>
      <w:r>
        <w:rPr>
          <w:szCs w:val="20"/>
        </w:rPr>
        <w:lastRenderedPageBreak/>
        <w:t>Análisis</w:t>
      </w:r>
      <w:bookmarkEnd w:id="61"/>
      <w:bookmarkEnd w:id="62"/>
      <w:bookmarkEnd w:id="63"/>
      <w:bookmarkEnd w:id="64"/>
      <w:bookmarkEnd w:id="65"/>
      <w:bookmarkEnd w:id="66"/>
    </w:p>
    <w:p w14:paraId="462C45BD" w14:textId="77777777" w:rsidR="00EA4C23" w:rsidRDefault="00EA4C23" w:rsidP="00EA4C23">
      <w:pPr>
        <w:rPr>
          <w:b/>
          <w:bCs/>
        </w:rPr>
      </w:pPr>
      <w:r>
        <w:t>En este apartado se definirán los requisitos</w:t>
      </w:r>
      <w:r w:rsidR="001E790B">
        <w:t xml:space="preserve"> del sistema</w:t>
      </w:r>
      <w:r>
        <w:t xml:space="preserve"> y se mostrará una vista global de la arquitectura pensada para est</w:t>
      </w:r>
      <w:r w:rsidR="001E790B">
        <w:t>a aplicación</w:t>
      </w:r>
      <w:r>
        <w:t>.</w:t>
      </w:r>
      <w:r w:rsidR="006A176B">
        <w:t xml:space="preserve"> Para definir los requisitos se usarán </w:t>
      </w:r>
      <w:r w:rsidR="00512AEF" w:rsidRPr="00512AEF">
        <w:rPr>
          <w:b/>
          <w:bCs/>
        </w:rPr>
        <w:t>Historias de Usuario</w:t>
      </w:r>
    </w:p>
    <w:p w14:paraId="2B7C3170" w14:textId="77777777" w:rsidR="00884E10" w:rsidRDefault="00884E10" w:rsidP="00EA4C23"/>
    <w:p w14:paraId="56815DFE" w14:textId="77777777" w:rsidR="001E790B" w:rsidRDefault="009B4BE6" w:rsidP="009B4BE6">
      <w:pPr>
        <w:pStyle w:val="Ttulo4"/>
      </w:pPr>
      <w:bookmarkStart w:id="67" w:name="_Toc127530894"/>
      <w:r>
        <w:t>Metodología de Desarrollo</w:t>
      </w:r>
      <w:bookmarkEnd w:id="67"/>
    </w:p>
    <w:p w14:paraId="3BFFBDFA" w14:textId="77777777" w:rsidR="00A268B0" w:rsidRDefault="009B4BE6" w:rsidP="009B4BE6">
      <w:pPr>
        <w:rPr>
          <w:szCs w:val="20"/>
        </w:rPr>
      </w:pPr>
      <w:r>
        <w:rPr>
          <w:szCs w:val="20"/>
        </w:rPr>
        <w:t xml:space="preserve">Para el desarrollo del proyecto se pretende seguir </w:t>
      </w:r>
      <w:r w:rsidR="00A268B0">
        <w:rPr>
          <w:szCs w:val="20"/>
        </w:rPr>
        <w:t xml:space="preserve">enfoque </w:t>
      </w:r>
      <w:r w:rsidR="00A268B0" w:rsidRPr="00A268B0">
        <w:rPr>
          <w:b/>
          <w:bCs/>
          <w:szCs w:val="20"/>
        </w:rPr>
        <w:t>Agile</w:t>
      </w:r>
      <w:r w:rsidR="00A268B0">
        <w:rPr>
          <w:b/>
          <w:bCs/>
          <w:szCs w:val="20"/>
        </w:rPr>
        <w:t>,</w:t>
      </w:r>
      <w:r w:rsidR="00A268B0">
        <w:rPr>
          <w:szCs w:val="20"/>
        </w:rPr>
        <w:t xml:space="preserve"> en concreto la</w:t>
      </w:r>
      <w:r>
        <w:rPr>
          <w:szCs w:val="20"/>
        </w:rPr>
        <w:t xml:space="preserve"> metodología </w:t>
      </w:r>
      <w:r w:rsidRPr="00E90D95">
        <w:rPr>
          <w:b/>
          <w:bCs/>
          <w:szCs w:val="20"/>
        </w:rPr>
        <w:t>SCRUM</w:t>
      </w:r>
      <w:r w:rsidR="00A268B0">
        <w:rPr>
          <w:szCs w:val="20"/>
        </w:rPr>
        <w:t>.</w:t>
      </w:r>
      <w:r>
        <w:rPr>
          <w:szCs w:val="20"/>
        </w:rPr>
        <w:t xml:space="preserve"> </w:t>
      </w:r>
    </w:p>
    <w:p w14:paraId="5D27FE74" w14:textId="77777777" w:rsidR="009B4BE6" w:rsidRDefault="00A268B0" w:rsidP="009B4BE6">
      <w:pPr>
        <w:rPr>
          <w:szCs w:val="20"/>
        </w:rPr>
      </w:pPr>
      <w:r>
        <w:rPr>
          <w:szCs w:val="20"/>
        </w:rPr>
        <w:t xml:space="preserve">Esta metodología implica </w:t>
      </w:r>
      <w:r w:rsidRPr="00A268B0">
        <w:rPr>
          <w:b/>
          <w:bCs/>
          <w:szCs w:val="20"/>
        </w:rPr>
        <w:t>diferentes actores</w:t>
      </w:r>
      <w:r>
        <w:rPr>
          <w:szCs w:val="20"/>
        </w:rPr>
        <w:t xml:space="preserve"> en el desarrollo del proyecto, pero a</w:t>
      </w:r>
      <w:r w:rsidR="009B4BE6">
        <w:rPr>
          <w:szCs w:val="20"/>
        </w:rPr>
        <w:t xml:space="preserve">l tratarse de un proyecto con carácter </w:t>
      </w:r>
      <w:r w:rsidR="009B4BE6" w:rsidRPr="00A268B0">
        <w:rPr>
          <w:b/>
          <w:bCs/>
          <w:szCs w:val="20"/>
        </w:rPr>
        <w:t>educativo</w:t>
      </w:r>
      <w:r w:rsidR="009B4BE6">
        <w:rPr>
          <w:szCs w:val="20"/>
        </w:rPr>
        <w:t xml:space="preserve"> los </w:t>
      </w:r>
      <w:r w:rsidR="009B4BE6" w:rsidRPr="00AA3194">
        <w:rPr>
          <w:b/>
          <w:bCs/>
          <w:szCs w:val="20"/>
        </w:rPr>
        <w:t>roles</w:t>
      </w:r>
      <w:r w:rsidR="009B4BE6">
        <w:rPr>
          <w:szCs w:val="20"/>
        </w:rPr>
        <w:t xml:space="preserve"> implicados en esta metodología, en una primera instancia, serán interpretados por el mismo actor, el </w:t>
      </w:r>
      <w:r w:rsidR="009B4BE6" w:rsidRPr="00AA3194">
        <w:rPr>
          <w:b/>
          <w:bCs/>
          <w:szCs w:val="20"/>
        </w:rPr>
        <w:t>alumno</w:t>
      </w:r>
      <w:r w:rsidR="009B4BE6" w:rsidRPr="006A40BA">
        <w:rPr>
          <w:szCs w:val="20"/>
        </w:rPr>
        <w:t>.</w:t>
      </w:r>
    </w:p>
    <w:p w14:paraId="625991CA" w14:textId="77777777" w:rsidR="00D75557" w:rsidRPr="00A268B0" w:rsidRDefault="00A268B0" w:rsidP="009B4BE6">
      <w:pPr>
        <w:rPr>
          <w:szCs w:val="20"/>
        </w:rPr>
      </w:pPr>
      <w:r>
        <w:rPr>
          <w:szCs w:val="20"/>
        </w:rPr>
        <w:t xml:space="preserve">En las </w:t>
      </w:r>
      <w:r w:rsidRPr="00907013">
        <w:rPr>
          <w:b/>
          <w:bCs/>
          <w:szCs w:val="20"/>
        </w:rPr>
        <w:t>siguientes revisiones</w:t>
      </w:r>
      <w:r>
        <w:rPr>
          <w:szCs w:val="20"/>
        </w:rPr>
        <w:t xml:space="preserve"> del proyecto se pretende que el </w:t>
      </w:r>
      <w:r w:rsidRPr="00907013">
        <w:rPr>
          <w:b/>
          <w:bCs/>
          <w:szCs w:val="20"/>
        </w:rPr>
        <w:t>profesor</w:t>
      </w:r>
      <w:r>
        <w:rPr>
          <w:szCs w:val="20"/>
        </w:rPr>
        <w:t xml:space="preserve"> adquiera el rol de </w:t>
      </w:r>
      <w:r>
        <w:rPr>
          <w:i/>
          <w:iCs/>
          <w:szCs w:val="20"/>
        </w:rPr>
        <w:t>“</w:t>
      </w:r>
      <w:proofErr w:type="spellStart"/>
      <w:r>
        <w:rPr>
          <w:i/>
          <w:iCs/>
          <w:szCs w:val="20"/>
        </w:rPr>
        <w:t>Product</w:t>
      </w:r>
      <w:proofErr w:type="spellEnd"/>
      <w:r>
        <w:rPr>
          <w:i/>
          <w:iCs/>
          <w:szCs w:val="20"/>
        </w:rPr>
        <w:t xml:space="preserve"> </w:t>
      </w:r>
      <w:proofErr w:type="spellStart"/>
      <w:r>
        <w:rPr>
          <w:i/>
          <w:iCs/>
          <w:szCs w:val="20"/>
        </w:rPr>
        <w:t>Owner</w:t>
      </w:r>
      <w:proofErr w:type="spellEnd"/>
      <w:r>
        <w:rPr>
          <w:i/>
          <w:iCs/>
          <w:szCs w:val="20"/>
        </w:rPr>
        <w:t>”</w:t>
      </w:r>
      <w:r>
        <w:rPr>
          <w:szCs w:val="20"/>
        </w:rPr>
        <w:t xml:space="preserve">. </w:t>
      </w:r>
      <w:r w:rsidR="00D75557">
        <w:rPr>
          <w:szCs w:val="20"/>
        </w:rPr>
        <w:t xml:space="preserve">El </w:t>
      </w:r>
      <w:r w:rsidR="00D75557" w:rsidRPr="00D75557">
        <w:rPr>
          <w:b/>
          <w:bCs/>
          <w:szCs w:val="20"/>
        </w:rPr>
        <w:t>alumno</w:t>
      </w:r>
      <w:r w:rsidR="00D75557">
        <w:rPr>
          <w:szCs w:val="20"/>
        </w:rPr>
        <w:t xml:space="preserve"> seguirá actuando como “</w:t>
      </w:r>
      <w:proofErr w:type="spellStart"/>
      <w:r w:rsidR="00D75557" w:rsidRPr="00D75557">
        <w:rPr>
          <w:i/>
          <w:iCs/>
          <w:szCs w:val="20"/>
        </w:rPr>
        <w:t>ScrumMaster</w:t>
      </w:r>
      <w:proofErr w:type="spellEnd"/>
      <w:r w:rsidR="00D75557">
        <w:rPr>
          <w:i/>
          <w:iCs/>
          <w:szCs w:val="20"/>
        </w:rPr>
        <w:t>”</w:t>
      </w:r>
      <w:r w:rsidR="00D75557">
        <w:rPr>
          <w:szCs w:val="20"/>
        </w:rPr>
        <w:t xml:space="preserve"> y como </w:t>
      </w:r>
      <w:r w:rsidR="009348E9">
        <w:rPr>
          <w:szCs w:val="20"/>
        </w:rPr>
        <w:t>el equipo de desarrollo</w:t>
      </w:r>
      <w:r w:rsidR="00D75557">
        <w:rPr>
          <w:szCs w:val="20"/>
        </w:rPr>
        <w:t>.</w:t>
      </w:r>
    </w:p>
    <w:p w14:paraId="213AD092" w14:textId="77777777" w:rsidR="009B4BE6" w:rsidRDefault="00D75557" w:rsidP="009B4BE6">
      <w:pPr>
        <w:rPr>
          <w:szCs w:val="20"/>
        </w:rPr>
      </w:pPr>
      <w:r>
        <w:rPr>
          <w:szCs w:val="20"/>
        </w:rPr>
        <w:t xml:space="preserve">El </w:t>
      </w:r>
      <w:r w:rsidRPr="00D75557">
        <w:rPr>
          <w:b/>
          <w:bCs/>
          <w:szCs w:val="20"/>
        </w:rPr>
        <w:t>tiempo total</w:t>
      </w:r>
      <w:r>
        <w:rPr>
          <w:szCs w:val="20"/>
        </w:rPr>
        <w:t xml:space="preserve"> para el </w:t>
      </w:r>
      <w:r w:rsidRPr="00D75557">
        <w:rPr>
          <w:b/>
          <w:bCs/>
          <w:szCs w:val="20"/>
        </w:rPr>
        <w:t>desarrollo</w:t>
      </w:r>
      <w:r>
        <w:rPr>
          <w:szCs w:val="20"/>
        </w:rPr>
        <w:t xml:space="preserve"> del proyecto es de </w:t>
      </w:r>
      <w:r w:rsidRPr="00D75557">
        <w:rPr>
          <w:b/>
          <w:bCs/>
          <w:szCs w:val="20"/>
        </w:rPr>
        <w:t>tres meses</w:t>
      </w:r>
      <w:r>
        <w:rPr>
          <w:b/>
          <w:bCs/>
          <w:szCs w:val="20"/>
        </w:rPr>
        <w:t xml:space="preserve">. </w:t>
      </w:r>
      <w:r>
        <w:rPr>
          <w:szCs w:val="20"/>
        </w:rPr>
        <w:t xml:space="preserve">Por ello se ha decidido que los </w:t>
      </w:r>
      <w:proofErr w:type="spellStart"/>
      <w:r w:rsidRPr="00D75557">
        <w:rPr>
          <w:b/>
          <w:bCs/>
          <w:szCs w:val="20"/>
        </w:rPr>
        <w:t>sprints</w:t>
      </w:r>
      <w:proofErr w:type="spellEnd"/>
      <w:r>
        <w:rPr>
          <w:szCs w:val="20"/>
        </w:rPr>
        <w:t xml:space="preserve"> tendrán una duración de </w:t>
      </w:r>
      <w:r w:rsidRPr="00D75557">
        <w:rPr>
          <w:b/>
          <w:bCs/>
          <w:szCs w:val="20"/>
        </w:rPr>
        <w:t>un mes</w:t>
      </w:r>
      <w:r>
        <w:rPr>
          <w:b/>
          <w:bCs/>
          <w:szCs w:val="20"/>
        </w:rPr>
        <w:t xml:space="preserve">. </w:t>
      </w:r>
    </w:p>
    <w:p w14:paraId="686030E0" w14:textId="77777777" w:rsidR="000D3175" w:rsidRDefault="005001AE" w:rsidP="009B4BE6">
      <w:pPr>
        <w:rPr>
          <w:i/>
          <w:iCs/>
          <w:szCs w:val="20"/>
        </w:rPr>
      </w:pPr>
      <w:r>
        <w:rPr>
          <w:szCs w:val="20"/>
        </w:rPr>
        <w:t xml:space="preserve">La elicitación de los requerimientos se va a realizar mediante el uso de </w:t>
      </w:r>
      <w:r w:rsidRPr="000D3175">
        <w:rPr>
          <w:b/>
          <w:bCs/>
          <w:szCs w:val="20"/>
        </w:rPr>
        <w:t>Historias de Usuario</w:t>
      </w:r>
      <w:r>
        <w:rPr>
          <w:szCs w:val="20"/>
        </w:rPr>
        <w:t xml:space="preserve"> que se recogen en el apartado de “</w:t>
      </w:r>
      <w:proofErr w:type="spellStart"/>
      <w:r>
        <w:rPr>
          <w:i/>
          <w:iCs/>
          <w:szCs w:val="20"/>
        </w:rPr>
        <w:t>Product</w:t>
      </w:r>
      <w:proofErr w:type="spellEnd"/>
      <w:r>
        <w:rPr>
          <w:i/>
          <w:iCs/>
          <w:szCs w:val="20"/>
        </w:rPr>
        <w:t xml:space="preserve"> Backlog”. </w:t>
      </w:r>
    </w:p>
    <w:p w14:paraId="4D3FF849" w14:textId="77777777" w:rsidR="00B54864" w:rsidRPr="000D3175" w:rsidRDefault="005001AE" w:rsidP="009B4BE6">
      <w:pPr>
        <w:rPr>
          <w:szCs w:val="20"/>
        </w:rPr>
      </w:pPr>
      <w:r>
        <w:rPr>
          <w:szCs w:val="20"/>
        </w:rPr>
        <w:t xml:space="preserve">Dichas historias se </w:t>
      </w:r>
      <w:r w:rsidRPr="000D3175">
        <w:rPr>
          <w:b/>
          <w:bCs/>
          <w:szCs w:val="20"/>
        </w:rPr>
        <w:t>priorizarán</w:t>
      </w:r>
      <w:r>
        <w:rPr>
          <w:szCs w:val="20"/>
        </w:rPr>
        <w:t xml:space="preserve"> y se </w:t>
      </w:r>
      <w:r w:rsidR="000D3175">
        <w:rPr>
          <w:szCs w:val="20"/>
        </w:rPr>
        <w:t xml:space="preserve">repartirán en los diferentes </w:t>
      </w:r>
      <w:r w:rsidR="000D3175">
        <w:rPr>
          <w:i/>
          <w:iCs/>
          <w:szCs w:val="20"/>
        </w:rPr>
        <w:t xml:space="preserve">“Sprint”. </w:t>
      </w:r>
    </w:p>
    <w:p w14:paraId="2A24EC7A" w14:textId="77777777" w:rsidR="00A268B0" w:rsidRPr="00A268B0" w:rsidRDefault="00A268B0" w:rsidP="00A268B0">
      <w:pPr>
        <w:spacing w:before="0" w:after="200"/>
        <w:rPr>
          <w:szCs w:val="20"/>
        </w:rPr>
      </w:pPr>
      <w:r>
        <w:rPr>
          <w:szCs w:val="20"/>
        </w:rPr>
        <w:br w:type="page"/>
      </w:r>
    </w:p>
    <w:p w14:paraId="6590C3A2" w14:textId="77777777" w:rsidR="001E790B" w:rsidRDefault="00907013" w:rsidP="00FE5F5A">
      <w:pPr>
        <w:pStyle w:val="Ttulo4"/>
      </w:pPr>
      <w:bookmarkStart w:id="68" w:name="_Toc127530895"/>
      <w:r>
        <w:lastRenderedPageBreak/>
        <w:t>Product Backlog</w:t>
      </w:r>
      <w:bookmarkEnd w:id="68"/>
    </w:p>
    <w:p w14:paraId="7DAE0A58" w14:textId="77777777" w:rsidR="001E790B" w:rsidRDefault="00512AEF" w:rsidP="001E790B">
      <w:r>
        <w:t xml:space="preserve">En este apartado se van a analizar y descomponer en </w:t>
      </w:r>
      <w:r w:rsidR="00F41739">
        <w:t>historias de usuarios los requisitos descritos en la descripción del proyecto</w:t>
      </w:r>
      <w:r w:rsidR="001E790B">
        <w:t>.</w:t>
      </w:r>
    </w:p>
    <w:p w14:paraId="18CFD2C6" w14:textId="77777777" w:rsidR="00C1264A" w:rsidRDefault="001E790B" w:rsidP="00FE5F5A">
      <w:r>
        <w:t>Estos requisitos definen la funcionalidad del sistema y las interacciones de los usuarios con el software</w:t>
      </w:r>
      <w:r w:rsidR="009708D5">
        <w:t>.</w:t>
      </w:r>
    </w:p>
    <w:p w14:paraId="77D5B2B2" w14:textId="77777777" w:rsidR="00884E10" w:rsidRPr="003404BB" w:rsidRDefault="00884E10" w:rsidP="00FE5F5A"/>
    <w:p w14:paraId="5C353C6A" w14:textId="77777777" w:rsidR="001E790B" w:rsidRPr="00FE5F5A" w:rsidRDefault="00512AEF" w:rsidP="00FE5F5A">
      <w:pPr>
        <w:pStyle w:val="Ttulo6"/>
        <w:rPr>
          <w:bCs/>
        </w:rPr>
      </w:pPr>
      <w:bookmarkStart w:id="69" w:name="_Toc126660430"/>
      <w:bookmarkStart w:id="70" w:name="_Toc126660500"/>
      <w:bookmarkStart w:id="71" w:name="_Toc127354851"/>
      <w:bookmarkStart w:id="72" w:name="_Toc127530896"/>
      <w:r>
        <w:rPr>
          <w:bCs/>
        </w:rPr>
        <w:t xml:space="preserve">INICIATIVA: </w:t>
      </w:r>
      <w:bookmarkEnd w:id="69"/>
      <w:bookmarkEnd w:id="70"/>
      <w:bookmarkEnd w:id="71"/>
      <w:r w:rsidR="00C00BD5">
        <w:rPr>
          <w:bCs/>
        </w:rPr>
        <w:t>Gestión de Usuarios</w:t>
      </w:r>
      <w:bookmarkEnd w:id="72"/>
    </w:p>
    <w:p w14:paraId="015BA220" w14:textId="77777777" w:rsidR="009708D5" w:rsidRDefault="00512AEF" w:rsidP="00C1264A">
      <w:pPr>
        <w:pStyle w:val="Ttulo8"/>
      </w:pPr>
      <w:bookmarkStart w:id="73" w:name="_Toc127530897"/>
      <w:r>
        <w:t xml:space="preserve">ÉPICA: </w:t>
      </w:r>
      <w:r w:rsidR="009708D5" w:rsidRPr="009708D5">
        <w:t>Registro</w:t>
      </w:r>
      <w:bookmarkEnd w:id="73"/>
    </w:p>
    <w:tbl>
      <w:tblPr>
        <w:tblStyle w:val="Tabladecuadrcula4"/>
        <w:tblW w:w="0" w:type="auto"/>
        <w:tblLook w:val="04A0" w:firstRow="1" w:lastRow="0" w:firstColumn="1" w:lastColumn="0" w:noHBand="0" w:noVBand="1"/>
      </w:tblPr>
      <w:tblGrid>
        <w:gridCol w:w="4250"/>
        <w:gridCol w:w="4244"/>
      </w:tblGrid>
      <w:tr w:rsidR="003546DD" w14:paraId="20619A25" w14:textId="77777777" w:rsidTr="000512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4" w:type="dxa"/>
            <w:gridSpan w:val="2"/>
          </w:tcPr>
          <w:p w14:paraId="33676384" w14:textId="77777777" w:rsidR="003546DD" w:rsidRDefault="000512D6" w:rsidP="00E6191A">
            <w:pPr>
              <w:spacing w:before="120" w:after="120"/>
              <w:jc w:val="right"/>
            </w:pPr>
            <w:r>
              <w:t>Historia de Usuario</w:t>
            </w:r>
          </w:p>
        </w:tc>
      </w:tr>
      <w:tr w:rsidR="003546DD" w14:paraId="055AF179" w14:textId="77777777" w:rsidTr="000512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97" w:type="dxa"/>
          </w:tcPr>
          <w:p w14:paraId="5B633E97" w14:textId="77777777" w:rsidR="003546DD" w:rsidRPr="000D3175" w:rsidRDefault="000512D6" w:rsidP="00E6191A">
            <w:pPr>
              <w:spacing w:before="120" w:after="120"/>
              <w:rPr>
                <w:b w:val="0"/>
                <w:bCs w:val="0"/>
              </w:rPr>
            </w:pPr>
            <w:r>
              <w:t>Numero:</w:t>
            </w:r>
            <w:r w:rsidR="000D3175">
              <w:t xml:space="preserve"> </w:t>
            </w:r>
            <w:r w:rsidR="000D3175">
              <w:rPr>
                <w:b w:val="0"/>
                <w:bCs w:val="0"/>
              </w:rPr>
              <w:t>1</w:t>
            </w:r>
          </w:p>
        </w:tc>
        <w:tc>
          <w:tcPr>
            <w:tcW w:w="4797" w:type="dxa"/>
          </w:tcPr>
          <w:p w14:paraId="09651172" w14:textId="77777777" w:rsidR="003546DD" w:rsidRPr="000512D6" w:rsidRDefault="000512D6" w:rsidP="00E6191A">
            <w:pPr>
              <w:spacing w:before="120" w:after="120"/>
              <w:cnfStyle w:val="000000100000" w:firstRow="0" w:lastRow="0" w:firstColumn="0" w:lastColumn="0" w:oddVBand="0" w:evenVBand="0" w:oddHBand="1" w:evenHBand="0" w:firstRowFirstColumn="0" w:firstRowLastColumn="0" w:lastRowFirstColumn="0" w:lastRowLastColumn="0"/>
            </w:pPr>
            <w:r>
              <w:rPr>
                <w:b/>
                <w:bCs/>
              </w:rPr>
              <w:t xml:space="preserve">Usuario: </w:t>
            </w:r>
            <w:r>
              <w:t>Anónimo</w:t>
            </w:r>
          </w:p>
        </w:tc>
      </w:tr>
      <w:tr w:rsidR="000512D6" w14:paraId="30AA8957" w14:textId="77777777" w:rsidTr="000512D6">
        <w:tc>
          <w:tcPr>
            <w:cnfStyle w:val="001000000000" w:firstRow="0" w:lastRow="0" w:firstColumn="1" w:lastColumn="0" w:oddVBand="0" w:evenVBand="0" w:oddHBand="0" w:evenHBand="0" w:firstRowFirstColumn="0" w:firstRowLastColumn="0" w:lastRowFirstColumn="0" w:lastRowLastColumn="0"/>
            <w:tcW w:w="9594" w:type="dxa"/>
            <w:gridSpan w:val="2"/>
          </w:tcPr>
          <w:p w14:paraId="0CEE6522" w14:textId="77777777" w:rsidR="000512D6" w:rsidRPr="000512D6" w:rsidRDefault="000512D6" w:rsidP="00E6191A">
            <w:pPr>
              <w:spacing w:before="120" w:after="120"/>
              <w:rPr>
                <w:b w:val="0"/>
                <w:bCs w:val="0"/>
              </w:rPr>
            </w:pPr>
            <w:r>
              <w:t xml:space="preserve">Historia: </w:t>
            </w:r>
            <w:r w:rsidR="00AB3C7A" w:rsidRPr="00F13F04">
              <w:rPr>
                <w:color w:val="4A671E" w:themeColor="accent5" w:themeShade="80"/>
              </w:rPr>
              <w:t>C</w:t>
            </w:r>
            <w:r w:rsidRPr="00F13F04">
              <w:rPr>
                <w:color w:val="4A671E" w:themeColor="accent5" w:themeShade="80"/>
              </w:rPr>
              <w:t>omo</w:t>
            </w:r>
            <w:r w:rsidRPr="00F13F04">
              <w:rPr>
                <w:b w:val="0"/>
                <w:bCs w:val="0"/>
                <w:color w:val="4A671E" w:themeColor="accent5" w:themeShade="80"/>
              </w:rPr>
              <w:t xml:space="preserve"> </w:t>
            </w:r>
            <w:r>
              <w:rPr>
                <w:b w:val="0"/>
                <w:bCs w:val="0"/>
              </w:rPr>
              <w:t xml:space="preserve">empresa (usuario anónimo) </w:t>
            </w:r>
            <w:r w:rsidRPr="00F13F04">
              <w:rPr>
                <w:color w:val="4A671E" w:themeColor="accent5" w:themeShade="80"/>
              </w:rPr>
              <w:t>quiero</w:t>
            </w:r>
            <w:r>
              <w:rPr>
                <w:b w:val="0"/>
                <w:bCs w:val="0"/>
              </w:rPr>
              <w:t xml:space="preserve"> poder introducir mis datos </w:t>
            </w:r>
            <w:r w:rsidRPr="00F13F04">
              <w:rPr>
                <w:color w:val="4A671E" w:themeColor="accent5" w:themeShade="80"/>
              </w:rPr>
              <w:t>para</w:t>
            </w:r>
            <w:r w:rsidRPr="00F13F04">
              <w:rPr>
                <w:b w:val="0"/>
                <w:bCs w:val="0"/>
                <w:color w:val="6E9A2D" w:themeColor="accent5" w:themeShade="BF"/>
              </w:rPr>
              <w:t xml:space="preserve"> </w:t>
            </w:r>
            <w:r>
              <w:rPr>
                <w:b w:val="0"/>
                <w:bCs w:val="0"/>
              </w:rPr>
              <w:t>crear un perfil.</w:t>
            </w:r>
          </w:p>
        </w:tc>
      </w:tr>
      <w:tr w:rsidR="000512D6" w14:paraId="1FF42712" w14:textId="77777777" w:rsidTr="000512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4" w:type="dxa"/>
            <w:gridSpan w:val="2"/>
          </w:tcPr>
          <w:p w14:paraId="1963AD18" w14:textId="77777777" w:rsidR="000512D6" w:rsidRDefault="000512D6" w:rsidP="00E6191A">
            <w:pPr>
              <w:spacing w:before="120" w:after="120"/>
            </w:pPr>
            <w:r>
              <w:t xml:space="preserve">Descripción: </w:t>
            </w:r>
            <w:r w:rsidRPr="000512D6">
              <w:rPr>
                <w:b w:val="0"/>
                <w:bCs w:val="0"/>
              </w:rPr>
              <w:t>La aplicación debe permitir a las empresas introducir sus datos en un formulario de registro.</w:t>
            </w:r>
          </w:p>
        </w:tc>
      </w:tr>
      <w:tr w:rsidR="000512D6" w14:paraId="2B2A0266" w14:textId="77777777" w:rsidTr="000512D6">
        <w:tc>
          <w:tcPr>
            <w:cnfStyle w:val="001000000000" w:firstRow="0" w:lastRow="0" w:firstColumn="1" w:lastColumn="0" w:oddVBand="0" w:evenVBand="0" w:oddHBand="0" w:evenHBand="0" w:firstRowFirstColumn="0" w:firstRowLastColumn="0" w:lastRowFirstColumn="0" w:lastRowLastColumn="0"/>
            <w:tcW w:w="9594" w:type="dxa"/>
            <w:gridSpan w:val="2"/>
          </w:tcPr>
          <w:p w14:paraId="748B9D9A" w14:textId="77777777" w:rsidR="000512D6" w:rsidRPr="000512D6" w:rsidRDefault="000512D6" w:rsidP="00E6191A">
            <w:pPr>
              <w:spacing w:before="120" w:after="120"/>
              <w:rPr>
                <w:b w:val="0"/>
                <w:bCs w:val="0"/>
              </w:rPr>
            </w:pPr>
            <w:proofErr w:type="spellStart"/>
            <w:r>
              <w:t>Definition</w:t>
            </w:r>
            <w:proofErr w:type="spellEnd"/>
            <w:r>
              <w:t xml:space="preserve"> </w:t>
            </w:r>
            <w:proofErr w:type="spellStart"/>
            <w:r>
              <w:t>of</w:t>
            </w:r>
            <w:proofErr w:type="spellEnd"/>
            <w:r>
              <w:t xml:space="preserve"> </w:t>
            </w:r>
            <w:proofErr w:type="spellStart"/>
            <w:r>
              <w:t>Ready</w:t>
            </w:r>
            <w:proofErr w:type="spellEnd"/>
            <w:r>
              <w:t xml:space="preserve">: </w:t>
            </w:r>
            <w:r w:rsidR="006B1A49">
              <w:rPr>
                <w:b w:val="0"/>
                <w:bCs w:val="0"/>
              </w:rPr>
              <w:t>Debe haberse creado la base de datos, la conexión con la BBDD, la lógica de registro y la interfaz que recoge los datos.</w:t>
            </w:r>
            <w:r>
              <w:t xml:space="preserve"> </w:t>
            </w:r>
          </w:p>
        </w:tc>
      </w:tr>
      <w:tr w:rsidR="000512D6" w14:paraId="0698927D" w14:textId="77777777" w:rsidTr="000512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4" w:type="dxa"/>
            <w:gridSpan w:val="2"/>
          </w:tcPr>
          <w:p w14:paraId="05AADACD" w14:textId="77777777" w:rsidR="000512D6" w:rsidRPr="00965E94" w:rsidRDefault="006B1A49" w:rsidP="00E6191A">
            <w:pPr>
              <w:spacing w:before="120" w:after="120"/>
              <w:rPr>
                <w:b w:val="0"/>
                <w:bCs w:val="0"/>
              </w:rPr>
            </w:pPr>
            <w:proofErr w:type="spellStart"/>
            <w:r w:rsidRPr="006B1A49">
              <w:t>Definitio</w:t>
            </w:r>
            <w:r w:rsidR="00143014">
              <w:t>n</w:t>
            </w:r>
            <w:proofErr w:type="spellEnd"/>
            <w:r>
              <w:t xml:space="preserve"> </w:t>
            </w:r>
            <w:proofErr w:type="spellStart"/>
            <w:r>
              <w:t>of</w:t>
            </w:r>
            <w:proofErr w:type="spellEnd"/>
            <w:r>
              <w:t xml:space="preserve"> Done: </w:t>
            </w:r>
            <w:r>
              <w:rPr>
                <w:b w:val="0"/>
                <w:bCs w:val="0"/>
              </w:rPr>
              <w:t>Es posible crear un perfil guardando los datos de la empresa de forma segura y validándolos de manera que no haya nombres duplicados, la contraseña sea segura</w:t>
            </w:r>
            <w:r w:rsidR="00965E94">
              <w:rPr>
                <w:b w:val="0"/>
                <w:bCs w:val="0"/>
              </w:rPr>
              <w:t xml:space="preserve"> y</w:t>
            </w:r>
            <w:r w:rsidR="00143014">
              <w:rPr>
                <w:b w:val="0"/>
                <w:bCs w:val="0"/>
              </w:rPr>
              <w:t xml:space="preserve"> se guard</w:t>
            </w:r>
            <w:r w:rsidR="00965E94">
              <w:rPr>
                <w:b w:val="0"/>
                <w:bCs w:val="0"/>
              </w:rPr>
              <w:t>e</w:t>
            </w:r>
            <w:r w:rsidR="00143014">
              <w:rPr>
                <w:b w:val="0"/>
                <w:bCs w:val="0"/>
              </w:rPr>
              <w:t xml:space="preserve"> </w:t>
            </w:r>
            <w:proofErr w:type="spellStart"/>
            <w:r w:rsidR="00143014">
              <w:rPr>
                <w:b w:val="0"/>
                <w:bCs w:val="0"/>
                <w:i/>
                <w:iCs/>
              </w:rPr>
              <w:t>hasheada</w:t>
            </w:r>
            <w:proofErr w:type="spellEnd"/>
            <w:r w:rsidR="00965E94">
              <w:rPr>
                <w:b w:val="0"/>
                <w:bCs w:val="0"/>
                <w:i/>
                <w:iCs/>
              </w:rPr>
              <w:t xml:space="preserve"> </w:t>
            </w:r>
            <w:r w:rsidR="00965E94">
              <w:rPr>
                <w:b w:val="0"/>
                <w:bCs w:val="0"/>
              </w:rPr>
              <w:t>en la BBDD, el email se confirme con un correo de validación y se cree un usuario administrador.</w:t>
            </w:r>
          </w:p>
        </w:tc>
      </w:tr>
    </w:tbl>
    <w:p w14:paraId="263878BD" w14:textId="77777777" w:rsidR="00A268B0" w:rsidRDefault="00A268B0" w:rsidP="00E6191A"/>
    <w:p w14:paraId="5F7CAE65" w14:textId="77777777" w:rsidR="00E6191A" w:rsidRDefault="00A268B0" w:rsidP="00A268B0">
      <w:pPr>
        <w:spacing w:before="0" w:after="200"/>
      </w:pPr>
      <w:r>
        <w:br w:type="page"/>
      </w:r>
    </w:p>
    <w:p w14:paraId="4D3B3A53" w14:textId="77777777" w:rsidR="00004C74" w:rsidRDefault="00965E94" w:rsidP="00C1264A">
      <w:pPr>
        <w:pStyle w:val="Ttulo8"/>
      </w:pPr>
      <w:bookmarkStart w:id="74" w:name="_Toc127530898"/>
      <w:r>
        <w:lastRenderedPageBreak/>
        <w:t xml:space="preserve">ÉPICA: </w:t>
      </w:r>
      <w:r w:rsidR="00004C74">
        <w:t>Dar de Alta Usuarios</w:t>
      </w:r>
      <w:bookmarkEnd w:id="74"/>
    </w:p>
    <w:tbl>
      <w:tblPr>
        <w:tblStyle w:val="Tabladecuadrcula4"/>
        <w:tblW w:w="0" w:type="auto"/>
        <w:tblLook w:val="04A0" w:firstRow="1" w:lastRow="0" w:firstColumn="1" w:lastColumn="0" w:noHBand="0" w:noVBand="1"/>
      </w:tblPr>
      <w:tblGrid>
        <w:gridCol w:w="4200"/>
        <w:gridCol w:w="4294"/>
      </w:tblGrid>
      <w:tr w:rsidR="00965E94" w14:paraId="55B0A648" w14:textId="77777777" w:rsidTr="00C954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4" w:type="dxa"/>
            <w:gridSpan w:val="2"/>
          </w:tcPr>
          <w:p w14:paraId="74394FA0" w14:textId="77777777" w:rsidR="00965E94" w:rsidRDefault="00965E94" w:rsidP="00E6191A">
            <w:pPr>
              <w:spacing w:before="120" w:after="120"/>
              <w:jc w:val="right"/>
            </w:pPr>
            <w:r>
              <w:t>Historia de Usuario</w:t>
            </w:r>
          </w:p>
        </w:tc>
      </w:tr>
      <w:tr w:rsidR="00965E94" w14:paraId="0E873513" w14:textId="77777777" w:rsidTr="00C954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97" w:type="dxa"/>
          </w:tcPr>
          <w:p w14:paraId="74E80D6B" w14:textId="77777777" w:rsidR="00965E94" w:rsidRPr="000D3175" w:rsidRDefault="00965E94" w:rsidP="00E6191A">
            <w:pPr>
              <w:spacing w:before="120" w:after="120"/>
              <w:rPr>
                <w:b w:val="0"/>
                <w:bCs w:val="0"/>
              </w:rPr>
            </w:pPr>
            <w:r>
              <w:t>Numero:</w:t>
            </w:r>
            <w:r w:rsidR="000D3175">
              <w:t xml:space="preserve"> </w:t>
            </w:r>
            <w:r w:rsidR="000D3175">
              <w:rPr>
                <w:b w:val="0"/>
                <w:bCs w:val="0"/>
              </w:rPr>
              <w:t>2</w:t>
            </w:r>
          </w:p>
        </w:tc>
        <w:tc>
          <w:tcPr>
            <w:tcW w:w="4797" w:type="dxa"/>
          </w:tcPr>
          <w:p w14:paraId="0557A5FB" w14:textId="77777777" w:rsidR="00965E94" w:rsidRPr="000512D6" w:rsidRDefault="00965E94" w:rsidP="00E6191A">
            <w:pPr>
              <w:spacing w:before="120" w:after="120"/>
              <w:cnfStyle w:val="000000100000" w:firstRow="0" w:lastRow="0" w:firstColumn="0" w:lastColumn="0" w:oddVBand="0" w:evenVBand="0" w:oddHBand="1" w:evenHBand="0" w:firstRowFirstColumn="0" w:firstRowLastColumn="0" w:lastRowFirstColumn="0" w:lastRowLastColumn="0"/>
            </w:pPr>
            <w:r>
              <w:rPr>
                <w:b/>
                <w:bCs/>
              </w:rPr>
              <w:t xml:space="preserve">Usuario: </w:t>
            </w:r>
            <w:r>
              <w:t>A</w:t>
            </w:r>
            <w:r w:rsidR="009B081A">
              <w:t>dministrador</w:t>
            </w:r>
          </w:p>
        </w:tc>
      </w:tr>
      <w:tr w:rsidR="00965E94" w14:paraId="056261F0" w14:textId="77777777" w:rsidTr="00C95438">
        <w:tc>
          <w:tcPr>
            <w:cnfStyle w:val="001000000000" w:firstRow="0" w:lastRow="0" w:firstColumn="1" w:lastColumn="0" w:oddVBand="0" w:evenVBand="0" w:oddHBand="0" w:evenHBand="0" w:firstRowFirstColumn="0" w:firstRowLastColumn="0" w:lastRowFirstColumn="0" w:lastRowLastColumn="0"/>
            <w:tcW w:w="9594" w:type="dxa"/>
            <w:gridSpan w:val="2"/>
          </w:tcPr>
          <w:p w14:paraId="740BD7CA" w14:textId="77777777" w:rsidR="00965E94" w:rsidRPr="000512D6" w:rsidRDefault="00965E94" w:rsidP="00E6191A">
            <w:pPr>
              <w:spacing w:before="120" w:after="120"/>
              <w:rPr>
                <w:b w:val="0"/>
                <w:bCs w:val="0"/>
              </w:rPr>
            </w:pPr>
            <w:r>
              <w:t>Historia:</w:t>
            </w:r>
            <w:r w:rsidR="009B081A">
              <w:t xml:space="preserve"> </w:t>
            </w:r>
            <w:r w:rsidR="00AB3C7A" w:rsidRPr="00F13F04">
              <w:rPr>
                <w:color w:val="4A671E" w:themeColor="accent5" w:themeShade="80"/>
              </w:rPr>
              <w:t>C</w:t>
            </w:r>
            <w:r w:rsidR="009B081A" w:rsidRPr="00F13F04">
              <w:rPr>
                <w:color w:val="4A671E" w:themeColor="accent5" w:themeShade="80"/>
              </w:rPr>
              <w:t>omo</w:t>
            </w:r>
            <w:r w:rsidR="009B081A">
              <w:rPr>
                <w:b w:val="0"/>
                <w:bCs w:val="0"/>
              </w:rPr>
              <w:t xml:space="preserve"> administrador </w:t>
            </w:r>
            <w:r w:rsidR="009B081A" w:rsidRPr="00F13F04">
              <w:rPr>
                <w:color w:val="4A671E" w:themeColor="accent5" w:themeShade="80"/>
              </w:rPr>
              <w:t>quiero</w:t>
            </w:r>
            <w:r w:rsidR="009B081A">
              <w:rPr>
                <w:b w:val="0"/>
                <w:bCs w:val="0"/>
              </w:rPr>
              <w:t xml:space="preserve"> poder introducir los datos de un trabajador </w:t>
            </w:r>
            <w:r w:rsidR="009B081A" w:rsidRPr="00F13F04">
              <w:rPr>
                <w:color w:val="4A671E" w:themeColor="accent5" w:themeShade="80"/>
              </w:rPr>
              <w:t>para</w:t>
            </w:r>
            <w:r w:rsidR="009B081A">
              <w:rPr>
                <w:b w:val="0"/>
                <w:bCs w:val="0"/>
              </w:rPr>
              <w:t xml:space="preserve"> darles de alta dentro del perfil de empresa</w:t>
            </w:r>
            <w:r>
              <w:rPr>
                <w:b w:val="0"/>
                <w:bCs w:val="0"/>
              </w:rPr>
              <w:t>.</w:t>
            </w:r>
          </w:p>
        </w:tc>
      </w:tr>
      <w:tr w:rsidR="00965E94" w14:paraId="7041728C" w14:textId="77777777" w:rsidTr="00C954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4" w:type="dxa"/>
            <w:gridSpan w:val="2"/>
          </w:tcPr>
          <w:p w14:paraId="2A53E9EA" w14:textId="77777777" w:rsidR="00965E94" w:rsidRDefault="00965E94" w:rsidP="00E6191A">
            <w:pPr>
              <w:spacing w:before="120" w:after="120"/>
            </w:pPr>
            <w:r>
              <w:t xml:space="preserve">Descripción: </w:t>
            </w:r>
            <w:r w:rsidR="009B081A" w:rsidRPr="009B081A">
              <w:rPr>
                <w:b w:val="0"/>
                <w:bCs w:val="0"/>
              </w:rPr>
              <w:t>El rol de administrador permite dar de alta nuevos usuarios y asignarles el rol deseado, a través de un formulario de alta en una vista solo visible a estos usuarios.</w:t>
            </w:r>
          </w:p>
        </w:tc>
      </w:tr>
      <w:tr w:rsidR="00965E94" w14:paraId="02DCF815" w14:textId="77777777" w:rsidTr="00C95438">
        <w:tc>
          <w:tcPr>
            <w:cnfStyle w:val="001000000000" w:firstRow="0" w:lastRow="0" w:firstColumn="1" w:lastColumn="0" w:oddVBand="0" w:evenVBand="0" w:oddHBand="0" w:evenHBand="0" w:firstRowFirstColumn="0" w:firstRowLastColumn="0" w:lastRowFirstColumn="0" w:lastRowLastColumn="0"/>
            <w:tcW w:w="9594" w:type="dxa"/>
            <w:gridSpan w:val="2"/>
          </w:tcPr>
          <w:p w14:paraId="19D45C13" w14:textId="77777777" w:rsidR="00965E94" w:rsidRPr="000512D6" w:rsidRDefault="00965E94" w:rsidP="00E6191A">
            <w:pPr>
              <w:spacing w:before="120" w:after="120"/>
              <w:rPr>
                <w:b w:val="0"/>
                <w:bCs w:val="0"/>
              </w:rPr>
            </w:pPr>
            <w:proofErr w:type="spellStart"/>
            <w:r>
              <w:t>Definition</w:t>
            </w:r>
            <w:proofErr w:type="spellEnd"/>
            <w:r>
              <w:t xml:space="preserve"> </w:t>
            </w:r>
            <w:proofErr w:type="spellStart"/>
            <w:r>
              <w:t>of</w:t>
            </w:r>
            <w:proofErr w:type="spellEnd"/>
            <w:r>
              <w:t xml:space="preserve"> </w:t>
            </w:r>
            <w:proofErr w:type="spellStart"/>
            <w:r>
              <w:t>Ready</w:t>
            </w:r>
            <w:proofErr w:type="spellEnd"/>
            <w:r>
              <w:t xml:space="preserve">: </w:t>
            </w:r>
            <w:r>
              <w:rPr>
                <w:b w:val="0"/>
                <w:bCs w:val="0"/>
              </w:rPr>
              <w:t xml:space="preserve">Debe haberse creado la base de datos, la conexión con la BBDD, la lógica de </w:t>
            </w:r>
            <w:r w:rsidR="009B081A">
              <w:rPr>
                <w:b w:val="0"/>
                <w:bCs w:val="0"/>
              </w:rPr>
              <w:t>alta de usuarios</w:t>
            </w:r>
            <w:r>
              <w:rPr>
                <w:b w:val="0"/>
                <w:bCs w:val="0"/>
              </w:rPr>
              <w:t xml:space="preserve"> y la interfaz que recoge los datos.</w:t>
            </w:r>
            <w:r>
              <w:t xml:space="preserve"> </w:t>
            </w:r>
          </w:p>
        </w:tc>
      </w:tr>
      <w:tr w:rsidR="00965E94" w14:paraId="34F8867A" w14:textId="77777777" w:rsidTr="00C954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4" w:type="dxa"/>
            <w:gridSpan w:val="2"/>
          </w:tcPr>
          <w:p w14:paraId="7225F36D" w14:textId="77777777" w:rsidR="00965E94" w:rsidRPr="00965E94" w:rsidRDefault="00965E94" w:rsidP="00E6191A">
            <w:pPr>
              <w:spacing w:before="120" w:after="120"/>
              <w:rPr>
                <w:b w:val="0"/>
                <w:bCs w:val="0"/>
              </w:rPr>
            </w:pPr>
            <w:proofErr w:type="spellStart"/>
            <w:r w:rsidRPr="006B1A49">
              <w:t>Definitio</w:t>
            </w:r>
            <w:r>
              <w:t>n</w:t>
            </w:r>
            <w:proofErr w:type="spellEnd"/>
            <w:r>
              <w:t xml:space="preserve"> </w:t>
            </w:r>
            <w:proofErr w:type="spellStart"/>
            <w:r>
              <w:t>of</w:t>
            </w:r>
            <w:proofErr w:type="spellEnd"/>
            <w:r>
              <w:t xml:space="preserve"> Done:</w:t>
            </w:r>
            <w:r w:rsidR="009B081A">
              <w:t xml:space="preserve"> </w:t>
            </w:r>
            <w:r w:rsidR="009B081A">
              <w:rPr>
                <w:b w:val="0"/>
                <w:bCs w:val="0"/>
              </w:rPr>
              <w:t>Es posible dar de alta un usuario</w:t>
            </w:r>
            <w:r w:rsidR="003016E0">
              <w:rPr>
                <w:b w:val="0"/>
                <w:bCs w:val="0"/>
              </w:rPr>
              <w:t>,</w:t>
            </w:r>
            <w:r w:rsidR="009B081A">
              <w:rPr>
                <w:b w:val="0"/>
                <w:bCs w:val="0"/>
              </w:rPr>
              <w:t xml:space="preserve"> introduciendo su código de empleado, contraseña y rol que desempeña</w:t>
            </w:r>
            <w:r>
              <w:rPr>
                <w:b w:val="0"/>
                <w:bCs w:val="0"/>
              </w:rPr>
              <w:t>.</w:t>
            </w:r>
            <w:r w:rsidR="003016E0">
              <w:rPr>
                <w:b w:val="0"/>
                <w:bCs w:val="0"/>
              </w:rPr>
              <w:t xml:space="preserve"> Los datos introducidos se validan de manera que solo se puedan introducir letras y números en los campos.</w:t>
            </w:r>
          </w:p>
        </w:tc>
      </w:tr>
    </w:tbl>
    <w:p w14:paraId="3D4BB3B0" w14:textId="77777777" w:rsidR="00EC0B42" w:rsidRDefault="00EC0B42" w:rsidP="00E6191A"/>
    <w:p w14:paraId="1C3937B6" w14:textId="77777777" w:rsidR="00004C74" w:rsidRDefault="003016E0" w:rsidP="00C1264A">
      <w:pPr>
        <w:pStyle w:val="Ttulo8"/>
      </w:pPr>
      <w:bookmarkStart w:id="75" w:name="_Toc127530899"/>
      <w:r>
        <w:t>É</w:t>
      </w:r>
      <w:r w:rsidR="00E6191A">
        <w:t>PICA</w:t>
      </w:r>
      <w:r>
        <w:t xml:space="preserve">: </w:t>
      </w:r>
      <w:r w:rsidR="00004C74" w:rsidRPr="00004C74">
        <w:t>Identificación</w:t>
      </w:r>
      <w:bookmarkEnd w:id="75"/>
    </w:p>
    <w:tbl>
      <w:tblPr>
        <w:tblStyle w:val="Tabladecuadrcula4"/>
        <w:tblW w:w="0" w:type="auto"/>
        <w:tblLook w:val="04A0" w:firstRow="1" w:lastRow="0" w:firstColumn="1" w:lastColumn="0" w:noHBand="0" w:noVBand="1"/>
      </w:tblPr>
      <w:tblGrid>
        <w:gridCol w:w="4225"/>
        <w:gridCol w:w="4269"/>
      </w:tblGrid>
      <w:tr w:rsidR="00E6191A" w14:paraId="5BCC4759" w14:textId="77777777" w:rsidTr="00E6191A">
        <w:trPr>
          <w:cnfStyle w:val="100000000000" w:firstRow="1" w:lastRow="0" w:firstColumn="0" w:lastColumn="0" w:oddVBand="0" w:evenVBand="0" w:oddHBand="0" w:evenHBand="0" w:firstRowFirstColumn="0" w:firstRowLastColumn="0" w:lastRowFirstColumn="0" w:lastRowLastColumn="0"/>
          <w:trHeight w:val="617"/>
        </w:trPr>
        <w:tc>
          <w:tcPr>
            <w:cnfStyle w:val="001000000000" w:firstRow="0" w:lastRow="0" w:firstColumn="1" w:lastColumn="0" w:oddVBand="0" w:evenVBand="0" w:oddHBand="0" w:evenHBand="0" w:firstRowFirstColumn="0" w:firstRowLastColumn="0" w:lastRowFirstColumn="0" w:lastRowLastColumn="0"/>
            <w:tcW w:w="9594" w:type="dxa"/>
            <w:gridSpan w:val="2"/>
          </w:tcPr>
          <w:p w14:paraId="5A1B139D" w14:textId="77777777" w:rsidR="00E6191A" w:rsidRDefault="00E6191A" w:rsidP="00E6191A">
            <w:pPr>
              <w:spacing w:before="120" w:after="120"/>
              <w:jc w:val="right"/>
            </w:pPr>
            <w:r>
              <w:t>Historia de Usuario</w:t>
            </w:r>
          </w:p>
        </w:tc>
      </w:tr>
      <w:tr w:rsidR="00E6191A" w14:paraId="5FDB718E" w14:textId="77777777" w:rsidTr="00E6191A">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4797" w:type="dxa"/>
          </w:tcPr>
          <w:p w14:paraId="46DA0EF4" w14:textId="77777777" w:rsidR="00E6191A" w:rsidRPr="000D3175" w:rsidRDefault="00E6191A" w:rsidP="00E6191A">
            <w:pPr>
              <w:spacing w:before="120" w:after="120"/>
              <w:rPr>
                <w:b w:val="0"/>
                <w:bCs w:val="0"/>
              </w:rPr>
            </w:pPr>
            <w:r>
              <w:t>Numero:</w:t>
            </w:r>
            <w:r w:rsidR="000D3175">
              <w:t xml:space="preserve"> </w:t>
            </w:r>
            <w:r w:rsidR="000D3175">
              <w:rPr>
                <w:b w:val="0"/>
                <w:bCs w:val="0"/>
              </w:rPr>
              <w:t>3</w:t>
            </w:r>
          </w:p>
        </w:tc>
        <w:tc>
          <w:tcPr>
            <w:tcW w:w="4797" w:type="dxa"/>
          </w:tcPr>
          <w:p w14:paraId="367C7684" w14:textId="77777777" w:rsidR="00E6191A" w:rsidRPr="000512D6" w:rsidRDefault="00E6191A" w:rsidP="00E6191A">
            <w:pPr>
              <w:spacing w:before="120" w:after="120"/>
              <w:cnfStyle w:val="000000100000" w:firstRow="0" w:lastRow="0" w:firstColumn="0" w:lastColumn="0" w:oddVBand="0" w:evenVBand="0" w:oddHBand="1" w:evenHBand="0" w:firstRowFirstColumn="0" w:firstRowLastColumn="0" w:lastRowFirstColumn="0" w:lastRowLastColumn="0"/>
            </w:pPr>
            <w:r>
              <w:rPr>
                <w:b/>
                <w:bCs/>
              </w:rPr>
              <w:t xml:space="preserve">Usuario: </w:t>
            </w:r>
            <w:r w:rsidR="000D3175">
              <w:t>Todos los registrados</w:t>
            </w:r>
            <w:r w:rsidR="00485BBE">
              <w:t>.</w:t>
            </w:r>
          </w:p>
        </w:tc>
      </w:tr>
      <w:tr w:rsidR="00E6191A" w14:paraId="1DB72B09" w14:textId="77777777" w:rsidTr="00C95438">
        <w:tc>
          <w:tcPr>
            <w:cnfStyle w:val="001000000000" w:firstRow="0" w:lastRow="0" w:firstColumn="1" w:lastColumn="0" w:oddVBand="0" w:evenVBand="0" w:oddHBand="0" w:evenHBand="0" w:firstRowFirstColumn="0" w:firstRowLastColumn="0" w:lastRowFirstColumn="0" w:lastRowLastColumn="0"/>
            <w:tcW w:w="9594" w:type="dxa"/>
            <w:gridSpan w:val="2"/>
          </w:tcPr>
          <w:p w14:paraId="00A038FE" w14:textId="77777777" w:rsidR="00E6191A" w:rsidRPr="000512D6" w:rsidRDefault="00E6191A" w:rsidP="00E6191A">
            <w:pPr>
              <w:spacing w:before="120" w:after="120"/>
              <w:rPr>
                <w:b w:val="0"/>
                <w:bCs w:val="0"/>
              </w:rPr>
            </w:pPr>
            <w:r>
              <w:t>Historia:</w:t>
            </w:r>
            <w:r w:rsidR="00485BBE">
              <w:t xml:space="preserve"> </w:t>
            </w:r>
            <w:r w:rsidR="00485BBE" w:rsidRPr="00F13F04">
              <w:rPr>
                <w:color w:val="4A671E" w:themeColor="accent5" w:themeShade="80"/>
              </w:rPr>
              <w:t>Como</w:t>
            </w:r>
            <w:r w:rsidR="00485BBE">
              <w:rPr>
                <w:b w:val="0"/>
                <w:bCs w:val="0"/>
              </w:rPr>
              <w:t xml:space="preserve"> usuario </w:t>
            </w:r>
            <w:r w:rsidR="00485BBE" w:rsidRPr="00F13F04">
              <w:rPr>
                <w:color w:val="4A671E" w:themeColor="accent5" w:themeShade="80"/>
              </w:rPr>
              <w:t>quiero</w:t>
            </w:r>
            <w:r w:rsidR="00485BBE">
              <w:rPr>
                <w:b w:val="0"/>
                <w:bCs w:val="0"/>
              </w:rPr>
              <w:t xml:space="preserve"> poder introducir mis credenciales </w:t>
            </w:r>
            <w:r w:rsidR="00485BBE" w:rsidRPr="00F13F04">
              <w:rPr>
                <w:color w:val="4A671E" w:themeColor="accent5" w:themeShade="80"/>
              </w:rPr>
              <w:t>para</w:t>
            </w:r>
            <w:r w:rsidR="00485BBE">
              <w:rPr>
                <w:b w:val="0"/>
                <w:bCs w:val="0"/>
              </w:rPr>
              <w:t xml:space="preserve"> </w:t>
            </w:r>
            <w:r w:rsidR="00B85993">
              <w:rPr>
                <w:b w:val="0"/>
                <w:bCs w:val="0"/>
              </w:rPr>
              <w:t>iniciar sesión en</w:t>
            </w:r>
            <w:r w:rsidR="00485BBE">
              <w:rPr>
                <w:b w:val="0"/>
                <w:bCs w:val="0"/>
              </w:rPr>
              <w:t xml:space="preserve"> la aplicación</w:t>
            </w:r>
            <w:r>
              <w:rPr>
                <w:b w:val="0"/>
                <w:bCs w:val="0"/>
              </w:rPr>
              <w:t>.</w:t>
            </w:r>
          </w:p>
        </w:tc>
      </w:tr>
      <w:tr w:rsidR="00E6191A" w14:paraId="2E7283D2" w14:textId="77777777" w:rsidTr="00C954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4" w:type="dxa"/>
            <w:gridSpan w:val="2"/>
          </w:tcPr>
          <w:p w14:paraId="16FACC0B" w14:textId="77777777" w:rsidR="00E6191A" w:rsidRDefault="00E6191A" w:rsidP="00E6191A">
            <w:pPr>
              <w:spacing w:before="120" w:after="120"/>
            </w:pPr>
            <w:r>
              <w:t xml:space="preserve">Descripción: </w:t>
            </w:r>
            <w:r w:rsidRPr="00E6191A">
              <w:rPr>
                <w:b w:val="0"/>
                <w:bCs w:val="0"/>
              </w:rPr>
              <w:t>La identificación se hará a través de un formulario en el que el usuario deberá introducir nombre y contraseña.</w:t>
            </w:r>
          </w:p>
        </w:tc>
      </w:tr>
      <w:tr w:rsidR="00E6191A" w14:paraId="4E6053F0" w14:textId="77777777" w:rsidTr="00C95438">
        <w:tc>
          <w:tcPr>
            <w:cnfStyle w:val="001000000000" w:firstRow="0" w:lastRow="0" w:firstColumn="1" w:lastColumn="0" w:oddVBand="0" w:evenVBand="0" w:oddHBand="0" w:evenHBand="0" w:firstRowFirstColumn="0" w:firstRowLastColumn="0" w:lastRowFirstColumn="0" w:lastRowLastColumn="0"/>
            <w:tcW w:w="9594" w:type="dxa"/>
            <w:gridSpan w:val="2"/>
          </w:tcPr>
          <w:p w14:paraId="7A37EBDC" w14:textId="77777777" w:rsidR="00E6191A" w:rsidRPr="000512D6" w:rsidRDefault="00E6191A" w:rsidP="00E6191A">
            <w:pPr>
              <w:spacing w:before="120" w:after="120"/>
              <w:rPr>
                <w:b w:val="0"/>
                <w:bCs w:val="0"/>
              </w:rPr>
            </w:pPr>
            <w:proofErr w:type="spellStart"/>
            <w:r>
              <w:t>Definition</w:t>
            </w:r>
            <w:proofErr w:type="spellEnd"/>
            <w:r>
              <w:t xml:space="preserve"> </w:t>
            </w:r>
            <w:proofErr w:type="spellStart"/>
            <w:r>
              <w:t>of</w:t>
            </w:r>
            <w:proofErr w:type="spellEnd"/>
            <w:r>
              <w:t xml:space="preserve"> </w:t>
            </w:r>
            <w:proofErr w:type="spellStart"/>
            <w:r>
              <w:t>Ready</w:t>
            </w:r>
            <w:proofErr w:type="spellEnd"/>
            <w:r>
              <w:t xml:space="preserve">: </w:t>
            </w:r>
            <w:r>
              <w:rPr>
                <w:b w:val="0"/>
                <w:bCs w:val="0"/>
              </w:rPr>
              <w:t>Debe haberse creado el registro y la lógica de autentificación.</w:t>
            </w:r>
            <w:r>
              <w:t xml:space="preserve"> </w:t>
            </w:r>
          </w:p>
        </w:tc>
      </w:tr>
      <w:tr w:rsidR="00E6191A" w14:paraId="51FF5073" w14:textId="77777777" w:rsidTr="00C954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4" w:type="dxa"/>
            <w:gridSpan w:val="2"/>
          </w:tcPr>
          <w:p w14:paraId="60810DE7" w14:textId="77777777" w:rsidR="00E6191A" w:rsidRPr="00965E94" w:rsidRDefault="00E6191A" w:rsidP="00E6191A">
            <w:pPr>
              <w:spacing w:before="120" w:after="120"/>
              <w:rPr>
                <w:b w:val="0"/>
                <w:bCs w:val="0"/>
              </w:rPr>
            </w:pPr>
            <w:proofErr w:type="spellStart"/>
            <w:r w:rsidRPr="006B1A49">
              <w:t>Definitio</w:t>
            </w:r>
            <w:r>
              <w:t>n</w:t>
            </w:r>
            <w:proofErr w:type="spellEnd"/>
            <w:r>
              <w:t xml:space="preserve"> </w:t>
            </w:r>
            <w:proofErr w:type="spellStart"/>
            <w:r>
              <w:t>of</w:t>
            </w:r>
            <w:proofErr w:type="spellEnd"/>
            <w:r>
              <w:t xml:space="preserve"> Done:</w:t>
            </w:r>
            <w:r w:rsidR="007C1D8D">
              <w:t xml:space="preserve"> </w:t>
            </w:r>
            <w:r>
              <w:rPr>
                <w:b w:val="0"/>
                <w:bCs w:val="0"/>
              </w:rPr>
              <w:t>Es posible autentificarse contra los datos</w:t>
            </w:r>
            <w:r w:rsidR="007C1D8D">
              <w:rPr>
                <w:b w:val="0"/>
                <w:bCs w:val="0"/>
              </w:rPr>
              <w:t xml:space="preserve"> de acceso</w:t>
            </w:r>
            <w:r>
              <w:rPr>
                <w:b w:val="0"/>
                <w:bCs w:val="0"/>
              </w:rPr>
              <w:t xml:space="preserve"> guardados en la BBDD.</w:t>
            </w:r>
            <w:r w:rsidR="00485BBE">
              <w:rPr>
                <w:b w:val="0"/>
                <w:bCs w:val="0"/>
              </w:rPr>
              <w:t xml:space="preserve"> </w:t>
            </w:r>
          </w:p>
        </w:tc>
      </w:tr>
    </w:tbl>
    <w:p w14:paraId="4ABE3D71" w14:textId="77777777" w:rsidR="00115498" w:rsidRDefault="00115498" w:rsidP="00115498">
      <w:pPr>
        <w:rPr>
          <w:b/>
          <w:bCs/>
        </w:rPr>
      </w:pPr>
    </w:p>
    <w:p w14:paraId="7F4806F1" w14:textId="77777777" w:rsidR="00485BBE" w:rsidRDefault="00485BBE" w:rsidP="00115498">
      <w:pPr>
        <w:rPr>
          <w:b/>
          <w:bCs/>
        </w:rPr>
      </w:pPr>
    </w:p>
    <w:p w14:paraId="093F452A" w14:textId="77777777" w:rsidR="009B63AC" w:rsidRDefault="009B63AC" w:rsidP="00115498">
      <w:pPr>
        <w:rPr>
          <w:b/>
          <w:bCs/>
        </w:rPr>
      </w:pPr>
    </w:p>
    <w:p w14:paraId="5B4D083D" w14:textId="77777777" w:rsidR="00115498" w:rsidRDefault="00485BBE" w:rsidP="00C1264A">
      <w:pPr>
        <w:pStyle w:val="Ttulo8"/>
      </w:pPr>
      <w:bookmarkStart w:id="76" w:name="_Toc127530900"/>
      <w:r>
        <w:t xml:space="preserve">ÉPICA: </w:t>
      </w:r>
      <w:r w:rsidR="00115498">
        <w:t>Cierre de sesión</w:t>
      </w:r>
      <w:bookmarkEnd w:id="76"/>
    </w:p>
    <w:tbl>
      <w:tblPr>
        <w:tblStyle w:val="Tabladecuadrcula4"/>
        <w:tblW w:w="0" w:type="auto"/>
        <w:tblLook w:val="04A0" w:firstRow="1" w:lastRow="0" w:firstColumn="1" w:lastColumn="0" w:noHBand="0" w:noVBand="1"/>
      </w:tblPr>
      <w:tblGrid>
        <w:gridCol w:w="4225"/>
        <w:gridCol w:w="4269"/>
      </w:tblGrid>
      <w:tr w:rsidR="00485BBE" w14:paraId="3FB6566B" w14:textId="77777777" w:rsidTr="00C95438">
        <w:trPr>
          <w:cnfStyle w:val="100000000000" w:firstRow="1" w:lastRow="0" w:firstColumn="0" w:lastColumn="0" w:oddVBand="0" w:evenVBand="0" w:oddHBand="0" w:evenHBand="0" w:firstRowFirstColumn="0" w:firstRowLastColumn="0" w:lastRowFirstColumn="0" w:lastRowLastColumn="0"/>
          <w:trHeight w:val="617"/>
        </w:trPr>
        <w:tc>
          <w:tcPr>
            <w:cnfStyle w:val="001000000000" w:firstRow="0" w:lastRow="0" w:firstColumn="1" w:lastColumn="0" w:oddVBand="0" w:evenVBand="0" w:oddHBand="0" w:evenHBand="0" w:firstRowFirstColumn="0" w:firstRowLastColumn="0" w:lastRowFirstColumn="0" w:lastRowLastColumn="0"/>
            <w:tcW w:w="9594" w:type="dxa"/>
            <w:gridSpan w:val="2"/>
          </w:tcPr>
          <w:p w14:paraId="3541FDE7" w14:textId="77777777" w:rsidR="00485BBE" w:rsidRDefault="00485BBE" w:rsidP="00C95438">
            <w:pPr>
              <w:spacing w:before="120" w:after="120"/>
              <w:jc w:val="right"/>
            </w:pPr>
            <w:r>
              <w:t>Historia de Usuario</w:t>
            </w:r>
          </w:p>
        </w:tc>
      </w:tr>
      <w:tr w:rsidR="00485BBE" w14:paraId="21177369" w14:textId="77777777" w:rsidTr="00C95438">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4797" w:type="dxa"/>
          </w:tcPr>
          <w:p w14:paraId="511E15FF" w14:textId="77777777" w:rsidR="00485BBE" w:rsidRPr="009B63AC" w:rsidRDefault="00485BBE" w:rsidP="00C95438">
            <w:pPr>
              <w:spacing w:before="120" w:after="120"/>
              <w:rPr>
                <w:b w:val="0"/>
                <w:bCs w:val="0"/>
              </w:rPr>
            </w:pPr>
            <w:r>
              <w:t>Numero:</w:t>
            </w:r>
            <w:r w:rsidR="009B63AC">
              <w:t xml:space="preserve"> </w:t>
            </w:r>
            <w:r w:rsidR="009B63AC">
              <w:rPr>
                <w:b w:val="0"/>
                <w:bCs w:val="0"/>
              </w:rPr>
              <w:t>4</w:t>
            </w:r>
          </w:p>
        </w:tc>
        <w:tc>
          <w:tcPr>
            <w:tcW w:w="4797" w:type="dxa"/>
          </w:tcPr>
          <w:p w14:paraId="0A3EAA49" w14:textId="77777777" w:rsidR="00485BBE" w:rsidRPr="000512D6" w:rsidRDefault="00485BBE" w:rsidP="00C95438">
            <w:pPr>
              <w:spacing w:before="120" w:after="120"/>
              <w:cnfStyle w:val="000000100000" w:firstRow="0" w:lastRow="0" w:firstColumn="0" w:lastColumn="0" w:oddVBand="0" w:evenVBand="0" w:oddHBand="1" w:evenHBand="0" w:firstRowFirstColumn="0" w:firstRowLastColumn="0" w:lastRowFirstColumn="0" w:lastRowLastColumn="0"/>
            </w:pPr>
            <w:r>
              <w:rPr>
                <w:b/>
                <w:bCs/>
              </w:rPr>
              <w:t>Usuario:</w:t>
            </w:r>
            <w:r w:rsidR="00F70DD0">
              <w:t xml:space="preserve"> Todos</w:t>
            </w:r>
            <w:r w:rsidR="005F14C8">
              <w:t xml:space="preserve"> los registrados</w:t>
            </w:r>
            <w:r>
              <w:t>.</w:t>
            </w:r>
          </w:p>
        </w:tc>
      </w:tr>
      <w:tr w:rsidR="00485BBE" w14:paraId="46FDEF84" w14:textId="77777777" w:rsidTr="00C95438">
        <w:tc>
          <w:tcPr>
            <w:cnfStyle w:val="001000000000" w:firstRow="0" w:lastRow="0" w:firstColumn="1" w:lastColumn="0" w:oddVBand="0" w:evenVBand="0" w:oddHBand="0" w:evenHBand="0" w:firstRowFirstColumn="0" w:firstRowLastColumn="0" w:lastRowFirstColumn="0" w:lastRowLastColumn="0"/>
            <w:tcW w:w="9594" w:type="dxa"/>
            <w:gridSpan w:val="2"/>
          </w:tcPr>
          <w:p w14:paraId="1BB34229" w14:textId="77777777" w:rsidR="00485BBE" w:rsidRPr="000512D6" w:rsidRDefault="00485BBE" w:rsidP="00C95438">
            <w:pPr>
              <w:spacing w:before="120" w:after="120"/>
              <w:rPr>
                <w:b w:val="0"/>
                <w:bCs w:val="0"/>
              </w:rPr>
            </w:pPr>
            <w:r>
              <w:t xml:space="preserve">Historia: </w:t>
            </w:r>
            <w:r w:rsidRPr="00F13F04">
              <w:rPr>
                <w:color w:val="4A671E" w:themeColor="accent5" w:themeShade="80"/>
              </w:rPr>
              <w:t>Como</w:t>
            </w:r>
            <w:r>
              <w:rPr>
                <w:b w:val="0"/>
                <w:bCs w:val="0"/>
              </w:rPr>
              <w:t xml:space="preserve"> usuario (administrador, encargado o básico) </w:t>
            </w:r>
            <w:r w:rsidRPr="00F13F04">
              <w:rPr>
                <w:color w:val="4A671E" w:themeColor="accent5" w:themeShade="80"/>
              </w:rPr>
              <w:t>quiero</w:t>
            </w:r>
            <w:r>
              <w:rPr>
                <w:b w:val="0"/>
                <w:bCs w:val="0"/>
              </w:rPr>
              <w:t xml:space="preserve"> poder </w:t>
            </w:r>
            <w:r w:rsidR="00B85993">
              <w:rPr>
                <w:b w:val="0"/>
                <w:bCs w:val="0"/>
              </w:rPr>
              <w:t xml:space="preserve">pulsar un botón </w:t>
            </w:r>
            <w:r w:rsidRPr="00F13F04">
              <w:rPr>
                <w:color w:val="4A671E" w:themeColor="accent5" w:themeShade="80"/>
              </w:rPr>
              <w:t>para</w:t>
            </w:r>
            <w:r>
              <w:rPr>
                <w:b w:val="0"/>
                <w:bCs w:val="0"/>
              </w:rPr>
              <w:t xml:space="preserve"> </w:t>
            </w:r>
            <w:r w:rsidR="00B85993">
              <w:rPr>
                <w:b w:val="0"/>
                <w:bCs w:val="0"/>
              </w:rPr>
              <w:t>cerrar la sesión en la aplicación</w:t>
            </w:r>
            <w:r>
              <w:rPr>
                <w:b w:val="0"/>
                <w:bCs w:val="0"/>
              </w:rPr>
              <w:t>.</w:t>
            </w:r>
          </w:p>
        </w:tc>
      </w:tr>
      <w:tr w:rsidR="00485BBE" w14:paraId="584EC3EE" w14:textId="77777777" w:rsidTr="00C954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4" w:type="dxa"/>
            <w:gridSpan w:val="2"/>
          </w:tcPr>
          <w:p w14:paraId="16DA85E1" w14:textId="77777777" w:rsidR="00485BBE" w:rsidRDefault="00485BBE" w:rsidP="00C95438">
            <w:pPr>
              <w:spacing w:before="120" w:after="120"/>
            </w:pPr>
            <w:r>
              <w:t xml:space="preserve">Descripción: </w:t>
            </w:r>
            <w:r w:rsidR="00B85993" w:rsidRPr="00B85993">
              <w:rPr>
                <w:b w:val="0"/>
                <w:bCs w:val="0"/>
              </w:rPr>
              <w:t>Los usuarios podrán cerrar sesión mediante un botón de cierre de sesión y se pedirá confirmación después de pulsar dicho botón.</w:t>
            </w:r>
          </w:p>
        </w:tc>
      </w:tr>
      <w:tr w:rsidR="00485BBE" w14:paraId="2AF889CC" w14:textId="77777777" w:rsidTr="00C95438">
        <w:tc>
          <w:tcPr>
            <w:cnfStyle w:val="001000000000" w:firstRow="0" w:lastRow="0" w:firstColumn="1" w:lastColumn="0" w:oddVBand="0" w:evenVBand="0" w:oddHBand="0" w:evenHBand="0" w:firstRowFirstColumn="0" w:firstRowLastColumn="0" w:lastRowFirstColumn="0" w:lastRowLastColumn="0"/>
            <w:tcW w:w="9594" w:type="dxa"/>
            <w:gridSpan w:val="2"/>
          </w:tcPr>
          <w:p w14:paraId="60BF6E54" w14:textId="77777777" w:rsidR="00485BBE" w:rsidRPr="000512D6" w:rsidRDefault="00485BBE" w:rsidP="00C95438">
            <w:pPr>
              <w:spacing w:before="120" w:after="120"/>
              <w:rPr>
                <w:b w:val="0"/>
                <w:bCs w:val="0"/>
              </w:rPr>
            </w:pPr>
            <w:proofErr w:type="spellStart"/>
            <w:r>
              <w:t>Definition</w:t>
            </w:r>
            <w:proofErr w:type="spellEnd"/>
            <w:r>
              <w:t xml:space="preserve"> </w:t>
            </w:r>
            <w:proofErr w:type="spellStart"/>
            <w:r>
              <w:t>of</w:t>
            </w:r>
            <w:proofErr w:type="spellEnd"/>
            <w:r>
              <w:t xml:space="preserve"> </w:t>
            </w:r>
            <w:proofErr w:type="spellStart"/>
            <w:r>
              <w:t>Ready</w:t>
            </w:r>
            <w:proofErr w:type="spellEnd"/>
            <w:r>
              <w:t xml:space="preserve">: </w:t>
            </w:r>
            <w:r w:rsidR="00B85993">
              <w:rPr>
                <w:b w:val="0"/>
                <w:bCs w:val="0"/>
              </w:rPr>
              <w:t>Debe haber sido creado el menú de navegación y la lógica de cierre de sesión</w:t>
            </w:r>
            <w:r>
              <w:rPr>
                <w:b w:val="0"/>
                <w:bCs w:val="0"/>
              </w:rPr>
              <w:t>.</w:t>
            </w:r>
            <w:r>
              <w:t xml:space="preserve"> </w:t>
            </w:r>
          </w:p>
        </w:tc>
      </w:tr>
      <w:tr w:rsidR="00485BBE" w14:paraId="5B6CBF9B" w14:textId="77777777" w:rsidTr="00C954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4" w:type="dxa"/>
            <w:gridSpan w:val="2"/>
          </w:tcPr>
          <w:p w14:paraId="1BCB2590" w14:textId="77777777" w:rsidR="00485BBE" w:rsidRPr="00965E94" w:rsidRDefault="00485BBE" w:rsidP="00C95438">
            <w:pPr>
              <w:spacing w:before="120" w:after="120"/>
              <w:rPr>
                <w:b w:val="0"/>
                <w:bCs w:val="0"/>
              </w:rPr>
            </w:pPr>
            <w:proofErr w:type="spellStart"/>
            <w:r w:rsidRPr="006B1A49">
              <w:t>Definitio</w:t>
            </w:r>
            <w:r>
              <w:t>n</w:t>
            </w:r>
            <w:proofErr w:type="spellEnd"/>
            <w:r>
              <w:t xml:space="preserve"> </w:t>
            </w:r>
            <w:proofErr w:type="spellStart"/>
            <w:r>
              <w:t>of</w:t>
            </w:r>
            <w:proofErr w:type="spellEnd"/>
            <w:r>
              <w:t xml:space="preserve"> Done: </w:t>
            </w:r>
            <w:r w:rsidR="00B85993">
              <w:rPr>
                <w:b w:val="0"/>
                <w:bCs w:val="0"/>
              </w:rPr>
              <w:t>Es posible cerrar la sesión, al pulsar un botón del menú de navegación</w:t>
            </w:r>
            <w:r>
              <w:rPr>
                <w:b w:val="0"/>
                <w:bCs w:val="0"/>
              </w:rPr>
              <w:t>.</w:t>
            </w:r>
            <w:r w:rsidR="00B85993">
              <w:rPr>
                <w:b w:val="0"/>
                <w:bCs w:val="0"/>
              </w:rPr>
              <w:t xml:space="preserve"> Debe pedirse confirmación para realizar esta acción</w:t>
            </w:r>
            <w:r w:rsidR="00313E68">
              <w:rPr>
                <w:b w:val="0"/>
                <w:bCs w:val="0"/>
              </w:rPr>
              <w:t>,</w:t>
            </w:r>
            <w:r w:rsidR="00B85993">
              <w:rPr>
                <w:b w:val="0"/>
                <w:bCs w:val="0"/>
              </w:rPr>
              <w:t xml:space="preserve"> en caso afirmativo se </w:t>
            </w:r>
            <w:r w:rsidR="00313E68">
              <w:rPr>
                <w:b w:val="0"/>
                <w:bCs w:val="0"/>
              </w:rPr>
              <w:t xml:space="preserve">cierra la sesión y se redirige a la vista de </w:t>
            </w:r>
            <w:proofErr w:type="spellStart"/>
            <w:r w:rsidR="00313E68">
              <w:rPr>
                <w:b w:val="0"/>
                <w:bCs w:val="0"/>
              </w:rPr>
              <w:t>login</w:t>
            </w:r>
            <w:proofErr w:type="spellEnd"/>
            <w:r w:rsidR="00313E68">
              <w:rPr>
                <w:b w:val="0"/>
                <w:bCs w:val="0"/>
              </w:rPr>
              <w:t>.</w:t>
            </w:r>
            <w:r>
              <w:rPr>
                <w:b w:val="0"/>
                <w:bCs w:val="0"/>
              </w:rPr>
              <w:t xml:space="preserve"> </w:t>
            </w:r>
          </w:p>
        </w:tc>
      </w:tr>
    </w:tbl>
    <w:p w14:paraId="75FF8348" w14:textId="77777777" w:rsidR="00115498" w:rsidRDefault="00115498" w:rsidP="00115498">
      <w:pPr>
        <w:rPr>
          <w:b/>
          <w:bCs/>
        </w:rPr>
      </w:pPr>
    </w:p>
    <w:p w14:paraId="665C6986" w14:textId="77777777" w:rsidR="00115498" w:rsidRDefault="00AB3C7A" w:rsidP="00C1264A">
      <w:pPr>
        <w:pStyle w:val="Ttulo8"/>
      </w:pPr>
      <w:bookmarkStart w:id="77" w:name="_Toc127530901"/>
      <w:r>
        <w:t xml:space="preserve">ÉPICA: </w:t>
      </w:r>
      <w:r w:rsidR="00115498">
        <w:t>Solicitud de baja</w:t>
      </w:r>
      <w:bookmarkEnd w:id="77"/>
    </w:p>
    <w:tbl>
      <w:tblPr>
        <w:tblStyle w:val="Tabladecuadrcula4"/>
        <w:tblW w:w="0" w:type="auto"/>
        <w:tblLook w:val="04A0" w:firstRow="1" w:lastRow="0" w:firstColumn="1" w:lastColumn="0" w:noHBand="0" w:noVBand="1"/>
      </w:tblPr>
      <w:tblGrid>
        <w:gridCol w:w="4194"/>
        <w:gridCol w:w="4300"/>
      </w:tblGrid>
      <w:tr w:rsidR="00313E68" w14:paraId="4BDD0031" w14:textId="77777777" w:rsidTr="00C95438">
        <w:trPr>
          <w:cnfStyle w:val="100000000000" w:firstRow="1" w:lastRow="0" w:firstColumn="0" w:lastColumn="0" w:oddVBand="0" w:evenVBand="0" w:oddHBand="0" w:evenHBand="0" w:firstRowFirstColumn="0" w:firstRowLastColumn="0" w:lastRowFirstColumn="0" w:lastRowLastColumn="0"/>
          <w:trHeight w:val="617"/>
        </w:trPr>
        <w:tc>
          <w:tcPr>
            <w:cnfStyle w:val="001000000000" w:firstRow="0" w:lastRow="0" w:firstColumn="1" w:lastColumn="0" w:oddVBand="0" w:evenVBand="0" w:oddHBand="0" w:evenHBand="0" w:firstRowFirstColumn="0" w:firstRowLastColumn="0" w:lastRowFirstColumn="0" w:lastRowLastColumn="0"/>
            <w:tcW w:w="9594" w:type="dxa"/>
            <w:gridSpan w:val="2"/>
          </w:tcPr>
          <w:p w14:paraId="02492A00" w14:textId="77777777" w:rsidR="00313E68" w:rsidRDefault="00313E68" w:rsidP="00C95438">
            <w:pPr>
              <w:spacing w:before="120" w:after="120"/>
              <w:jc w:val="right"/>
            </w:pPr>
            <w:r>
              <w:t>Historia de Usuario</w:t>
            </w:r>
          </w:p>
        </w:tc>
      </w:tr>
      <w:tr w:rsidR="00313E68" w14:paraId="57E69C59" w14:textId="77777777" w:rsidTr="00C95438">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4797" w:type="dxa"/>
          </w:tcPr>
          <w:p w14:paraId="785D287F" w14:textId="77777777" w:rsidR="00313E68" w:rsidRPr="009B63AC" w:rsidRDefault="00313E68" w:rsidP="00C95438">
            <w:pPr>
              <w:spacing w:before="120" w:after="120"/>
              <w:rPr>
                <w:b w:val="0"/>
                <w:bCs w:val="0"/>
              </w:rPr>
            </w:pPr>
            <w:r>
              <w:t>Numero:</w:t>
            </w:r>
            <w:r w:rsidR="009B63AC">
              <w:t xml:space="preserve"> </w:t>
            </w:r>
            <w:r w:rsidR="009B63AC">
              <w:rPr>
                <w:b w:val="0"/>
                <w:bCs w:val="0"/>
              </w:rPr>
              <w:t>5</w:t>
            </w:r>
          </w:p>
        </w:tc>
        <w:tc>
          <w:tcPr>
            <w:tcW w:w="4797" w:type="dxa"/>
          </w:tcPr>
          <w:p w14:paraId="28E79908" w14:textId="77777777" w:rsidR="00313E68" w:rsidRPr="000512D6" w:rsidRDefault="00313E68" w:rsidP="00C95438">
            <w:pPr>
              <w:spacing w:before="120" w:after="120"/>
              <w:cnfStyle w:val="000000100000" w:firstRow="0" w:lastRow="0" w:firstColumn="0" w:lastColumn="0" w:oddVBand="0" w:evenVBand="0" w:oddHBand="1" w:evenHBand="0" w:firstRowFirstColumn="0" w:firstRowLastColumn="0" w:lastRowFirstColumn="0" w:lastRowLastColumn="0"/>
            </w:pPr>
            <w:r>
              <w:rPr>
                <w:b/>
                <w:bCs/>
              </w:rPr>
              <w:t xml:space="preserve">Usuario: </w:t>
            </w:r>
            <w:r>
              <w:t>Administrador.</w:t>
            </w:r>
          </w:p>
        </w:tc>
      </w:tr>
      <w:tr w:rsidR="00313E68" w14:paraId="0406C6B7" w14:textId="77777777" w:rsidTr="00C95438">
        <w:tc>
          <w:tcPr>
            <w:cnfStyle w:val="001000000000" w:firstRow="0" w:lastRow="0" w:firstColumn="1" w:lastColumn="0" w:oddVBand="0" w:evenVBand="0" w:oddHBand="0" w:evenHBand="0" w:firstRowFirstColumn="0" w:firstRowLastColumn="0" w:lastRowFirstColumn="0" w:lastRowLastColumn="0"/>
            <w:tcW w:w="9594" w:type="dxa"/>
            <w:gridSpan w:val="2"/>
          </w:tcPr>
          <w:p w14:paraId="4508F75F" w14:textId="77777777" w:rsidR="00313E68" w:rsidRPr="000512D6" w:rsidRDefault="00313E68" w:rsidP="00C95438">
            <w:pPr>
              <w:spacing w:before="120" w:after="120"/>
              <w:rPr>
                <w:b w:val="0"/>
                <w:bCs w:val="0"/>
              </w:rPr>
            </w:pPr>
            <w:r>
              <w:t xml:space="preserve">Historia: </w:t>
            </w:r>
            <w:r w:rsidRPr="00F13F04">
              <w:rPr>
                <w:color w:val="4A671E" w:themeColor="accent5" w:themeShade="80"/>
              </w:rPr>
              <w:t>Como</w:t>
            </w:r>
            <w:r>
              <w:rPr>
                <w:b w:val="0"/>
                <w:bCs w:val="0"/>
              </w:rPr>
              <w:t xml:space="preserve"> administrador </w:t>
            </w:r>
            <w:r w:rsidRPr="00F13F04">
              <w:rPr>
                <w:color w:val="4A671E" w:themeColor="accent5" w:themeShade="80"/>
              </w:rPr>
              <w:t>quiero</w:t>
            </w:r>
            <w:r>
              <w:rPr>
                <w:b w:val="0"/>
                <w:bCs w:val="0"/>
              </w:rPr>
              <w:t xml:space="preserve"> poder pulsar un botón </w:t>
            </w:r>
            <w:r w:rsidRPr="00F13F04">
              <w:rPr>
                <w:color w:val="4A671E" w:themeColor="accent5" w:themeShade="80"/>
              </w:rPr>
              <w:t>para</w:t>
            </w:r>
            <w:r>
              <w:rPr>
                <w:b w:val="0"/>
                <w:bCs w:val="0"/>
              </w:rPr>
              <w:t xml:space="preserve"> </w:t>
            </w:r>
            <w:r w:rsidR="00AB3C7A">
              <w:rPr>
                <w:b w:val="0"/>
                <w:bCs w:val="0"/>
              </w:rPr>
              <w:t xml:space="preserve">dar de baja </w:t>
            </w:r>
            <w:r w:rsidR="00B73F81">
              <w:rPr>
                <w:b w:val="0"/>
                <w:bCs w:val="0"/>
              </w:rPr>
              <w:t xml:space="preserve">las cuentas de </w:t>
            </w:r>
            <w:r w:rsidR="00CC5EEE">
              <w:rPr>
                <w:b w:val="0"/>
                <w:bCs w:val="0"/>
              </w:rPr>
              <w:t xml:space="preserve">los </w:t>
            </w:r>
            <w:r w:rsidR="00B73F81">
              <w:rPr>
                <w:b w:val="0"/>
                <w:bCs w:val="0"/>
              </w:rPr>
              <w:t>usuario</w:t>
            </w:r>
            <w:r w:rsidR="00CC5EEE">
              <w:rPr>
                <w:b w:val="0"/>
                <w:bCs w:val="0"/>
              </w:rPr>
              <w:t>s</w:t>
            </w:r>
            <w:r>
              <w:rPr>
                <w:b w:val="0"/>
                <w:bCs w:val="0"/>
              </w:rPr>
              <w:t>.</w:t>
            </w:r>
          </w:p>
        </w:tc>
      </w:tr>
      <w:tr w:rsidR="00313E68" w14:paraId="50D5A210" w14:textId="77777777" w:rsidTr="00C954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4" w:type="dxa"/>
            <w:gridSpan w:val="2"/>
          </w:tcPr>
          <w:p w14:paraId="13020DBC" w14:textId="77777777" w:rsidR="00313E68" w:rsidRDefault="00313E68" w:rsidP="00C95438">
            <w:pPr>
              <w:spacing w:before="120" w:after="120"/>
            </w:pPr>
            <w:r>
              <w:t xml:space="preserve">Descripción: </w:t>
            </w:r>
            <w:r w:rsidRPr="00313E68">
              <w:rPr>
                <w:b w:val="0"/>
                <w:bCs w:val="0"/>
              </w:rPr>
              <w:t>Los usuarios Administradores podrán dar de baja cualquier cuenta de usuario perteneciente a la empresa</w:t>
            </w:r>
            <w:r w:rsidR="00821875">
              <w:rPr>
                <w:b w:val="0"/>
                <w:bCs w:val="0"/>
              </w:rPr>
              <w:t>, excepto las cuentas de otros usuarios Administradores</w:t>
            </w:r>
            <w:r w:rsidRPr="00313E68">
              <w:rPr>
                <w:b w:val="0"/>
                <w:bCs w:val="0"/>
              </w:rPr>
              <w:t>.</w:t>
            </w:r>
          </w:p>
        </w:tc>
      </w:tr>
      <w:tr w:rsidR="00313E68" w14:paraId="4328F8C7" w14:textId="77777777" w:rsidTr="00C95438">
        <w:tc>
          <w:tcPr>
            <w:cnfStyle w:val="001000000000" w:firstRow="0" w:lastRow="0" w:firstColumn="1" w:lastColumn="0" w:oddVBand="0" w:evenVBand="0" w:oddHBand="0" w:evenHBand="0" w:firstRowFirstColumn="0" w:firstRowLastColumn="0" w:lastRowFirstColumn="0" w:lastRowLastColumn="0"/>
            <w:tcW w:w="9594" w:type="dxa"/>
            <w:gridSpan w:val="2"/>
          </w:tcPr>
          <w:p w14:paraId="2EB72591" w14:textId="77777777" w:rsidR="00313E68" w:rsidRPr="000512D6" w:rsidRDefault="00313E68" w:rsidP="00C95438">
            <w:pPr>
              <w:spacing w:before="120" w:after="120"/>
              <w:rPr>
                <w:b w:val="0"/>
                <w:bCs w:val="0"/>
              </w:rPr>
            </w:pPr>
            <w:proofErr w:type="spellStart"/>
            <w:r>
              <w:t>Definition</w:t>
            </w:r>
            <w:proofErr w:type="spellEnd"/>
            <w:r>
              <w:t xml:space="preserve"> </w:t>
            </w:r>
            <w:proofErr w:type="spellStart"/>
            <w:r>
              <w:t>of</w:t>
            </w:r>
            <w:proofErr w:type="spellEnd"/>
            <w:r>
              <w:t xml:space="preserve"> </w:t>
            </w:r>
            <w:proofErr w:type="spellStart"/>
            <w:r>
              <w:t>Ready</w:t>
            </w:r>
            <w:proofErr w:type="spellEnd"/>
            <w:r>
              <w:t xml:space="preserve">: </w:t>
            </w:r>
            <w:r w:rsidR="00B73F81">
              <w:rPr>
                <w:b w:val="0"/>
                <w:bCs w:val="0"/>
              </w:rPr>
              <w:t>Debe haber sido creada la vista de gestión de usuarios y la lógica para dar de baja</w:t>
            </w:r>
            <w:r>
              <w:rPr>
                <w:b w:val="0"/>
                <w:bCs w:val="0"/>
              </w:rPr>
              <w:t>.</w:t>
            </w:r>
            <w:r>
              <w:t xml:space="preserve"> </w:t>
            </w:r>
          </w:p>
        </w:tc>
      </w:tr>
      <w:tr w:rsidR="00313E68" w14:paraId="50D6041A" w14:textId="77777777" w:rsidTr="00C954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4" w:type="dxa"/>
            <w:gridSpan w:val="2"/>
          </w:tcPr>
          <w:p w14:paraId="15DCC09D" w14:textId="77777777" w:rsidR="00313E68" w:rsidRPr="00965E94" w:rsidRDefault="00313E68" w:rsidP="00C95438">
            <w:pPr>
              <w:spacing w:before="120" w:after="120"/>
              <w:rPr>
                <w:b w:val="0"/>
                <w:bCs w:val="0"/>
              </w:rPr>
            </w:pPr>
            <w:proofErr w:type="spellStart"/>
            <w:r w:rsidRPr="006B1A49">
              <w:t>Definitio</w:t>
            </w:r>
            <w:r>
              <w:t>n</w:t>
            </w:r>
            <w:proofErr w:type="spellEnd"/>
            <w:r>
              <w:t xml:space="preserve"> </w:t>
            </w:r>
            <w:proofErr w:type="spellStart"/>
            <w:r>
              <w:t>of</w:t>
            </w:r>
            <w:proofErr w:type="spellEnd"/>
            <w:r>
              <w:t xml:space="preserve"> Done:</w:t>
            </w:r>
            <w:r w:rsidR="00B73F81">
              <w:t xml:space="preserve"> </w:t>
            </w:r>
            <w:r w:rsidR="00B73F81">
              <w:rPr>
                <w:b w:val="0"/>
                <w:bCs w:val="0"/>
              </w:rPr>
              <w:t xml:space="preserve">Es posible dar de baja las cuentas de los </w:t>
            </w:r>
            <w:r w:rsidR="00F35D36">
              <w:rPr>
                <w:b w:val="0"/>
                <w:bCs w:val="0"/>
              </w:rPr>
              <w:t>usuarios después de confirmar la acción mediante una ventana modal</w:t>
            </w:r>
            <w:r>
              <w:rPr>
                <w:b w:val="0"/>
                <w:bCs w:val="0"/>
              </w:rPr>
              <w:t xml:space="preserve">. </w:t>
            </w:r>
          </w:p>
        </w:tc>
      </w:tr>
    </w:tbl>
    <w:p w14:paraId="5A32921D" w14:textId="77777777" w:rsidR="00CC5EEE" w:rsidRPr="00313E68" w:rsidRDefault="00CC5EEE" w:rsidP="00313E68"/>
    <w:p w14:paraId="611C37E0" w14:textId="77777777" w:rsidR="005C2AEF" w:rsidRDefault="00B217EB" w:rsidP="00FF1CC4">
      <w:pPr>
        <w:pStyle w:val="Ttulo8"/>
      </w:pPr>
      <w:bookmarkStart w:id="78" w:name="_Toc127530902"/>
      <w:r>
        <w:t>ÉPICA: Modificación de datos</w:t>
      </w:r>
      <w:bookmarkEnd w:id="78"/>
    </w:p>
    <w:tbl>
      <w:tblPr>
        <w:tblStyle w:val="Tabladecuadrcula4"/>
        <w:tblW w:w="0" w:type="auto"/>
        <w:tblLook w:val="04A0" w:firstRow="1" w:lastRow="0" w:firstColumn="1" w:lastColumn="0" w:noHBand="0" w:noVBand="1"/>
      </w:tblPr>
      <w:tblGrid>
        <w:gridCol w:w="4225"/>
        <w:gridCol w:w="4269"/>
      </w:tblGrid>
      <w:tr w:rsidR="00F70DD0" w14:paraId="00B202D0" w14:textId="77777777" w:rsidTr="00C95438">
        <w:trPr>
          <w:cnfStyle w:val="100000000000" w:firstRow="1" w:lastRow="0" w:firstColumn="0" w:lastColumn="0" w:oddVBand="0" w:evenVBand="0" w:oddHBand="0" w:evenHBand="0" w:firstRowFirstColumn="0" w:firstRowLastColumn="0" w:lastRowFirstColumn="0" w:lastRowLastColumn="0"/>
          <w:trHeight w:val="617"/>
        </w:trPr>
        <w:tc>
          <w:tcPr>
            <w:cnfStyle w:val="001000000000" w:firstRow="0" w:lastRow="0" w:firstColumn="1" w:lastColumn="0" w:oddVBand="0" w:evenVBand="0" w:oddHBand="0" w:evenHBand="0" w:firstRowFirstColumn="0" w:firstRowLastColumn="0" w:lastRowFirstColumn="0" w:lastRowLastColumn="0"/>
            <w:tcW w:w="9594" w:type="dxa"/>
            <w:gridSpan w:val="2"/>
          </w:tcPr>
          <w:p w14:paraId="1298884F" w14:textId="77777777" w:rsidR="00F70DD0" w:rsidRDefault="00F70DD0" w:rsidP="00C95438">
            <w:pPr>
              <w:spacing w:before="120" w:after="120"/>
              <w:jc w:val="right"/>
            </w:pPr>
            <w:r>
              <w:t>Historia de Usuario</w:t>
            </w:r>
          </w:p>
        </w:tc>
      </w:tr>
      <w:tr w:rsidR="00F70DD0" w14:paraId="721EB6F4" w14:textId="77777777" w:rsidTr="00C95438">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4797" w:type="dxa"/>
          </w:tcPr>
          <w:p w14:paraId="48229D4F" w14:textId="77777777" w:rsidR="00F70DD0" w:rsidRPr="009B63AC" w:rsidRDefault="00F70DD0" w:rsidP="00C95438">
            <w:pPr>
              <w:spacing w:before="120" w:after="120"/>
              <w:rPr>
                <w:b w:val="0"/>
                <w:bCs w:val="0"/>
              </w:rPr>
            </w:pPr>
            <w:r>
              <w:t>Numero:</w:t>
            </w:r>
            <w:r w:rsidR="009B63AC">
              <w:t xml:space="preserve"> </w:t>
            </w:r>
            <w:r w:rsidR="009B63AC">
              <w:rPr>
                <w:b w:val="0"/>
                <w:bCs w:val="0"/>
              </w:rPr>
              <w:t>6</w:t>
            </w:r>
          </w:p>
        </w:tc>
        <w:tc>
          <w:tcPr>
            <w:tcW w:w="4797" w:type="dxa"/>
          </w:tcPr>
          <w:p w14:paraId="72F9BEEE" w14:textId="77777777" w:rsidR="00F70DD0" w:rsidRPr="000512D6" w:rsidRDefault="00F70DD0" w:rsidP="00C95438">
            <w:pPr>
              <w:spacing w:before="120" w:after="120"/>
              <w:cnfStyle w:val="000000100000" w:firstRow="0" w:lastRow="0" w:firstColumn="0" w:lastColumn="0" w:oddVBand="0" w:evenVBand="0" w:oddHBand="1" w:evenHBand="0" w:firstRowFirstColumn="0" w:firstRowLastColumn="0" w:lastRowFirstColumn="0" w:lastRowLastColumn="0"/>
            </w:pPr>
            <w:r>
              <w:rPr>
                <w:b/>
                <w:bCs/>
              </w:rPr>
              <w:t>Usuario:</w:t>
            </w:r>
            <w:r>
              <w:t xml:space="preserve"> Todos</w:t>
            </w:r>
            <w:r w:rsidR="005F14C8">
              <w:t xml:space="preserve"> los registrados</w:t>
            </w:r>
            <w:r>
              <w:t>.</w:t>
            </w:r>
          </w:p>
        </w:tc>
      </w:tr>
      <w:tr w:rsidR="00F70DD0" w14:paraId="684E631C" w14:textId="77777777" w:rsidTr="00C95438">
        <w:tc>
          <w:tcPr>
            <w:cnfStyle w:val="001000000000" w:firstRow="0" w:lastRow="0" w:firstColumn="1" w:lastColumn="0" w:oddVBand="0" w:evenVBand="0" w:oddHBand="0" w:evenHBand="0" w:firstRowFirstColumn="0" w:firstRowLastColumn="0" w:lastRowFirstColumn="0" w:lastRowLastColumn="0"/>
            <w:tcW w:w="9594" w:type="dxa"/>
            <w:gridSpan w:val="2"/>
          </w:tcPr>
          <w:p w14:paraId="1F5DB0A5" w14:textId="77777777" w:rsidR="00F70DD0" w:rsidRPr="000512D6" w:rsidRDefault="00F70DD0" w:rsidP="00C95438">
            <w:pPr>
              <w:spacing w:before="120" w:after="120"/>
              <w:rPr>
                <w:b w:val="0"/>
                <w:bCs w:val="0"/>
              </w:rPr>
            </w:pPr>
            <w:r>
              <w:t xml:space="preserve">Historia: </w:t>
            </w:r>
            <w:r w:rsidRPr="00F13F04">
              <w:rPr>
                <w:color w:val="4A671E" w:themeColor="accent5" w:themeShade="80"/>
              </w:rPr>
              <w:t>Como</w:t>
            </w:r>
            <w:r>
              <w:rPr>
                <w:b w:val="0"/>
                <w:bCs w:val="0"/>
              </w:rPr>
              <w:t xml:space="preserve"> usuario </w:t>
            </w:r>
            <w:r w:rsidRPr="00F13F04">
              <w:rPr>
                <w:color w:val="4A671E" w:themeColor="accent5" w:themeShade="80"/>
              </w:rPr>
              <w:t>quiero</w:t>
            </w:r>
            <w:r>
              <w:rPr>
                <w:b w:val="0"/>
                <w:bCs w:val="0"/>
              </w:rPr>
              <w:t xml:space="preserve"> poder acceder a mí perfil </w:t>
            </w:r>
            <w:r w:rsidRPr="00F13F04">
              <w:rPr>
                <w:color w:val="4A671E" w:themeColor="accent5" w:themeShade="80"/>
              </w:rPr>
              <w:t>para</w:t>
            </w:r>
            <w:r>
              <w:rPr>
                <w:b w:val="0"/>
                <w:bCs w:val="0"/>
              </w:rPr>
              <w:t xml:space="preserve"> modificar mi contraseña.</w:t>
            </w:r>
          </w:p>
        </w:tc>
      </w:tr>
      <w:tr w:rsidR="00F70DD0" w14:paraId="1D105494" w14:textId="77777777" w:rsidTr="00C954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4" w:type="dxa"/>
            <w:gridSpan w:val="2"/>
          </w:tcPr>
          <w:p w14:paraId="223D19B7" w14:textId="77777777" w:rsidR="00F70DD0" w:rsidRDefault="00F70DD0" w:rsidP="00C95438">
            <w:pPr>
              <w:spacing w:before="120" w:after="120"/>
            </w:pPr>
            <w:r>
              <w:t xml:space="preserve">Descripción: </w:t>
            </w:r>
            <w:r w:rsidRPr="00F70DD0">
              <w:rPr>
                <w:b w:val="0"/>
                <w:bCs w:val="0"/>
              </w:rPr>
              <w:t>Cada usuario podrá acceder a la configuración de su perfil que le permita acceder a sus datos</w:t>
            </w:r>
            <w:r>
              <w:rPr>
                <w:b w:val="0"/>
                <w:bCs w:val="0"/>
              </w:rPr>
              <w:t xml:space="preserve"> y modificar su contraseña</w:t>
            </w:r>
            <w:r w:rsidRPr="00F70DD0">
              <w:rPr>
                <w:b w:val="0"/>
                <w:bCs w:val="0"/>
              </w:rPr>
              <w:t>.</w:t>
            </w:r>
          </w:p>
        </w:tc>
      </w:tr>
      <w:tr w:rsidR="00F70DD0" w14:paraId="32849019" w14:textId="77777777" w:rsidTr="00C95438">
        <w:tc>
          <w:tcPr>
            <w:cnfStyle w:val="001000000000" w:firstRow="0" w:lastRow="0" w:firstColumn="1" w:lastColumn="0" w:oddVBand="0" w:evenVBand="0" w:oddHBand="0" w:evenHBand="0" w:firstRowFirstColumn="0" w:firstRowLastColumn="0" w:lastRowFirstColumn="0" w:lastRowLastColumn="0"/>
            <w:tcW w:w="9594" w:type="dxa"/>
            <w:gridSpan w:val="2"/>
          </w:tcPr>
          <w:p w14:paraId="1689761A" w14:textId="77777777" w:rsidR="00F70DD0" w:rsidRPr="000512D6" w:rsidRDefault="00F70DD0" w:rsidP="00C95438">
            <w:pPr>
              <w:spacing w:before="120" w:after="120"/>
              <w:rPr>
                <w:b w:val="0"/>
                <w:bCs w:val="0"/>
              </w:rPr>
            </w:pPr>
            <w:proofErr w:type="spellStart"/>
            <w:r>
              <w:t>Definition</w:t>
            </w:r>
            <w:proofErr w:type="spellEnd"/>
            <w:r>
              <w:t xml:space="preserve"> </w:t>
            </w:r>
            <w:proofErr w:type="spellStart"/>
            <w:r>
              <w:t>of</w:t>
            </w:r>
            <w:proofErr w:type="spellEnd"/>
            <w:r>
              <w:t xml:space="preserve"> </w:t>
            </w:r>
            <w:proofErr w:type="spellStart"/>
            <w:r>
              <w:t>Ready</w:t>
            </w:r>
            <w:proofErr w:type="spellEnd"/>
            <w:r>
              <w:t xml:space="preserve">: </w:t>
            </w:r>
            <w:r>
              <w:rPr>
                <w:b w:val="0"/>
                <w:bCs w:val="0"/>
              </w:rPr>
              <w:t xml:space="preserve">Debe haber sido creada la vista </w:t>
            </w:r>
            <w:r w:rsidR="009B63AC">
              <w:rPr>
                <w:b w:val="0"/>
                <w:bCs w:val="0"/>
              </w:rPr>
              <w:t xml:space="preserve">configuración de perfil de usuario </w:t>
            </w:r>
            <w:r>
              <w:rPr>
                <w:b w:val="0"/>
                <w:bCs w:val="0"/>
              </w:rPr>
              <w:t>y la lógica para la modificación de usuarios.</w:t>
            </w:r>
            <w:r>
              <w:t xml:space="preserve"> </w:t>
            </w:r>
          </w:p>
        </w:tc>
      </w:tr>
      <w:tr w:rsidR="00F70DD0" w14:paraId="5E21236F" w14:textId="77777777" w:rsidTr="00C954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4" w:type="dxa"/>
            <w:gridSpan w:val="2"/>
          </w:tcPr>
          <w:p w14:paraId="2298E1F4" w14:textId="77777777" w:rsidR="00F70DD0" w:rsidRPr="00965E94" w:rsidRDefault="00F70DD0" w:rsidP="00C95438">
            <w:pPr>
              <w:spacing w:before="120" w:after="120"/>
              <w:rPr>
                <w:b w:val="0"/>
                <w:bCs w:val="0"/>
              </w:rPr>
            </w:pPr>
            <w:proofErr w:type="spellStart"/>
            <w:r w:rsidRPr="006B1A49">
              <w:t>Definitio</w:t>
            </w:r>
            <w:r>
              <w:t>n</w:t>
            </w:r>
            <w:proofErr w:type="spellEnd"/>
            <w:r>
              <w:t xml:space="preserve"> </w:t>
            </w:r>
            <w:proofErr w:type="spellStart"/>
            <w:r>
              <w:t>of</w:t>
            </w:r>
            <w:proofErr w:type="spellEnd"/>
            <w:r>
              <w:t xml:space="preserve"> Done: </w:t>
            </w:r>
            <w:r>
              <w:rPr>
                <w:b w:val="0"/>
                <w:bCs w:val="0"/>
              </w:rPr>
              <w:t xml:space="preserve">Es posible modificar la contraseña de tu cuenta, los criterios de validación serán los mismos que los del alta de usuarios. </w:t>
            </w:r>
          </w:p>
        </w:tc>
      </w:tr>
    </w:tbl>
    <w:p w14:paraId="38593257" w14:textId="77777777" w:rsidR="00F70DD0" w:rsidRPr="00F70DD0" w:rsidRDefault="00F70DD0" w:rsidP="00F70DD0"/>
    <w:tbl>
      <w:tblPr>
        <w:tblStyle w:val="Tabladecuadrcula4"/>
        <w:tblW w:w="0" w:type="auto"/>
        <w:tblLook w:val="04A0" w:firstRow="1" w:lastRow="0" w:firstColumn="1" w:lastColumn="0" w:noHBand="0" w:noVBand="1"/>
      </w:tblPr>
      <w:tblGrid>
        <w:gridCol w:w="4194"/>
        <w:gridCol w:w="4300"/>
      </w:tblGrid>
      <w:tr w:rsidR="00C46936" w14:paraId="2FF32E0E" w14:textId="77777777" w:rsidTr="00C95438">
        <w:trPr>
          <w:cnfStyle w:val="100000000000" w:firstRow="1" w:lastRow="0" w:firstColumn="0" w:lastColumn="0" w:oddVBand="0" w:evenVBand="0" w:oddHBand="0" w:evenHBand="0" w:firstRowFirstColumn="0" w:firstRowLastColumn="0" w:lastRowFirstColumn="0" w:lastRowLastColumn="0"/>
          <w:trHeight w:val="617"/>
        </w:trPr>
        <w:tc>
          <w:tcPr>
            <w:cnfStyle w:val="001000000000" w:firstRow="0" w:lastRow="0" w:firstColumn="1" w:lastColumn="0" w:oddVBand="0" w:evenVBand="0" w:oddHBand="0" w:evenHBand="0" w:firstRowFirstColumn="0" w:firstRowLastColumn="0" w:lastRowFirstColumn="0" w:lastRowLastColumn="0"/>
            <w:tcW w:w="9594" w:type="dxa"/>
            <w:gridSpan w:val="2"/>
          </w:tcPr>
          <w:p w14:paraId="50ED055A" w14:textId="77777777" w:rsidR="00C46936" w:rsidRDefault="00C46936" w:rsidP="00C95438">
            <w:pPr>
              <w:spacing w:before="120" w:after="120"/>
              <w:jc w:val="right"/>
            </w:pPr>
            <w:r>
              <w:t>Historia de Usuario</w:t>
            </w:r>
          </w:p>
        </w:tc>
      </w:tr>
      <w:tr w:rsidR="00C46936" w14:paraId="5DAA4AEA" w14:textId="77777777" w:rsidTr="00C95438">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4797" w:type="dxa"/>
          </w:tcPr>
          <w:p w14:paraId="1F3A9931" w14:textId="77777777" w:rsidR="00C46936" w:rsidRPr="001A118F" w:rsidRDefault="00C46936" w:rsidP="00C95438">
            <w:pPr>
              <w:spacing w:before="120" w:after="120"/>
              <w:rPr>
                <w:b w:val="0"/>
                <w:bCs w:val="0"/>
              </w:rPr>
            </w:pPr>
            <w:r>
              <w:t>Numero:</w:t>
            </w:r>
            <w:r w:rsidR="001A118F">
              <w:t xml:space="preserve"> </w:t>
            </w:r>
            <w:r w:rsidR="001A118F">
              <w:rPr>
                <w:b w:val="0"/>
                <w:bCs w:val="0"/>
              </w:rPr>
              <w:t>7</w:t>
            </w:r>
          </w:p>
        </w:tc>
        <w:tc>
          <w:tcPr>
            <w:tcW w:w="4797" w:type="dxa"/>
          </w:tcPr>
          <w:p w14:paraId="2613B8EE" w14:textId="77777777" w:rsidR="00C46936" w:rsidRPr="000512D6" w:rsidRDefault="00C46936" w:rsidP="00C95438">
            <w:pPr>
              <w:spacing w:before="120" w:after="120"/>
              <w:cnfStyle w:val="000000100000" w:firstRow="0" w:lastRow="0" w:firstColumn="0" w:lastColumn="0" w:oddVBand="0" w:evenVBand="0" w:oddHBand="1" w:evenHBand="0" w:firstRowFirstColumn="0" w:firstRowLastColumn="0" w:lastRowFirstColumn="0" w:lastRowLastColumn="0"/>
            </w:pPr>
            <w:r>
              <w:rPr>
                <w:b/>
                <w:bCs/>
              </w:rPr>
              <w:t xml:space="preserve">Usuario: </w:t>
            </w:r>
            <w:r>
              <w:t>Administrador.</w:t>
            </w:r>
          </w:p>
        </w:tc>
      </w:tr>
      <w:tr w:rsidR="00C46936" w14:paraId="155EE7B3" w14:textId="77777777" w:rsidTr="00C95438">
        <w:tc>
          <w:tcPr>
            <w:cnfStyle w:val="001000000000" w:firstRow="0" w:lastRow="0" w:firstColumn="1" w:lastColumn="0" w:oddVBand="0" w:evenVBand="0" w:oddHBand="0" w:evenHBand="0" w:firstRowFirstColumn="0" w:firstRowLastColumn="0" w:lastRowFirstColumn="0" w:lastRowLastColumn="0"/>
            <w:tcW w:w="9594" w:type="dxa"/>
            <w:gridSpan w:val="2"/>
          </w:tcPr>
          <w:p w14:paraId="6908E5A5" w14:textId="77777777" w:rsidR="00C46936" w:rsidRPr="000512D6" w:rsidRDefault="00C46936" w:rsidP="00C95438">
            <w:pPr>
              <w:spacing w:before="120" w:after="120"/>
              <w:rPr>
                <w:b w:val="0"/>
                <w:bCs w:val="0"/>
              </w:rPr>
            </w:pPr>
            <w:r>
              <w:t xml:space="preserve">Historia: </w:t>
            </w:r>
            <w:r w:rsidRPr="00F13F04">
              <w:rPr>
                <w:color w:val="4A671E" w:themeColor="accent5" w:themeShade="80"/>
              </w:rPr>
              <w:t>Como</w:t>
            </w:r>
            <w:r>
              <w:rPr>
                <w:b w:val="0"/>
                <w:bCs w:val="0"/>
              </w:rPr>
              <w:t xml:space="preserve"> administrador </w:t>
            </w:r>
            <w:r w:rsidRPr="00F13F04">
              <w:rPr>
                <w:color w:val="4A671E" w:themeColor="accent5" w:themeShade="80"/>
              </w:rPr>
              <w:t>quiero</w:t>
            </w:r>
            <w:r>
              <w:rPr>
                <w:b w:val="0"/>
                <w:bCs w:val="0"/>
              </w:rPr>
              <w:t xml:space="preserve"> </w:t>
            </w:r>
            <w:r w:rsidR="00EB2286">
              <w:rPr>
                <w:b w:val="0"/>
                <w:bCs w:val="0"/>
              </w:rPr>
              <w:t>poder acceder a los datos de los usuarios</w:t>
            </w:r>
            <w:r w:rsidR="00C31A00">
              <w:rPr>
                <w:b w:val="0"/>
                <w:bCs w:val="0"/>
              </w:rPr>
              <w:t>,</w:t>
            </w:r>
            <w:r w:rsidR="00EB2286">
              <w:rPr>
                <w:b w:val="0"/>
                <w:bCs w:val="0"/>
              </w:rPr>
              <w:t xml:space="preserve"> que no sean administradores</w:t>
            </w:r>
            <w:r w:rsidR="00C31A00">
              <w:rPr>
                <w:b w:val="0"/>
                <w:bCs w:val="0"/>
              </w:rPr>
              <w:t>,</w:t>
            </w:r>
            <w:r w:rsidR="00EB2286">
              <w:rPr>
                <w:b w:val="0"/>
                <w:bCs w:val="0"/>
              </w:rPr>
              <w:t xml:space="preserve"> </w:t>
            </w:r>
            <w:r w:rsidR="00EB2286" w:rsidRPr="00F13F04">
              <w:rPr>
                <w:color w:val="4A671E" w:themeColor="accent5" w:themeShade="80"/>
              </w:rPr>
              <w:t>para</w:t>
            </w:r>
            <w:r w:rsidR="00EB2286">
              <w:rPr>
                <w:b w:val="0"/>
                <w:bCs w:val="0"/>
              </w:rPr>
              <w:t xml:space="preserve"> modificar sus datos</w:t>
            </w:r>
            <w:r>
              <w:rPr>
                <w:b w:val="0"/>
                <w:bCs w:val="0"/>
              </w:rPr>
              <w:t>.</w:t>
            </w:r>
          </w:p>
        </w:tc>
      </w:tr>
      <w:tr w:rsidR="00C46936" w14:paraId="09E976F5" w14:textId="77777777" w:rsidTr="00C954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4" w:type="dxa"/>
            <w:gridSpan w:val="2"/>
          </w:tcPr>
          <w:p w14:paraId="74EB820F" w14:textId="77777777" w:rsidR="00C46936" w:rsidRDefault="00C46936" w:rsidP="00C95438">
            <w:pPr>
              <w:spacing w:before="120" w:after="120"/>
            </w:pPr>
            <w:r>
              <w:t xml:space="preserve">Descripción: </w:t>
            </w:r>
            <w:r w:rsidR="00EB2286" w:rsidRPr="00EB2286">
              <w:rPr>
                <w:b w:val="0"/>
                <w:bCs w:val="0"/>
              </w:rPr>
              <w:t>Los usuarios administradores podrán realizar cualquier cambio sobre sus datos y los del resto de cuentas.</w:t>
            </w:r>
          </w:p>
        </w:tc>
      </w:tr>
      <w:tr w:rsidR="00C46936" w14:paraId="01AA57CE" w14:textId="77777777" w:rsidTr="00C95438">
        <w:tc>
          <w:tcPr>
            <w:cnfStyle w:val="001000000000" w:firstRow="0" w:lastRow="0" w:firstColumn="1" w:lastColumn="0" w:oddVBand="0" w:evenVBand="0" w:oddHBand="0" w:evenHBand="0" w:firstRowFirstColumn="0" w:firstRowLastColumn="0" w:lastRowFirstColumn="0" w:lastRowLastColumn="0"/>
            <w:tcW w:w="9594" w:type="dxa"/>
            <w:gridSpan w:val="2"/>
          </w:tcPr>
          <w:p w14:paraId="5C855212" w14:textId="77777777" w:rsidR="00C46936" w:rsidRPr="000512D6" w:rsidRDefault="00C46936" w:rsidP="00C95438">
            <w:pPr>
              <w:spacing w:before="120" w:after="120"/>
              <w:rPr>
                <w:b w:val="0"/>
                <w:bCs w:val="0"/>
              </w:rPr>
            </w:pPr>
            <w:proofErr w:type="spellStart"/>
            <w:r>
              <w:t>Definition</w:t>
            </w:r>
            <w:proofErr w:type="spellEnd"/>
            <w:r>
              <w:t xml:space="preserve"> </w:t>
            </w:r>
            <w:proofErr w:type="spellStart"/>
            <w:r>
              <w:t>of</w:t>
            </w:r>
            <w:proofErr w:type="spellEnd"/>
            <w:r>
              <w:t xml:space="preserve"> </w:t>
            </w:r>
            <w:proofErr w:type="spellStart"/>
            <w:r>
              <w:t>Ready</w:t>
            </w:r>
            <w:proofErr w:type="spellEnd"/>
            <w:r>
              <w:t xml:space="preserve">: </w:t>
            </w:r>
            <w:r>
              <w:rPr>
                <w:b w:val="0"/>
                <w:bCs w:val="0"/>
              </w:rPr>
              <w:t xml:space="preserve">Debe haber sido creada la vista de gestión de usuarios y la lógica para </w:t>
            </w:r>
            <w:r w:rsidR="00EB2286">
              <w:rPr>
                <w:b w:val="0"/>
                <w:bCs w:val="0"/>
              </w:rPr>
              <w:t>la modificación de usuarios</w:t>
            </w:r>
            <w:r>
              <w:rPr>
                <w:b w:val="0"/>
                <w:bCs w:val="0"/>
              </w:rPr>
              <w:t>.</w:t>
            </w:r>
            <w:r>
              <w:t xml:space="preserve"> </w:t>
            </w:r>
          </w:p>
        </w:tc>
      </w:tr>
      <w:tr w:rsidR="00C46936" w14:paraId="6CF0D7F5" w14:textId="77777777" w:rsidTr="00C954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4" w:type="dxa"/>
            <w:gridSpan w:val="2"/>
          </w:tcPr>
          <w:p w14:paraId="7EF73673" w14:textId="77777777" w:rsidR="00C46936" w:rsidRPr="00965E94" w:rsidRDefault="00C46936" w:rsidP="00C95438">
            <w:pPr>
              <w:spacing w:before="120" w:after="120"/>
              <w:rPr>
                <w:b w:val="0"/>
                <w:bCs w:val="0"/>
              </w:rPr>
            </w:pPr>
            <w:proofErr w:type="spellStart"/>
            <w:r w:rsidRPr="006B1A49">
              <w:t>Definitio</w:t>
            </w:r>
            <w:r>
              <w:t>n</w:t>
            </w:r>
            <w:proofErr w:type="spellEnd"/>
            <w:r>
              <w:t xml:space="preserve"> </w:t>
            </w:r>
            <w:proofErr w:type="spellStart"/>
            <w:r>
              <w:t>of</w:t>
            </w:r>
            <w:proofErr w:type="spellEnd"/>
            <w:r>
              <w:t xml:space="preserve"> Done: </w:t>
            </w:r>
            <w:r w:rsidR="00EB2286">
              <w:rPr>
                <w:b w:val="0"/>
                <w:bCs w:val="0"/>
              </w:rPr>
              <w:t>Es posible modificar</w:t>
            </w:r>
            <w:r w:rsidR="00C31A00">
              <w:rPr>
                <w:b w:val="0"/>
                <w:bCs w:val="0"/>
              </w:rPr>
              <w:t xml:space="preserve"> los datos de los usuarios </w:t>
            </w:r>
            <w:r w:rsidR="00F70DD0">
              <w:rPr>
                <w:b w:val="0"/>
                <w:bCs w:val="0"/>
              </w:rPr>
              <w:t>los criterios de validación de los datos serán los mismos que los del alta de usuarios</w:t>
            </w:r>
            <w:r>
              <w:rPr>
                <w:b w:val="0"/>
                <w:bCs w:val="0"/>
              </w:rPr>
              <w:t xml:space="preserve">. </w:t>
            </w:r>
          </w:p>
        </w:tc>
      </w:tr>
    </w:tbl>
    <w:p w14:paraId="6E99B2E2" w14:textId="77777777" w:rsidR="00C46936" w:rsidRPr="00C46936" w:rsidRDefault="00C46936" w:rsidP="00F70DD0"/>
    <w:p w14:paraId="478F50D2" w14:textId="77777777" w:rsidR="00B217EB" w:rsidRPr="00FF1CC4" w:rsidRDefault="00B217EB" w:rsidP="00FF1CC4"/>
    <w:p w14:paraId="601C64D3" w14:textId="77777777" w:rsidR="00F52F46" w:rsidRDefault="00B217EB" w:rsidP="00FF1CC4">
      <w:pPr>
        <w:pStyle w:val="Ttulo6"/>
      </w:pPr>
      <w:bookmarkStart w:id="79" w:name="_Toc127530903"/>
      <w:r>
        <w:lastRenderedPageBreak/>
        <w:t xml:space="preserve">INICIATIVA: </w:t>
      </w:r>
      <w:r w:rsidR="00C00BD5">
        <w:t>Interfaz de Usuario</w:t>
      </w:r>
      <w:bookmarkEnd w:id="79"/>
    </w:p>
    <w:p w14:paraId="3C54D901" w14:textId="77777777" w:rsidR="00F52F46" w:rsidRDefault="00B217EB" w:rsidP="00C1264A">
      <w:pPr>
        <w:pStyle w:val="Ttulo8"/>
      </w:pPr>
      <w:bookmarkStart w:id="80" w:name="_Toc127530904"/>
      <w:r>
        <w:t xml:space="preserve">ÉPICA: </w:t>
      </w:r>
      <w:r w:rsidR="00D617EB">
        <w:t>Vista</w:t>
      </w:r>
      <w:r w:rsidR="00F52F46">
        <w:t xml:space="preserve"> de </w:t>
      </w:r>
      <w:proofErr w:type="spellStart"/>
      <w:r w:rsidR="00296BCF">
        <w:t>L</w:t>
      </w:r>
      <w:r w:rsidR="00F52F46">
        <w:t>ogin</w:t>
      </w:r>
      <w:bookmarkEnd w:id="80"/>
      <w:proofErr w:type="spellEnd"/>
      <w:r w:rsidR="00F52F46">
        <w:t xml:space="preserve"> </w:t>
      </w:r>
    </w:p>
    <w:tbl>
      <w:tblPr>
        <w:tblStyle w:val="Tabladecuadrcula4"/>
        <w:tblW w:w="0" w:type="auto"/>
        <w:tblLook w:val="04A0" w:firstRow="1" w:lastRow="0" w:firstColumn="1" w:lastColumn="0" w:noHBand="0" w:noVBand="1"/>
      </w:tblPr>
      <w:tblGrid>
        <w:gridCol w:w="4225"/>
        <w:gridCol w:w="4269"/>
      </w:tblGrid>
      <w:tr w:rsidR="00C60240" w14:paraId="4753358B" w14:textId="77777777" w:rsidTr="00C95438">
        <w:trPr>
          <w:cnfStyle w:val="100000000000" w:firstRow="1" w:lastRow="0" w:firstColumn="0" w:lastColumn="0" w:oddVBand="0" w:evenVBand="0" w:oddHBand="0" w:evenHBand="0" w:firstRowFirstColumn="0" w:firstRowLastColumn="0" w:lastRowFirstColumn="0" w:lastRowLastColumn="0"/>
          <w:trHeight w:val="617"/>
        </w:trPr>
        <w:tc>
          <w:tcPr>
            <w:cnfStyle w:val="001000000000" w:firstRow="0" w:lastRow="0" w:firstColumn="1" w:lastColumn="0" w:oddVBand="0" w:evenVBand="0" w:oddHBand="0" w:evenHBand="0" w:firstRowFirstColumn="0" w:firstRowLastColumn="0" w:lastRowFirstColumn="0" w:lastRowLastColumn="0"/>
            <w:tcW w:w="9594" w:type="dxa"/>
            <w:gridSpan w:val="2"/>
          </w:tcPr>
          <w:p w14:paraId="1E15D9DA" w14:textId="77777777" w:rsidR="00C60240" w:rsidRDefault="00C60240" w:rsidP="00C95438">
            <w:pPr>
              <w:spacing w:before="120" w:after="120"/>
              <w:jc w:val="right"/>
            </w:pPr>
            <w:r>
              <w:t>Historia de Usuario</w:t>
            </w:r>
          </w:p>
        </w:tc>
      </w:tr>
      <w:tr w:rsidR="00C60240" w14:paraId="34637308" w14:textId="77777777" w:rsidTr="00C95438">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4797" w:type="dxa"/>
          </w:tcPr>
          <w:p w14:paraId="5E39FBEC" w14:textId="77777777" w:rsidR="00C60240" w:rsidRDefault="00C60240" w:rsidP="00C95438">
            <w:pPr>
              <w:spacing w:before="120" w:after="120"/>
            </w:pPr>
            <w:r>
              <w:t>Numero:</w:t>
            </w:r>
            <w:r w:rsidR="001A118F">
              <w:t xml:space="preserve"> </w:t>
            </w:r>
            <w:r w:rsidR="001A118F" w:rsidRPr="001A118F">
              <w:rPr>
                <w:b w:val="0"/>
                <w:bCs w:val="0"/>
              </w:rPr>
              <w:t>8</w:t>
            </w:r>
          </w:p>
        </w:tc>
        <w:tc>
          <w:tcPr>
            <w:tcW w:w="4797" w:type="dxa"/>
          </w:tcPr>
          <w:p w14:paraId="7182722F" w14:textId="77777777" w:rsidR="00C60240" w:rsidRPr="000512D6" w:rsidRDefault="00C60240" w:rsidP="00C95438">
            <w:pPr>
              <w:spacing w:before="120" w:after="120"/>
              <w:cnfStyle w:val="000000100000" w:firstRow="0" w:lastRow="0" w:firstColumn="0" w:lastColumn="0" w:oddVBand="0" w:evenVBand="0" w:oddHBand="1" w:evenHBand="0" w:firstRowFirstColumn="0" w:firstRowLastColumn="0" w:lastRowFirstColumn="0" w:lastRowLastColumn="0"/>
            </w:pPr>
            <w:r>
              <w:rPr>
                <w:b/>
                <w:bCs/>
              </w:rPr>
              <w:t xml:space="preserve">Usuario: </w:t>
            </w:r>
            <w:r>
              <w:t>Todos los registrados.</w:t>
            </w:r>
          </w:p>
        </w:tc>
      </w:tr>
      <w:tr w:rsidR="00C60240" w14:paraId="5C3C83C5" w14:textId="77777777" w:rsidTr="00C95438">
        <w:tc>
          <w:tcPr>
            <w:cnfStyle w:val="001000000000" w:firstRow="0" w:lastRow="0" w:firstColumn="1" w:lastColumn="0" w:oddVBand="0" w:evenVBand="0" w:oddHBand="0" w:evenHBand="0" w:firstRowFirstColumn="0" w:firstRowLastColumn="0" w:lastRowFirstColumn="0" w:lastRowLastColumn="0"/>
            <w:tcW w:w="9594" w:type="dxa"/>
            <w:gridSpan w:val="2"/>
          </w:tcPr>
          <w:p w14:paraId="6640BA6B" w14:textId="77777777" w:rsidR="00C60240" w:rsidRPr="000512D6" w:rsidRDefault="00C60240" w:rsidP="00C95438">
            <w:pPr>
              <w:spacing w:before="120" w:after="120"/>
              <w:rPr>
                <w:b w:val="0"/>
                <w:bCs w:val="0"/>
              </w:rPr>
            </w:pPr>
            <w:r>
              <w:t xml:space="preserve">Historia: </w:t>
            </w:r>
            <w:r w:rsidRPr="00F13F04">
              <w:rPr>
                <w:color w:val="4A671E" w:themeColor="accent5" w:themeShade="80"/>
              </w:rPr>
              <w:t>Como</w:t>
            </w:r>
            <w:r>
              <w:rPr>
                <w:b w:val="0"/>
                <w:bCs w:val="0"/>
              </w:rPr>
              <w:t xml:space="preserve"> usuario </w:t>
            </w:r>
            <w:r w:rsidRPr="00F13F04">
              <w:rPr>
                <w:color w:val="4A671E" w:themeColor="accent5" w:themeShade="80"/>
              </w:rPr>
              <w:t>quiero</w:t>
            </w:r>
            <w:r>
              <w:rPr>
                <w:b w:val="0"/>
                <w:bCs w:val="0"/>
              </w:rPr>
              <w:t xml:space="preserve"> poder introducir mis credenciales en un formulario y pulsar un botón </w:t>
            </w:r>
            <w:r w:rsidRPr="00F13F04">
              <w:rPr>
                <w:color w:val="4A671E" w:themeColor="accent5" w:themeShade="80"/>
              </w:rPr>
              <w:t>para</w:t>
            </w:r>
            <w:r>
              <w:rPr>
                <w:b w:val="0"/>
                <w:bCs w:val="0"/>
              </w:rPr>
              <w:t xml:space="preserve"> que </w:t>
            </w:r>
            <w:r w:rsidR="00EB5F17">
              <w:rPr>
                <w:b w:val="0"/>
                <w:bCs w:val="0"/>
              </w:rPr>
              <w:t>me dirija a la vista principal</w:t>
            </w:r>
            <w:r>
              <w:rPr>
                <w:b w:val="0"/>
                <w:bCs w:val="0"/>
              </w:rPr>
              <w:t>.</w:t>
            </w:r>
          </w:p>
        </w:tc>
      </w:tr>
      <w:tr w:rsidR="00C60240" w14:paraId="1A89B1CC" w14:textId="77777777" w:rsidTr="00C954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4" w:type="dxa"/>
            <w:gridSpan w:val="2"/>
          </w:tcPr>
          <w:p w14:paraId="189801CC" w14:textId="77777777" w:rsidR="00C60240" w:rsidRDefault="00C60240" w:rsidP="00C95438">
            <w:pPr>
              <w:spacing w:before="120" w:after="120"/>
            </w:pPr>
            <w:r>
              <w:t>Descripción:</w:t>
            </w:r>
            <w:r>
              <w:rPr>
                <w:b w:val="0"/>
                <w:bCs w:val="0"/>
              </w:rPr>
              <w:t xml:space="preserve"> La pantalla de </w:t>
            </w:r>
            <w:proofErr w:type="spellStart"/>
            <w:r>
              <w:rPr>
                <w:b w:val="0"/>
                <w:bCs w:val="0"/>
              </w:rPr>
              <w:t>login</w:t>
            </w:r>
            <w:proofErr w:type="spellEnd"/>
            <w:r>
              <w:rPr>
                <w:b w:val="0"/>
                <w:bCs w:val="0"/>
              </w:rPr>
              <w:t xml:space="preserve"> c</w:t>
            </w:r>
            <w:r w:rsidRPr="00C60240">
              <w:rPr>
                <w:b w:val="0"/>
                <w:bCs w:val="0"/>
              </w:rPr>
              <w:t xml:space="preserve">onstará de un formulario de </w:t>
            </w:r>
            <w:proofErr w:type="spellStart"/>
            <w:r>
              <w:rPr>
                <w:b w:val="0"/>
                <w:bCs w:val="0"/>
              </w:rPr>
              <w:t>login</w:t>
            </w:r>
            <w:proofErr w:type="spellEnd"/>
            <w:r w:rsidRPr="00C60240">
              <w:rPr>
                <w:b w:val="0"/>
                <w:bCs w:val="0"/>
              </w:rPr>
              <w:t xml:space="preserve"> con los </w:t>
            </w:r>
            <w:r>
              <w:rPr>
                <w:b w:val="0"/>
                <w:bCs w:val="0"/>
              </w:rPr>
              <w:t>botones</w:t>
            </w:r>
            <w:r w:rsidRPr="00C60240">
              <w:rPr>
                <w:b w:val="0"/>
                <w:bCs w:val="0"/>
              </w:rPr>
              <w:t xml:space="preserve"> de entrar o registrarse y un captcha.</w:t>
            </w:r>
            <w:r>
              <w:rPr>
                <w:b w:val="0"/>
                <w:bCs w:val="0"/>
              </w:rPr>
              <w:t xml:space="preserve"> </w:t>
            </w:r>
            <w:r w:rsidRPr="00EB2286">
              <w:rPr>
                <w:b w:val="0"/>
                <w:bCs w:val="0"/>
              </w:rPr>
              <w:t>.</w:t>
            </w:r>
          </w:p>
        </w:tc>
      </w:tr>
      <w:tr w:rsidR="00C60240" w14:paraId="76ADEA73" w14:textId="77777777" w:rsidTr="00C95438">
        <w:tc>
          <w:tcPr>
            <w:cnfStyle w:val="001000000000" w:firstRow="0" w:lastRow="0" w:firstColumn="1" w:lastColumn="0" w:oddVBand="0" w:evenVBand="0" w:oddHBand="0" w:evenHBand="0" w:firstRowFirstColumn="0" w:firstRowLastColumn="0" w:lastRowFirstColumn="0" w:lastRowLastColumn="0"/>
            <w:tcW w:w="9594" w:type="dxa"/>
            <w:gridSpan w:val="2"/>
          </w:tcPr>
          <w:p w14:paraId="2F76ABEA" w14:textId="77777777" w:rsidR="00C60240" w:rsidRPr="000512D6" w:rsidRDefault="00C60240" w:rsidP="00C95438">
            <w:pPr>
              <w:spacing w:before="120" w:after="120"/>
              <w:rPr>
                <w:b w:val="0"/>
                <w:bCs w:val="0"/>
              </w:rPr>
            </w:pPr>
            <w:proofErr w:type="spellStart"/>
            <w:r>
              <w:t>Definition</w:t>
            </w:r>
            <w:proofErr w:type="spellEnd"/>
            <w:r>
              <w:t xml:space="preserve"> </w:t>
            </w:r>
            <w:proofErr w:type="spellStart"/>
            <w:r>
              <w:t>of</w:t>
            </w:r>
            <w:proofErr w:type="spellEnd"/>
            <w:r>
              <w:t xml:space="preserve"> </w:t>
            </w:r>
            <w:proofErr w:type="spellStart"/>
            <w:r>
              <w:t>Ready</w:t>
            </w:r>
            <w:proofErr w:type="spellEnd"/>
            <w:r>
              <w:t xml:space="preserve">: </w:t>
            </w:r>
            <w:r>
              <w:rPr>
                <w:b w:val="0"/>
                <w:bCs w:val="0"/>
              </w:rPr>
              <w:t xml:space="preserve">Debe haber sido creada la vista </w:t>
            </w:r>
            <w:r w:rsidR="00EB5F17">
              <w:rPr>
                <w:b w:val="0"/>
                <w:bCs w:val="0"/>
              </w:rPr>
              <w:t>principal y la lógica de autenticación</w:t>
            </w:r>
            <w:r>
              <w:rPr>
                <w:b w:val="0"/>
                <w:bCs w:val="0"/>
              </w:rPr>
              <w:t>.</w:t>
            </w:r>
            <w:r>
              <w:t xml:space="preserve"> </w:t>
            </w:r>
          </w:p>
        </w:tc>
      </w:tr>
      <w:tr w:rsidR="00C60240" w14:paraId="1A672D24" w14:textId="77777777" w:rsidTr="00C954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4" w:type="dxa"/>
            <w:gridSpan w:val="2"/>
          </w:tcPr>
          <w:p w14:paraId="090831B2" w14:textId="77777777" w:rsidR="00C60240" w:rsidRPr="00965E94" w:rsidRDefault="00C60240" w:rsidP="00C95438">
            <w:pPr>
              <w:spacing w:before="120" w:after="120"/>
              <w:rPr>
                <w:b w:val="0"/>
                <w:bCs w:val="0"/>
              </w:rPr>
            </w:pPr>
            <w:proofErr w:type="spellStart"/>
            <w:r w:rsidRPr="006B1A49">
              <w:t>Definitio</w:t>
            </w:r>
            <w:r>
              <w:t>n</w:t>
            </w:r>
            <w:proofErr w:type="spellEnd"/>
            <w:r>
              <w:t xml:space="preserve"> </w:t>
            </w:r>
            <w:proofErr w:type="spellStart"/>
            <w:r>
              <w:t>of</w:t>
            </w:r>
            <w:proofErr w:type="spellEnd"/>
            <w:r>
              <w:t xml:space="preserve"> Done:</w:t>
            </w:r>
            <w:r>
              <w:rPr>
                <w:b w:val="0"/>
                <w:bCs w:val="0"/>
              </w:rPr>
              <w:t xml:space="preserve"> Si pulso en el botón me dirige a la </w:t>
            </w:r>
            <w:r w:rsidR="00702EF9">
              <w:rPr>
                <w:b w:val="0"/>
                <w:bCs w:val="0"/>
              </w:rPr>
              <w:t xml:space="preserve">vista </w:t>
            </w:r>
            <w:r w:rsidR="00EB5F17">
              <w:rPr>
                <w:b w:val="0"/>
                <w:bCs w:val="0"/>
              </w:rPr>
              <w:t>principal después de haber hecho la autenticación</w:t>
            </w:r>
            <w:r>
              <w:rPr>
                <w:b w:val="0"/>
                <w:bCs w:val="0"/>
              </w:rPr>
              <w:t xml:space="preserve">. </w:t>
            </w:r>
          </w:p>
        </w:tc>
      </w:tr>
    </w:tbl>
    <w:p w14:paraId="033B8FC1" w14:textId="77777777" w:rsidR="00C60240" w:rsidRPr="00C60240" w:rsidRDefault="00C60240" w:rsidP="00C60240"/>
    <w:tbl>
      <w:tblPr>
        <w:tblStyle w:val="Tabladecuadrcula4"/>
        <w:tblW w:w="0" w:type="auto"/>
        <w:tblLook w:val="04A0" w:firstRow="1" w:lastRow="0" w:firstColumn="1" w:lastColumn="0" w:noHBand="0" w:noVBand="1"/>
      </w:tblPr>
      <w:tblGrid>
        <w:gridCol w:w="4245"/>
        <w:gridCol w:w="4249"/>
      </w:tblGrid>
      <w:tr w:rsidR="00B217EB" w14:paraId="5A213D4E" w14:textId="77777777" w:rsidTr="00C95438">
        <w:trPr>
          <w:cnfStyle w:val="100000000000" w:firstRow="1" w:lastRow="0" w:firstColumn="0" w:lastColumn="0" w:oddVBand="0" w:evenVBand="0" w:oddHBand="0" w:evenHBand="0" w:firstRowFirstColumn="0" w:firstRowLastColumn="0" w:lastRowFirstColumn="0" w:lastRowLastColumn="0"/>
          <w:trHeight w:val="617"/>
        </w:trPr>
        <w:tc>
          <w:tcPr>
            <w:cnfStyle w:val="001000000000" w:firstRow="0" w:lastRow="0" w:firstColumn="1" w:lastColumn="0" w:oddVBand="0" w:evenVBand="0" w:oddHBand="0" w:evenHBand="0" w:firstRowFirstColumn="0" w:firstRowLastColumn="0" w:lastRowFirstColumn="0" w:lastRowLastColumn="0"/>
            <w:tcW w:w="9594" w:type="dxa"/>
            <w:gridSpan w:val="2"/>
          </w:tcPr>
          <w:p w14:paraId="1F069224" w14:textId="77777777" w:rsidR="00B217EB" w:rsidRDefault="00B217EB" w:rsidP="00C95438">
            <w:pPr>
              <w:spacing w:before="120" w:after="120"/>
              <w:jc w:val="right"/>
            </w:pPr>
            <w:r>
              <w:t>Historia de Usuario</w:t>
            </w:r>
          </w:p>
        </w:tc>
      </w:tr>
      <w:tr w:rsidR="00B217EB" w14:paraId="76B8AD31" w14:textId="77777777" w:rsidTr="00C95438">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4797" w:type="dxa"/>
          </w:tcPr>
          <w:p w14:paraId="4839BC17" w14:textId="77777777" w:rsidR="00B217EB" w:rsidRPr="001A118F" w:rsidRDefault="00B217EB" w:rsidP="00C95438">
            <w:pPr>
              <w:spacing w:before="120" w:after="120"/>
              <w:rPr>
                <w:b w:val="0"/>
                <w:bCs w:val="0"/>
              </w:rPr>
            </w:pPr>
            <w:r>
              <w:t>Numero:</w:t>
            </w:r>
            <w:r w:rsidR="001A118F">
              <w:t xml:space="preserve"> </w:t>
            </w:r>
            <w:r w:rsidR="001A118F">
              <w:rPr>
                <w:b w:val="0"/>
                <w:bCs w:val="0"/>
              </w:rPr>
              <w:t>9</w:t>
            </w:r>
          </w:p>
        </w:tc>
        <w:tc>
          <w:tcPr>
            <w:tcW w:w="4797" w:type="dxa"/>
          </w:tcPr>
          <w:p w14:paraId="69F1A7A1" w14:textId="77777777" w:rsidR="00B217EB" w:rsidRPr="000512D6" w:rsidRDefault="00B217EB" w:rsidP="00C95438">
            <w:pPr>
              <w:spacing w:before="120" w:after="120"/>
              <w:cnfStyle w:val="000000100000" w:firstRow="0" w:lastRow="0" w:firstColumn="0" w:lastColumn="0" w:oddVBand="0" w:evenVBand="0" w:oddHBand="1" w:evenHBand="0" w:firstRowFirstColumn="0" w:firstRowLastColumn="0" w:lastRowFirstColumn="0" w:lastRowLastColumn="0"/>
            </w:pPr>
            <w:r>
              <w:rPr>
                <w:b/>
                <w:bCs/>
              </w:rPr>
              <w:t xml:space="preserve">Usuario: </w:t>
            </w:r>
            <w:r>
              <w:t>Anónimo.</w:t>
            </w:r>
          </w:p>
        </w:tc>
      </w:tr>
      <w:tr w:rsidR="00B217EB" w14:paraId="176ACE6D" w14:textId="77777777" w:rsidTr="00C95438">
        <w:tc>
          <w:tcPr>
            <w:cnfStyle w:val="001000000000" w:firstRow="0" w:lastRow="0" w:firstColumn="1" w:lastColumn="0" w:oddVBand="0" w:evenVBand="0" w:oddHBand="0" w:evenHBand="0" w:firstRowFirstColumn="0" w:firstRowLastColumn="0" w:lastRowFirstColumn="0" w:lastRowLastColumn="0"/>
            <w:tcW w:w="9594" w:type="dxa"/>
            <w:gridSpan w:val="2"/>
          </w:tcPr>
          <w:p w14:paraId="25D92B9C" w14:textId="77777777" w:rsidR="00B217EB" w:rsidRPr="000512D6" w:rsidRDefault="00B217EB" w:rsidP="00C95438">
            <w:pPr>
              <w:spacing w:before="120" w:after="120"/>
              <w:rPr>
                <w:b w:val="0"/>
                <w:bCs w:val="0"/>
              </w:rPr>
            </w:pPr>
            <w:r>
              <w:t xml:space="preserve">Historia: </w:t>
            </w:r>
            <w:r w:rsidRPr="00F13F04">
              <w:rPr>
                <w:color w:val="4A671E" w:themeColor="accent5" w:themeShade="80"/>
              </w:rPr>
              <w:t>Como</w:t>
            </w:r>
            <w:r>
              <w:rPr>
                <w:b w:val="0"/>
                <w:bCs w:val="0"/>
              </w:rPr>
              <w:t xml:space="preserve"> empresa (usuario anónimo) </w:t>
            </w:r>
            <w:r w:rsidRPr="00F13F04">
              <w:rPr>
                <w:color w:val="4A671E" w:themeColor="accent5" w:themeShade="80"/>
              </w:rPr>
              <w:t>quiero</w:t>
            </w:r>
            <w:r>
              <w:rPr>
                <w:b w:val="0"/>
                <w:bCs w:val="0"/>
              </w:rPr>
              <w:t xml:space="preserve"> poder pulsar un botón </w:t>
            </w:r>
            <w:r w:rsidRPr="00F13F04">
              <w:rPr>
                <w:color w:val="4A671E" w:themeColor="accent5" w:themeShade="80"/>
              </w:rPr>
              <w:t>para</w:t>
            </w:r>
            <w:r>
              <w:rPr>
                <w:b w:val="0"/>
                <w:bCs w:val="0"/>
              </w:rPr>
              <w:t xml:space="preserve"> que</w:t>
            </w:r>
            <w:r w:rsidR="00EB5F17">
              <w:rPr>
                <w:b w:val="0"/>
                <w:bCs w:val="0"/>
              </w:rPr>
              <w:t xml:space="preserve"> </w:t>
            </w:r>
            <w:r>
              <w:rPr>
                <w:b w:val="0"/>
                <w:bCs w:val="0"/>
              </w:rPr>
              <w:t>me dirija a</w:t>
            </w:r>
            <w:r w:rsidR="00C60240">
              <w:rPr>
                <w:b w:val="0"/>
                <w:bCs w:val="0"/>
              </w:rPr>
              <w:t>l formulario de registro</w:t>
            </w:r>
            <w:r>
              <w:rPr>
                <w:b w:val="0"/>
                <w:bCs w:val="0"/>
              </w:rPr>
              <w:t>.</w:t>
            </w:r>
          </w:p>
        </w:tc>
      </w:tr>
      <w:tr w:rsidR="00B217EB" w14:paraId="3256D3EA" w14:textId="77777777" w:rsidTr="00C954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4" w:type="dxa"/>
            <w:gridSpan w:val="2"/>
          </w:tcPr>
          <w:p w14:paraId="777DDB66" w14:textId="77777777" w:rsidR="00B217EB" w:rsidRDefault="00B217EB" w:rsidP="00C95438">
            <w:pPr>
              <w:spacing w:before="120" w:after="120"/>
            </w:pPr>
            <w:r>
              <w:t>Descripción:</w:t>
            </w:r>
            <w:r w:rsidR="00C60240">
              <w:rPr>
                <w:b w:val="0"/>
                <w:bCs w:val="0"/>
              </w:rPr>
              <w:t xml:space="preserve"> La pantalla de </w:t>
            </w:r>
            <w:proofErr w:type="spellStart"/>
            <w:r w:rsidR="00C60240">
              <w:rPr>
                <w:b w:val="0"/>
                <w:bCs w:val="0"/>
              </w:rPr>
              <w:t>login</w:t>
            </w:r>
            <w:proofErr w:type="spellEnd"/>
            <w:r w:rsidR="00C60240">
              <w:rPr>
                <w:b w:val="0"/>
                <w:bCs w:val="0"/>
              </w:rPr>
              <w:t xml:space="preserve"> c</w:t>
            </w:r>
            <w:r w:rsidR="00C60240" w:rsidRPr="00C60240">
              <w:rPr>
                <w:b w:val="0"/>
                <w:bCs w:val="0"/>
              </w:rPr>
              <w:t xml:space="preserve">onstará de un formulario de </w:t>
            </w:r>
            <w:proofErr w:type="spellStart"/>
            <w:r w:rsidR="00C60240">
              <w:rPr>
                <w:b w:val="0"/>
                <w:bCs w:val="0"/>
              </w:rPr>
              <w:t>login</w:t>
            </w:r>
            <w:proofErr w:type="spellEnd"/>
            <w:r w:rsidR="00C60240" w:rsidRPr="00C60240">
              <w:rPr>
                <w:b w:val="0"/>
                <w:bCs w:val="0"/>
              </w:rPr>
              <w:t xml:space="preserve"> con los </w:t>
            </w:r>
            <w:r w:rsidR="00C60240">
              <w:rPr>
                <w:b w:val="0"/>
                <w:bCs w:val="0"/>
              </w:rPr>
              <w:t>botones</w:t>
            </w:r>
            <w:r w:rsidR="00C60240" w:rsidRPr="00C60240">
              <w:rPr>
                <w:b w:val="0"/>
                <w:bCs w:val="0"/>
              </w:rPr>
              <w:t xml:space="preserve"> de entrar o registrarse y un captcha.</w:t>
            </w:r>
            <w:r w:rsidR="00C60240">
              <w:rPr>
                <w:b w:val="0"/>
                <w:bCs w:val="0"/>
              </w:rPr>
              <w:t xml:space="preserve"> </w:t>
            </w:r>
            <w:r w:rsidRPr="00EB2286">
              <w:rPr>
                <w:b w:val="0"/>
                <w:bCs w:val="0"/>
              </w:rPr>
              <w:t>.</w:t>
            </w:r>
          </w:p>
        </w:tc>
      </w:tr>
      <w:tr w:rsidR="00B217EB" w14:paraId="20F9F4E9" w14:textId="77777777" w:rsidTr="00C95438">
        <w:tc>
          <w:tcPr>
            <w:cnfStyle w:val="001000000000" w:firstRow="0" w:lastRow="0" w:firstColumn="1" w:lastColumn="0" w:oddVBand="0" w:evenVBand="0" w:oddHBand="0" w:evenHBand="0" w:firstRowFirstColumn="0" w:firstRowLastColumn="0" w:lastRowFirstColumn="0" w:lastRowLastColumn="0"/>
            <w:tcW w:w="9594" w:type="dxa"/>
            <w:gridSpan w:val="2"/>
          </w:tcPr>
          <w:p w14:paraId="480C7539" w14:textId="77777777" w:rsidR="00B217EB" w:rsidRPr="000512D6" w:rsidRDefault="00B217EB" w:rsidP="00C95438">
            <w:pPr>
              <w:spacing w:before="120" w:after="120"/>
              <w:rPr>
                <w:b w:val="0"/>
                <w:bCs w:val="0"/>
              </w:rPr>
            </w:pPr>
            <w:proofErr w:type="spellStart"/>
            <w:r>
              <w:t>Definition</w:t>
            </w:r>
            <w:proofErr w:type="spellEnd"/>
            <w:r>
              <w:t xml:space="preserve"> </w:t>
            </w:r>
            <w:proofErr w:type="spellStart"/>
            <w:r>
              <w:t>of</w:t>
            </w:r>
            <w:proofErr w:type="spellEnd"/>
            <w:r>
              <w:t xml:space="preserve"> </w:t>
            </w:r>
            <w:proofErr w:type="spellStart"/>
            <w:r>
              <w:t>Ready</w:t>
            </w:r>
            <w:proofErr w:type="spellEnd"/>
            <w:r>
              <w:t>:</w:t>
            </w:r>
            <w:r w:rsidR="00C60240">
              <w:t xml:space="preserve"> </w:t>
            </w:r>
            <w:r w:rsidR="00C60240">
              <w:rPr>
                <w:b w:val="0"/>
                <w:bCs w:val="0"/>
              </w:rPr>
              <w:t>Debe haber sido creada la vista de registro</w:t>
            </w:r>
            <w:r>
              <w:rPr>
                <w:b w:val="0"/>
                <w:bCs w:val="0"/>
              </w:rPr>
              <w:t>.</w:t>
            </w:r>
            <w:r>
              <w:t xml:space="preserve"> </w:t>
            </w:r>
          </w:p>
        </w:tc>
      </w:tr>
      <w:tr w:rsidR="00B217EB" w14:paraId="0658EF63" w14:textId="77777777" w:rsidTr="00C954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4" w:type="dxa"/>
            <w:gridSpan w:val="2"/>
          </w:tcPr>
          <w:p w14:paraId="30354305" w14:textId="77777777" w:rsidR="00B217EB" w:rsidRPr="00965E94" w:rsidRDefault="00B217EB" w:rsidP="00C95438">
            <w:pPr>
              <w:spacing w:before="120" w:after="120"/>
              <w:rPr>
                <w:b w:val="0"/>
                <w:bCs w:val="0"/>
              </w:rPr>
            </w:pPr>
            <w:proofErr w:type="spellStart"/>
            <w:r w:rsidRPr="006B1A49">
              <w:t>Definitio</w:t>
            </w:r>
            <w:r>
              <w:t>n</w:t>
            </w:r>
            <w:proofErr w:type="spellEnd"/>
            <w:r>
              <w:t xml:space="preserve"> </w:t>
            </w:r>
            <w:proofErr w:type="spellStart"/>
            <w:r>
              <w:t>of</w:t>
            </w:r>
            <w:proofErr w:type="spellEnd"/>
            <w:r>
              <w:t xml:space="preserve"> Done:</w:t>
            </w:r>
            <w:r w:rsidR="00C60240">
              <w:rPr>
                <w:b w:val="0"/>
                <w:bCs w:val="0"/>
              </w:rPr>
              <w:t xml:space="preserve"> Si pulso en el botón me dirige a la vista de registro</w:t>
            </w:r>
            <w:r>
              <w:rPr>
                <w:b w:val="0"/>
                <w:bCs w:val="0"/>
              </w:rPr>
              <w:t xml:space="preserve">. </w:t>
            </w:r>
          </w:p>
        </w:tc>
      </w:tr>
    </w:tbl>
    <w:p w14:paraId="1CE450E7" w14:textId="77777777" w:rsidR="00B217EB" w:rsidRPr="00B217EB" w:rsidRDefault="00B217EB" w:rsidP="00B217EB"/>
    <w:p w14:paraId="7E0080A3" w14:textId="77777777" w:rsidR="00296BCF" w:rsidRDefault="00296BCF" w:rsidP="00296BCF">
      <w:pPr>
        <w:rPr>
          <w:b/>
          <w:bCs/>
        </w:rPr>
      </w:pPr>
    </w:p>
    <w:p w14:paraId="7453DB6E" w14:textId="77777777" w:rsidR="00EB5F17" w:rsidRDefault="00EB5F17" w:rsidP="00296BCF">
      <w:pPr>
        <w:rPr>
          <w:b/>
          <w:bCs/>
        </w:rPr>
      </w:pPr>
    </w:p>
    <w:p w14:paraId="79D68F12" w14:textId="77777777" w:rsidR="00EB5F17" w:rsidRDefault="00EB5F17" w:rsidP="00296BCF">
      <w:pPr>
        <w:rPr>
          <w:b/>
          <w:bCs/>
        </w:rPr>
      </w:pPr>
    </w:p>
    <w:p w14:paraId="373B8FCA" w14:textId="77777777" w:rsidR="00F52F46" w:rsidRDefault="00EE4F19" w:rsidP="00C1264A">
      <w:pPr>
        <w:pStyle w:val="Ttulo8"/>
      </w:pPr>
      <w:bookmarkStart w:id="81" w:name="_Toc127530905"/>
      <w:r>
        <w:lastRenderedPageBreak/>
        <w:t xml:space="preserve">ÉPICA: </w:t>
      </w:r>
      <w:r w:rsidR="00D617EB">
        <w:t>Vista</w:t>
      </w:r>
      <w:r w:rsidR="00296BCF">
        <w:t xml:space="preserve"> de Registro</w:t>
      </w:r>
      <w:bookmarkEnd w:id="81"/>
    </w:p>
    <w:tbl>
      <w:tblPr>
        <w:tblStyle w:val="Tabladecuadrcula4"/>
        <w:tblW w:w="0" w:type="auto"/>
        <w:tblLook w:val="04A0" w:firstRow="1" w:lastRow="0" w:firstColumn="1" w:lastColumn="0" w:noHBand="0" w:noVBand="1"/>
      </w:tblPr>
      <w:tblGrid>
        <w:gridCol w:w="4245"/>
        <w:gridCol w:w="4249"/>
      </w:tblGrid>
      <w:tr w:rsidR="00EB5F17" w14:paraId="653782D4" w14:textId="77777777" w:rsidTr="00C95438">
        <w:trPr>
          <w:cnfStyle w:val="100000000000" w:firstRow="1" w:lastRow="0" w:firstColumn="0" w:lastColumn="0" w:oddVBand="0" w:evenVBand="0" w:oddHBand="0" w:evenHBand="0" w:firstRowFirstColumn="0" w:firstRowLastColumn="0" w:lastRowFirstColumn="0" w:lastRowLastColumn="0"/>
          <w:trHeight w:val="617"/>
        </w:trPr>
        <w:tc>
          <w:tcPr>
            <w:cnfStyle w:val="001000000000" w:firstRow="0" w:lastRow="0" w:firstColumn="1" w:lastColumn="0" w:oddVBand="0" w:evenVBand="0" w:oddHBand="0" w:evenHBand="0" w:firstRowFirstColumn="0" w:firstRowLastColumn="0" w:lastRowFirstColumn="0" w:lastRowLastColumn="0"/>
            <w:tcW w:w="9594" w:type="dxa"/>
            <w:gridSpan w:val="2"/>
          </w:tcPr>
          <w:p w14:paraId="030801BE" w14:textId="77777777" w:rsidR="00EB5F17" w:rsidRDefault="00EB5F17" w:rsidP="00C95438">
            <w:pPr>
              <w:spacing w:before="120" w:after="120"/>
              <w:jc w:val="right"/>
            </w:pPr>
            <w:r>
              <w:t>Historia de Usuario</w:t>
            </w:r>
          </w:p>
        </w:tc>
      </w:tr>
      <w:tr w:rsidR="00EB5F17" w14:paraId="66198159" w14:textId="77777777" w:rsidTr="00C95438">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4797" w:type="dxa"/>
          </w:tcPr>
          <w:p w14:paraId="1DA2F0B0" w14:textId="77777777" w:rsidR="00EB5F17" w:rsidRPr="001A118F" w:rsidRDefault="00EB5F17" w:rsidP="00C95438">
            <w:pPr>
              <w:spacing w:before="120" w:after="120"/>
              <w:rPr>
                <w:b w:val="0"/>
                <w:bCs w:val="0"/>
              </w:rPr>
            </w:pPr>
            <w:r>
              <w:t>Numero:</w:t>
            </w:r>
            <w:r w:rsidR="001A118F">
              <w:t xml:space="preserve"> </w:t>
            </w:r>
            <w:r w:rsidR="001A118F">
              <w:rPr>
                <w:b w:val="0"/>
                <w:bCs w:val="0"/>
              </w:rPr>
              <w:t>10</w:t>
            </w:r>
          </w:p>
        </w:tc>
        <w:tc>
          <w:tcPr>
            <w:tcW w:w="4797" w:type="dxa"/>
          </w:tcPr>
          <w:p w14:paraId="0EF8491C" w14:textId="77777777" w:rsidR="00EB5F17" w:rsidRPr="000512D6" w:rsidRDefault="00EB5F17" w:rsidP="00C95438">
            <w:pPr>
              <w:spacing w:before="120" w:after="120"/>
              <w:cnfStyle w:val="000000100000" w:firstRow="0" w:lastRow="0" w:firstColumn="0" w:lastColumn="0" w:oddVBand="0" w:evenVBand="0" w:oddHBand="1" w:evenHBand="0" w:firstRowFirstColumn="0" w:firstRowLastColumn="0" w:lastRowFirstColumn="0" w:lastRowLastColumn="0"/>
            </w:pPr>
            <w:r>
              <w:rPr>
                <w:b/>
                <w:bCs/>
              </w:rPr>
              <w:t xml:space="preserve">Usuario: </w:t>
            </w:r>
            <w:r>
              <w:t>Anónimo.</w:t>
            </w:r>
          </w:p>
        </w:tc>
      </w:tr>
      <w:tr w:rsidR="00EB5F17" w14:paraId="18B72C15" w14:textId="77777777" w:rsidTr="00C95438">
        <w:tc>
          <w:tcPr>
            <w:cnfStyle w:val="001000000000" w:firstRow="0" w:lastRow="0" w:firstColumn="1" w:lastColumn="0" w:oddVBand="0" w:evenVBand="0" w:oddHBand="0" w:evenHBand="0" w:firstRowFirstColumn="0" w:firstRowLastColumn="0" w:lastRowFirstColumn="0" w:lastRowLastColumn="0"/>
            <w:tcW w:w="9594" w:type="dxa"/>
            <w:gridSpan w:val="2"/>
          </w:tcPr>
          <w:p w14:paraId="7B842CCA" w14:textId="77777777" w:rsidR="00EB5F17" w:rsidRPr="000512D6" w:rsidRDefault="00EB5F17" w:rsidP="00C95438">
            <w:pPr>
              <w:spacing w:before="120" w:after="120"/>
              <w:rPr>
                <w:b w:val="0"/>
                <w:bCs w:val="0"/>
              </w:rPr>
            </w:pPr>
            <w:r>
              <w:t xml:space="preserve">Historia: </w:t>
            </w:r>
            <w:r w:rsidRPr="00702EF9">
              <w:rPr>
                <w:color w:val="4A671E" w:themeColor="accent5" w:themeShade="80"/>
              </w:rPr>
              <w:t>Como</w:t>
            </w:r>
            <w:r>
              <w:rPr>
                <w:b w:val="0"/>
                <w:bCs w:val="0"/>
              </w:rPr>
              <w:t xml:space="preserve"> empresa (usuario anónimo) </w:t>
            </w:r>
            <w:r w:rsidRPr="00702EF9">
              <w:rPr>
                <w:color w:val="4A671E" w:themeColor="accent5" w:themeShade="80"/>
              </w:rPr>
              <w:t>quiero</w:t>
            </w:r>
            <w:r>
              <w:rPr>
                <w:b w:val="0"/>
                <w:bCs w:val="0"/>
              </w:rPr>
              <w:t xml:space="preserve"> introducir mis datos y pulsar un botón </w:t>
            </w:r>
            <w:r w:rsidRPr="00702EF9">
              <w:rPr>
                <w:color w:val="4A671E" w:themeColor="accent5" w:themeShade="80"/>
              </w:rPr>
              <w:t>para</w:t>
            </w:r>
            <w:r>
              <w:rPr>
                <w:b w:val="0"/>
                <w:bCs w:val="0"/>
              </w:rPr>
              <w:t xml:space="preserve"> que el sistema realice el registro y me dirija a la página principal.</w:t>
            </w:r>
          </w:p>
        </w:tc>
      </w:tr>
      <w:tr w:rsidR="00EB5F17" w14:paraId="451C1307" w14:textId="77777777" w:rsidTr="00C954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4" w:type="dxa"/>
            <w:gridSpan w:val="2"/>
          </w:tcPr>
          <w:p w14:paraId="4622EE48" w14:textId="77777777" w:rsidR="00EB5F17" w:rsidRDefault="00EB5F17" w:rsidP="00C95438">
            <w:pPr>
              <w:spacing w:before="120" w:after="120"/>
            </w:pPr>
            <w:r>
              <w:t>Descripción:</w:t>
            </w:r>
            <w:r>
              <w:rPr>
                <w:b w:val="0"/>
                <w:bCs w:val="0"/>
              </w:rPr>
              <w:t xml:space="preserve"> La </w:t>
            </w:r>
            <w:r w:rsidR="004421EF">
              <w:rPr>
                <w:b w:val="0"/>
                <w:bCs w:val="0"/>
              </w:rPr>
              <w:t>vista de registro c</w:t>
            </w:r>
            <w:r w:rsidR="004421EF" w:rsidRPr="004421EF">
              <w:rPr>
                <w:b w:val="0"/>
                <w:bCs w:val="0"/>
              </w:rPr>
              <w:t>onstará de los campos necesarios para realizar el registro</w:t>
            </w:r>
            <w:r w:rsidR="00EE4F19">
              <w:rPr>
                <w:b w:val="0"/>
                <w:bCs w:val="0"/>
              </w:rPr>
              <w:t>,</w:t>
            </w:r>
            <w:r w:rsidR="004421EF" w:rsidRPr="004421EF">
              <w:rPr>
                <w:b w:val="0"/>
                <w:bCs w:val="0"/>
              </w:rPr>
              <w:t xml:space="preserve"> un botón de registrar</w:t>
            </w:r>
            <w:r w:rsidR="00EE4F19">
              <w:rPr>
                <w:b w:val="0"/>
                <w:bCs w:val="0"/>
              </w:rPr>
              <w:t xml:space="preserve"> y un botón para volver al </w:t>
            </w:r>
            <w:proofErr w:type="spellStart"/>
            <w:r w:rsidR="00EE4F19">
              <w:rPr>
                <w:b w:val="0"/>
                <w:bCs w:val="0"/>
              </w:rPr>
              <w:t>login</w:t>
            </w:r>
            <w:proofErr w:type="spellEnd"/>
            <w:r w:rsidR="004421EF" w:rsidRPr="004421EF">
              <w:rPr>
                <w:b w:val="0"/>
                <w:bCs w:val="0"/>
              </w:rPr>
              <w:t>.</w:t>
            </w:r>
          </w:p>
        </w:tc>
      </w:tr>
      <w:tr w:rsidR="00EB5F17" w14:paraId="28C2C142" w14:textId="77777777" w:rsidTr="00C95438">
        <w:tc>
          <w:tcPr>
            <w:cnfStyle w:val="001000000000" w:firstRow="0" w:lastRow="0" w:firstColumn="1" w:lastColumn="0" w:oddVBand="0" w:evenVBand="0" w:oddHBand="0" w:evenHBand="0" w:firstRowFirstColumn="0" w:firstRowLastColumn="0" w:lastRowFirstColumn="0" w:lastRowLastColumn="0"/>
            <w:tcW w:w="9594" w:type="dxa"/>
            <w:gridSpan w:val="2"/>
          </w:tcPr>
          <w:p w14:paraId="6112C956" w14:textId="77777777" w:rsidR="00EB5F17" w:rsidRPr="000512D6" w:rsidRDefault="00EB5F17" w:rsidP="00C95438">
            <w:pPr>
              <w:spacing w:before="120" w:after="120"/>
              <w:rPr>
                <w:b w:val="0"/>
                <w:bCs w:val="0"/>
              </w:rPr>
            </w:pPr>
            <w:proofErr w:type="spellStart"/>
            <w:r>
              <w:t>Definition</w:t>
            </w:r>
            <w:proofErr w:type="spellEnd"/>
            <w:r>
              <w:t xml:space="preserve"> </w:t>
            </w:r>
            <w:proofErr w:type="spellStart"/>
            <w:r>
              <w:t>of</w:t>
            </w:r>
            <w:proofErr w:type="spellEnd"/>
            <w:r>
              <w:t xml:space="preserve"> </w:t>
            </w:r>
            <w:proofErr w:type="spellStart"/>
            <w:r>
              <w:t>Ready</w:t>
            </w:r>
            <w:proofErr w:type="spellEnd"/>
            <w:r>
              <w:t xml:space="preserve">: </w:t>
            </w:r>
            <w:r>
              <w:rPr>
                <w:b w:val="0"/>
                <w:bCs w:val="0"/>
              </w:rPr>
              <w:t xml:space="preserve">Debe haber sido creada la vista </w:t>
            </w:r>
            <w:r w:rsidR="008179F3">
              <w:rPr>
                <w:b w:val="0"/>
                <w:bCs w:val="0"/>
              </w:rPr>
              <w:t>principal</w:t>
            </w:r>
            <w:r>
              <w:rPr>
                <w:b w:val="0"/>
                <w:bCs w:val="0"/>
              </w:rPr>
              <w:t>.</w:t>
            </w:r>
            <w:r>
              <w:t xml:space="preserve"> </w:t>
            </w:r>
          </w:p>
        </w:tc>
      </w:tr>
      <w:tr w:rsidR="00EB5F17" w14:paraId="19ACE391" w14:textId="77777777" w:rsidTr="00C954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4" w:type="dxa"/>
            <w:gridSpan w:val="2"/>
          </w:tcPr>
          <w:p w14:paraId="527CD2B9" w14:textId="77777777" w:rsidR="00EB5F17" w:rsidRPr="00965E94" w:rsidRDefault="00EB5F17" w:rsidP="00C95438">
            <w:pPr>
              <w:spacing w:before="120" w:after="120"/>
              <w:rPr>
                <w:b w:val="0"/>
                <w:bCs w:val="0"/>
              </w:rPr>
            </w:pPr>
            <w:proofErr w:type="spellStart"/>
            <w:r w:rsidRPr="006B1A49">
              <w:t>Definitio</w:t>
            </w:r>
            <w:r>
              <w:t>n</w:t>
            </w:r>
            <w:proofErr w:type="spellEnd"/>
            <w:r>
              <w:t xml:space="preserve"> </w:t>
            </w:r>
            <w:proofErr w:type="spellStart"/>
            <w:r>
              <w:t>of</w:t>
            </w:r>
            <w:proofErr w:type="spellEnd"/>
            <w:r>
              <w:t xml:space="preserve"> Done:</w:t>
            </w:r>
            <w:r>
              <w:rPr>
                <w:b w:val="0"/>
                <w:bCs w:val="0"/>
              </w:rPr>
              <w:t xml:space="preserve"> Si pulso en el botón me dirige a la vista </w:t>
            </w:r>
            <w:r w:rsidR="008179F3">
              <w:rPr>
                <w:b w:val="0"/>
                <w:bCs w:val="0"/>
              </w:rPr>
              <w:t>principal después de realizar el registro</w:t>
            </w:r>
            <w:r>
              <w:rPr>
                <w:b w:val="0"/>
                <w:bCs w:val="0"/>
              </w:rPr>
              <w:t xml:space="preserve">. </w:t>
            </w:r>
          </w:p>
        </w:tc>
      </w:tr>
    </w:tbl>
    <w:p w14:paraId="18A2FBC8" w14:textId="77777777" w:rsidR="00296BCF" w:rsidRDefault="00296BCF" w:rsidP="00296BCF">
      <w:pPr>
        <w:rPr>
          <w:b/>
          <w:bCs/>
        </w:rPr>
      </w:pPr>
    </w:p>
    <w:tbl>
      <w:tblPr>
        <w:tblStyle w:val="Tabladecuadrcula4"/>
        <w:tblW w:w="0" w:type="auto"/>
        <w:tblLook w:val="04A0" w:firstRow="1" w:lastRow="0" w:firstColumn="1" w:lastColumn="0" w:noHBand="0" w:noVBand="1"/>
      </w:tblPr>
      <w:tblGrid>
        <w:gridCol w:w="4245"/>
        <w:gridCol w:w="4249"/>
      </w:tblGrid>
      <w:tr w:rsidR="00EE4F19" w14:paraId="43122E7A" w14:textId="77777777" w:rsidTr="00C95438">
        <w:trPr>
          <w:cnfStyle w:val="100000000000" w:firstRow="1" w:lastRow="0" w:firstColumn="0" w:lastColumn="0" w:oddVBand="0" w:evenVBand="0" w:oddHBand="0" w:evenHBand="0" w:firstRowFirstColumn="0" w:firstRowLastColumn="0" w:lastRowFirstColumn="0" w:lastRowLastColumn="0"/>
          <w:trHeight w:val="617"/>
        </w:trPr>
        <w:tc>
          <w:tcPr>
            <w:cnfStyle w:val="001000000000" w:firstRow="0" w:lastRow="0" w:firstColumn="1" w:lastColumn="0" w:oddVBand="0" w:evenVBand="0" w:oddHBand="0" w:evenHBand="0" w:firstRowFirstColumn="0" w:firstRowLastColumn="0" w:lastRowFirstColumn="0" w:lastRowLastColumn="0"/>
            <w:tcW w:w="9594" w:type="dxa"/>
            <w:gridSpan w:val="2"/>
          </w:tcPr>
          <w:p w14:paraId="3FA1F3C9" w14:textId="77777777" w:rsidR="00EE4F19" w:rsidRDefault="00EE4F19" w:rsidP="00C95438">
            <w:pPr>
              <w:spacing w:before="120" w:after="120"/>
              <w:jc w:val="right"/>
            </w:pPr>
            <w:r>
              <w:t>Historia de Usuario</w:t>
            </w:r>
          </w:p>
        </w:tc>
      </w:tr>
      <w:tr w:rsidR="00EE4F19" w14:paraId="5C97ABDB" w14:textId="77777777" w:rsidTr="00C95438">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4797" w:type="dxa"/>
          </w:tcPr>
          <w:p w14:paraId="2B8DCA99" w14:textId="77777777" w:rsidR="00EE4F19" w:rsidRPr="001A118F" w:rsidRDefault="00EE4F19" w:rsidP="00C95438">
            <w:pPr>
              <w:spacing w:before="120" w:after="120"/>
              <w:rPr>
                <w:b w:val="0"/>
                <w:bCs w:val="0"/>
              </w:rPr>
            </w:pPr>
            <w:r>
              <w:t>Numero:</w:t>
            </w:r>
            <w:r w:rsidR="001A118F">
              <w:t xml:space="preserve"> </w:t>
            </w:r>
            <w:r w:rsidR="001A118F">
              <w:rPr>
                <w:b w:val="0"/>
                <w:bCs w:val="0"/>
              </w:rPr>
              <w:t>11</w:t>
            </w:r>
          </w:p>
        </w:tc>
        <w:tc>
          <w:tcPr>
            <w:tcW w:w="4797" w:type="dxa"/>
          </w:tcPr>
          <w:p w14:paraId="79A225F9" w14:textId="77777777" w:rsidR="00EE4F19" w:rsidRPr="000512D6" w:rsidRDefault="00EE4F19" w:rsidP="00C95438">
            <w:pPr>
              <w:spacing w:before="120" w:after="120"/>
              <w:cnfStyle w:val="000000100000" w:firstRow="0" w:lastRow="0" w:firstColumn="0" w:lastColumn="0" w:oddVBand="0" w:evenVBand="0" w:oddHBand="1" w:evenHBand="0" w:firstRowFirstColumn="0" w:firstRowLastColumn="0" w:lastRowFirstColumn="0" w:lastRowLastColumn="0"/>
            </w:pPr>
            <w:r>
              <w:rPr>
                <w:b/>
                <w:bCs/>
              </w:rPr>
              <w:t xml:space="preserve">Usuario: </w:t>
            </w:r>
            <w:r>
              <w:t>Anónimo.</w:t>
            </w:r>
          </w:p>
        </w:tc>
      </w:tr>
      <w:tr w:rsidR="00EE4F19" w14:paraId="03020163" w14:textId="77777777" w:rsidTr="00C95438">
        <w:tc>
          <w:tcPr>
            <w:cnfStyle w:val="001000000000" w:firstRow="0" w:lastRow="0" w:firstColumn="1" w:lastColumn="0" w:oddVBand="0" w:evenVBand="0" w:oddHBand="0" w:evenHBand="0" w:firstRowFirstColumn="0" w:firstRowLastColumn="0" w:lastRowFirstColumn="0" w:lastRowLastColumn="0"/>
            <w:tcW w:w="9594" w:type="dxa"/>
            <w:gridSpan w:val="2"/>
          </w:tcPr>
          <w:p w14:paraId="41A8C7B3" w14:textId="77777777" w:rsidR="00EE4F19" w:rsidRPr="000512D6" w:rsidRDefault="00EE4F19" w:rsidP="00C95438">
            <w:pPr>
              <w:spacing w:before="120" w:after="120"/>
              <w:rPr>
                <w:b w:val="0"/>
                <w:bCs w:val="0"/>
              </w:rPr>
            </w:pPr>
            <w:r>
              <w:t xml:space="preserve">Historia: </w:t>
            </w:r>
            <w:r w:rsidRPr="00702EF9">
              <w:rPr>
                <w:color w:val="4A671E" w:themeColor="accent5" w:themeShade="80"/>
              </w:rPr>
              <w:t>Como</w:t>
            </w:r>
            <w:r>
              <w:rPr>
                <w:b w:val="0"/>
                <w:bCs w:val="0"/>
              </w:rPr>
              <w:t xml:space="preserve"> empresa (usuario anónimo) </w:t>
            </w:r>
            <w:r w:rsidRPr="00702EF9">
              <w:rPr>
                <w:color w:val="4A671E" w:themeColor="accent5" w:themeShade="80"/>
              </w:rPr>
              <w:t>quiero</w:t>
            </w:r>
            <w:r>
              <w:rPr>
                <w:b w:val="0"/>
                <w:bCs w:val="0"/>
              </w:rPr>
              <w:t xml:space="preserve"> pulsar un botón en la vista de registro </w:t>
            </w:r>
            <w:r w:rsidRPr="00702EF9">
              <w:rPr>
                <w:color w:val="4A671E" w:themeColor="accent5" w:themeShade="80"/>
              </w:rPr>
              <w:t>para</w:t>
            </w:r>
            <w:r>
              <w:rPr>
                <w:b w:val="0"/>
                <w:bCs w:val="0"/>
              </w:rPr>
              <w:t xml:space="preserve"> que me dirija al </w:t>
            </w:r>
            <w:proofErr w:type="spellStart"/>
            <w:r>
              <w:rPr>
                <w:b w:val="0"/>
                <w:bCs w:val="0"/>
              </w:rPr>
              <w:t>login</w:t>
            </w:r>
            <w:proofErr w:type="spellEnd"/>
            <w:r>
              <w:rPr>
                <w:b w:val="0"/>
                <w:bCs w:val="0"/>
              </w:rPr>
              <w:t>.</w:t>
            </w:r>
          </w:p>
        </w:tc>
      </w:tr>
      <w:tr w:rsidR="00EE4F19" w14:paraId="1FEF984C" w14:textId="77777777" w:rsidTr="00C954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4" w:type="dxa"/>
            <w:gridSpan w:val="2"/>
          </w:tcPr>
          <w:p w14:paraId="7EFBE0E4" w14:textId="77777777" w:rsidR="00EE4F19" w:rsidRDefault="00EE4F19" w:rsidP="00C95438">
            <w:pPr>
              <w:spacing w:before="120" w:after="120"/>
            </w:pPr>
            <w:r>
              <w:t>Descripción:</w:t>
            </w:r>
            <w:r>
              <w:rPr>
                <w:b w:val="0"/>
                <w:bCs w:val="0"/>
              </w:rPr>
              <w:t xml:space="preserve"> La vista de registro c</w:t>
            </w:r>
            <w:r w:rsidRPr="004421EF">
              <w:rPr>
                <w:b w:val="0"/>
                <w:bCs w:val="0"/>
              </w:rPr>
              <w:t>onstará de los campos necesarios para realizar el registro</w:t>
            </w:r>
            <w:r>
              <w:rPr>
                <w:b w:val="0"/>
                <w:bCs w:val="0"/>
              </w:rPr>
              <w:t>,</w:t>
            </w:r>
            <w:r w:rsidRPr="004421EF">
              <w:rPr>
                <w:b w:val="0"/>
                <w:bCs w:val="0"/>
              </w:rPr>
              <w:t xml:space="preserve"> un botón de registrar</w:t>
            </w:r>
            <w:r>
              <w:rPr>
                <w:b w:val="0"/>
                <w:bCs w:val="0"/>
              </w:rPr>
              <w:t xml:space="preserve"> y un botón para volver al </w:t>
            </w:r>
            <w:proofErr w:type="spellStart"/>
            <w:r>
              <w:rPr>
                <w:b w:val="0"/>
                <w:bCs w:val="0"/>
              </w:rPr>
              <w:t>login</w:t>
            </w:r>
            <w:proofErr w:type="spellEnd"/>
            <w:r w:rsidRPr="004421EF">
              <w:rPr>
                <w:b w:val="0"/>
                <w:bCs w:val="0"/>
              </w:rPr>
              <w:t>.</w:t>
            </w:r>
          </w:p>
        </w:tc>
      </w:tr>
      <w:tr w:rsidR="00EE4F19" w14:paraId="67AA2CF8" w14:textId="77777777" w:rsidTr="00C95438">
        <w:tc>
          <w:tcPr>
            <w:cnfStyle w:val="001000000000" w:firstRow="0" w:lastRow="0" w:firstColumn="1" w:lastColumn="0" w:oddVBand="0" w:evenVBand="0" w:oddHBand="0" w:evenHBand="0" w:firstRowFirstColumn="0" w:firstRowLastColumn="0" w:lastRowFirstColumn="0" w:lastRowLastColumn="0"/>
            <w:tcW w:w="9594" w:type="dxa"/>
            <w:gridSpan w:val="2"/>
          </w:tcPr>
          <w:p w14:paraId="45B263C4" w14:textId="77777777" w:rsidR="00EE4F19" w:rsidRPr="000512D6" w:rsidRDefault="00EE4F19" w:rsidP="00C95438">
            <w:pPr>
              <w:spacing w:before="120" w:after="120"/>
              <w:rPr>
                <w:b w:val="0"/>
                <w:bCs w:val="0"/>
              </w:rPr>
            </w:pPr>
            <w:proofErr w:type="spellStart"/>
            <w:r>
              <w:t>Definition</w:t>
            </w:r>
            <w:proofErr w:type="spellEnd"/>
            <w:r>
              <w:t xml:space="preserve"> </w:t>
            </w:r>
            <w:proofErr w:type="spellStart"/>
            <w:r>
              <w:t>of</w:t>
            </w:r>
            <w:proofErr w:type="spellEnd"/>
            <w:r>
              <w:t xml:space="preserve"> </w:t>
            </w:r>
            <w:proofErr w:type="spellStart"/>
            <w:r>
              <w:t>Ready</w:t>
            </w:r>
            <w:proofErr w:type="spellEnd"/>
            <w:r>
              <w:t xml:space="preserve">: </w:t>
            </w:r>
            <w:r>
              <w:rPr>
                <w:b w:val="0"/>
                <w:bCs w:val="0"/>
              </w:rPr>
              <w:t xml:space="preserve">Debe haber sido creada la vista de </w:t>
            </w:r>
            <w:proofErr w:type="spellStart"/>
            <w:r>
              <w:rPr>
                <w:b w:val="0"/>
                <w:bCs w:val="0"/>
              </w:rPr>
              <w:t>login</w:t>
            </w:r>
            <w:proofErr w:type="spellEnd"/>
            <w:r>
              <w:rPr>
                <w:b w:val="0"/>
                <w:bCs w:val="0"/>
              </w:rPr>
              <w:t>.</w:t>
            </w:r>
            <w:r>
              <w:t xml:space="preserve"> </w:t>
            </w:r>
          </w:p>
        </w:tc>
      </w:tr>
      <w:tr w:rsidR="00EE4F19" w14:paraId="45DA6EFE" w14:textId="77777777" w:rsidTr="00C954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4" w:type="dxa"/>
            <w:gridSpan w:val="2"/>
          </w:tcPr>
          <w:p w14:paraId="068C0CF9" w14:textId="77777777" w:rsidR="00EE4F19" w:rsidRPr="00965E94" w:rsidRDefault="00EE4F19" w:rsidP="00C95438">
            <w:pPr>
              <w:spacing w:before="120" w:after="120"/>
              <w:rPr>
                <w:b w:val="0"/>
                <w:bCs w:val="0"/>
              </w:rPr>
            </w:pPr>
            <w:proofErr w:type="spellStart"/>
            <w:r w:rsidRPr="006B1A49">
              <w:t>Definitio</w:t>
            </w:r>
            <w:r>
              <w:t>n</w:t>
            </w:r>
            <w:proofErr w:type="spellEnd"/>
            <w:r>
              <w:t xml:space="preserve"> </w:t>
            </w:r>
            <w:proofErr w:type="spellStart"/>
            <w:r>
              <w:t>of</w:t>
            </w:r>
            <w:proofErr w:type="spellEnd"/>
            <w:r>
              <w:t xml:space="preserve"> Done:</w:t>
            </w:r>
            <w:r>
              <w:rPr>
                <w:b w:val="0"/>
                <w:bCs w:val="0"/>
              </w:rPr>
              <w:t xml:space="preserve"> Si pulso en el botón me dirige a la vista de </w:t>
            </w:r>
            <w:proofErr w:type="spellStart"/>
            <w:r>
              <w:rPr>
                <w:b w:val="0"/>
                <w:bCs w:val="0"/>
              </w:rPr>
              <w:t>login</w:t>
            </w:r>
            <w:proofErr w:type="spellEnd"/>
            <w:r>
              <w:rPr>
                <w:b w:val="0"/>
                <w:bCs w:val="0"/>
              </w:rPr>
              <w:t xml:space="preserve">. </w:t>
            </w:r>
          </w:p>
        </w:tc>
      </w:tr>
    </w:tbl>
    <w:p w14:paraId="67E0EB80" w14:textId="77777777" w:rsidR="00EE4F19" w:rsidRDefault="00EE4F19" w:rsidP="00296BCF">
      <w:pPr>
        <w:rPr>
          <w:b/>
          <w:bCs/>
        </w:rPr>
      </w:pPr>
    </w:p>
    <w:p w14:paraId="3AB7768D" w14:textId="77777777" w:rsidR="00EE4F19" w:rsidRDefault="00EE4F19" w:rsidP="00D617EB">
      <w:pPr>
        <w:spacing w:before="0" w:after="200"/>
        <w:rPr>
          <w:b/>
          <w:bCs/>
        </w:rPr>
      </w:pPr>
      <w:r>
        <w:rPr>
          <w:b/>
          <w:bCs/>
        </w:rPr>
        <w:br w:type="page"/>
      </w:r>
    </w:p>
    <w:p w14:paraId="2B4BCC07" w14:textId="77777777" w:rsidR="00296BCF" w:rsidRDefault="003D453D" w:rsidP="00C1264A">
      <w:pPr>
        <w:pStyle w:val="Ttulo8"/>
      </w:pPr>
      <w:bookmarkStart w:id="82" w:name="_Toc127530906"/>
      <w:r>
        <w:lastRenderedPageBreak/>
        <w:t xml:space="preserve">ÉPICA: </w:t>
      </w:r>
      <w:r w:rsidR="000E055C">
        <w:t xml:space="preserve">Menú </w:t>
      </w:r>
      <w:r>
        <w:t>lateral de ajustes y navegación.</w:t>
      </w:r>
      <w:bookmarkEnd w:id="82"/>
    </w:p>
    <w:tbl>
      <w:tblPr>
        <w:tblStyle w:val="Tabladecuadrcula4"/>
        <w:tblW w:w="0" w:type="auto"/>
        <w:tblLook w:val="04A0" w:firstRow="1" w:lastRow="0" w:firstColumn="1" w:lastColumn="0" w:noHBand="0" w:noVBand="1"/>
      </w:tblPr>
      <w:tblGrid>
        <w:gridCol w:w="4225"/>
        <w:gridCol w:w="4269"/>
      </w:tblGrid>
      <w:tr w:rsidR="00EE4F19" w14:paraId="22B6D177" w14:textId="77777777" w:rsidTr="00C95438">
        <w:trPr>
          <w:cnfStyle w:val="100000000000" w:firstRow="1" w:lastRow="0" w:firstColumn="0" w:lastColumn="0" w:oddVBand="0" w:evenVBand="0" w:oddHBand="0" w:evenHBand="0" w:firstRowFirstColumn="0" w:firstRowLastColumn="0" w:lastRowFirstColumn="0" w:lastRowLastColumn="0"/>
          <w:trHeight w:val="617"/>
        </w:trPr>
        <w:tc>
          <w:tcPr>
            <w:cnfStyle w:val="001000000000" w:firstRow="0" w:lastRow="0" w:firstColumn="1" w:lastColumn="0" w:oddVBand="0" w:evenVBand="0" w:oddHBand="0" w:evenHBand="0" w:firstRowFirstColumn="0" w:firstRowLastColumn="0" w:lastRowFirstColumn="0" w:lastRowLastColumn="0"/>
            <w:tcW w:w="9594" w:type="dxa"/>
            <w:gridSpan w:val="2"/>
          </w:tcPr>
          <w:p w14:paraId="15DEE2FD" w14:textId="77777777" w:rsidR="00EE4F19" w:rsidRDefault="00EE4F19" w:rsidP="00C95438">
            <w:pPr>
              <w:spacing w:before="120" w:after="120"/>
              <w:jc w:val="right"/>
            </w:pPr>
            <w:r>
              <w:t>Historia de Usuario</w:t>
            </w:r>
          </w:p>
        </w:tc>
      </w:tr>
      <w:tr w:rsidR="00EE4F19" w14:paraId="095A2F1A" w14:textId="77777777" w:rsidTr="00C95438">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4797" w:type="dxa"/>
          </w:tcPr>
          <w:p w14:paraId="5A8E75A1" w14:textId="77777777" w:rsidR="00EE4F19" w:rsidRPr="001A118F" w:rsidRDefault="00EE4F19" w:rsidP="00C95438">
            <w:pPr>
              <w:spacing w:before="120" w:after="120"/>
              <w:rPr>
                <w:b w:val="0"/>
                <w:bCs w:val="0"/>
              </w:rPr>
            </w:pPr>
            <w:r>
              <w:t>Numero:</w:t>
            </w:r>
            <w:r w:rsidR="001A118F">
              <w:t xml:space="preserve"> </w:t>
            </w:r>
            <w:r w:rsidR="001A118F">
              <w:rPr>
                <w:b w:val="0"/>
                <w:bCs w:val="0"/>
              </w:rPr>
              <w:t>12</w:t>
            </w:r>
          </w:p>
        </w:tc>
        <w:tc>
          <w:tcPr>
            <w:tcW w:w="4797" w:type="dxa"/>
          </w:tcPr>
          <w:p w14:paraId="2643928F" w14:textId="77777777" w:rsidR="00EE4F19" w:rsidRPr="000512D6" w:rsidRDefault="00EE4F19" w:rsidP="00C95438">
            <w:pPr>
              <w:spacing w:before="120" w:after="120"/>
              <w:cnfStyle w:val="000000100000" w:firstRow="0" w:lastRow="0" w:firstColumn="0" w:lastColumn="0" w:oddVBand="0" w:evenVBand="0" w:oddHBand="1" w:evenHBand="0" w:firstRowFirstColumn="0" w:firstRowLastColumn="0" w:lastRowFirstColumn="0" w:lastRowLastColumn="0"/>
            </w:pPr>
            <w:r>
              <w:rPr>
                <w:b/>
                <w:bCs/>
              </w:rPr>
              <w:t>Usuario:</w:t>
            </w:r>
            <w:r>
              <w:t xml:space="preserve"> Todos</w:t>
            </w:r>
            <w:r w:rsidR="005F14C8">
              <w:t xml:space="preserve"> los registrados</w:t>
            </w:r>
            <w:r>
              <w:t>.</w:t>
            </w:r>
          </w:p>
        </w:tc>
      </w:tr>
      <w:tr w:rsidR="00EE4F19" w14:paraId="627D6319" w14:textId="77777777" w:rsidTr="00C95438">
        <w:tc>
          <w:tcPr>
            <w:cnfStyle w:val="001000000000" w:firstRow="0" w:lastRow="0" w:firstColumn="1" w:lastColumn="0" w:oddVBand="0" w:evenVBand="0" w:oddHBand="0" w:evenHBand="0" w:firstRowFirstColumn="0" w:firstRowLastColumn="0" w:lastRowFirstColumn="0" w:lastRowLastColumn="0"/>
            <w:tcW w:w="9594" w:type="dxa"/>
            <w:gridSpan w:val="2"/>
          </w:tcPr>
          <w:p w14:paraId="63CD9FEE" w14:textId="77777777" w:rsidR="00EE4F19" w:rsidRPr="000512D6" w:rsidRDefault="00EE4F19" w:rsidP="00C95438">
            <w:pPr>
              <w:spacing w:before="120" w:after="120"/>
              <w:rPr>
                <w:b w:val="0"/>
                <w:bCs w:val="0"/>
              </w:rPr>
            </w:pPr>
            <w:r>
              <w:t xml:space="preserve">Historia: </w:t>
            </w:r>
            <w:r w:rsidRPr="00702EF9">
              <w:rPr>
                <w:color w:val="4A671E" w:themeColor="accent5" w:themeShade="80"/>
              </w:rPr>
              <w:t>Como</w:t>
            </w:r>
            <w:r>
              <w:rPr>
                <w:b w:val="0"/>
                <w:bCs w:val="0"/>
              </w:rPr>
              <w:t xml:space="preserve"> usuario </w:t>
            </w:r>
            <w:r w:rsidRPr="00702EF9">
              <w:rPr>
                <w:color w:val="4A671E" w:themeColor="accent5" w:themeShade="80"/>
              </w:rPr>
              <w:t>quiero</w:t>
            </w:r>
            <w:r>
              <w:rPr>
                <w:b w:val="0"/>
                <w:bCs w:val="0"/>
              </w:rPr>
              <w:t xml:space="preserve"> poder desplegar un menú </w:t>
            </w:r>
            <w:r w:rsidRPr="00702EF9">
              <w:rPr>
                <w:color w:val="4A671E" w:themeColor="accent5" w:themeShade="80"/>
              </w:rPr>
              <w:t>para</w:t>
            </w:r>
            <w:r>
              <w:rPr>
                <w:b w:val="0"/>
                <w:bCs w:val="0"/>
              </w:rPr>
              <w:t xml:space="preserve"> navegar por la aplicación.</w:t>
            </w:r>
          </w:p>
        </w:tc>
      </w:tr>
      <w:tr w:rsidR="00EE4F19" w14:paraId="2B53D6C5" w14:textId="77777777" w:rsidTr="00C954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4" w:type="dxa"/>
            <w:gridSpan w:val="2"/>
          </w:tcPr>
          <w:p w14:paraId="7F4F96A9" w14:textId="77777777" w:rsidR="00EE4F19" w:rsidRDefault="00EE4F19" w:rsidP="00C95438">
            <w:pPr>
              <w:spacing w:before="120" w:after="120"/>
            </w:pPr>
            <w:r>
              <w:t>Descripción:</w:t>
            </w:r>
            <w:r>
              <w:rPr>
                <w:b w:val="0"/>
                <w:bCs w:val="0"/>
              </w:rPr>
              <w:t xml:space="preserve"> </w:t>
            </w:r>
            <w:r w:rsidRPr="00EE4F19">
              <w:rPr>
                <w:b w:val="0"/>
                <w:bCs w:val="0"/>
              </w:rPr>
              <w:t xml:space="preserve">El menú de navegación estará presente en todas las vistas excepto en las de </w:t>
            </w:r>
            <w:proofErr w:type="spellStart"/>
            <w:r w:rsidRPr="00EE4F19">
              <w:rPr>
                <w:b w:val="0"/>
                <w:bCs w:val="0"/>
              </w:rPr>
              <w:t>login</w:t>
            </w:r>
            <w:proofErr w:type="spellEnd"/>
            <w:r w:rsidRPr="00EE4F19">
              <w:rPr>
                <w:b w:val="0"/>
                <w:bCs w:val="0"/>
              </w:rPr>
              <w:t xml:space="preserve"> y registro.</w:t>
            </w:r>
            <w:r w:rsidR="002C58FE">
              <w:rPr>
                <w:b w:val="0"/>
                <w:bCs w:val="0"/>
              </w:rPr>
              <w:t xml:space="preserve"> </w:t>
            </w:r>
          </w:p>
        </w:tc>
      </w:tr>
      <w:tr w:rsidR="00EE4F19" w14:paraId="53839D75" w14:textId="77777777" w:rsidTr="00C95438">
        <w:tc>
          <w:tcPr>
            <w:cnfStyle w:val="001000000000" w:firstRow="0" w:lastRow="0" w:firstColumn="1" w:lastColumn="0" w:oddVBand="0" w:evenVBand="0" w:oddHBand="0" w:evenHBand="0" w:firstRowFirstColumn="0" w:firstRowLastColumn="0" w:lastRowFirstColumn="0" w:lastRowLastColumn="0"/>
            <w:tcW w:w="9594" w:type="dxa"/>
            <w:gridSpan w:val="2"/>
          </w:tcPr>
          <w:p w14:paraId="4A630354" w14:textId="77777777" w:rsidR="00EE4F19" w:rsidRPr="000512D6" w:rsidRDefault="00EE4F19" w:rsidP="00C95438">
            <w:pPr>
              <w:spacing w:before="120" w:after="120"/>
              <w:rPr>
                <w:b w:val="0"/>
                <w:bCs w:val="0"/>
              </w:rPr>
            </w:pPr>
            <w:proofErr w:type="spellStart"/>
            <w:r>
              <w:t>Definition</w:t>
            </w:r>
            <w:proofErr w:type="spellEnd"/>
            <w:r>
              <w:t xml:space="preserve"> </w:t>
            </w:r>
            <w:proofErr w:type="spellStart"/>
            <w:r>
              <w:t>of</w:t>
            </w:r>
            <w:proofErr w:type="spellEnd"/>
            <w:r>
              <w:t xml:space="preserve"> </w:t>
            </w:r>
            <w:proofErr w:type="spellStart"/>
            <w:r>
              <w:t>Ready</w:t>
            </w:r>
            <w:proofErr w:type="spellEnd"/>
            <w:r>
              <w:t>:</w:t>
            </w:r>
            <w:r>
              <w:rPr>
                <w:b w:val="0"/>
                <w:bCs w:val="0"/>
              </w:rPr>
              <w:t xml:space="preserve"> </w:t>
            </w:r>
            <w:r>
              <w:t xml:space="preserve"> </w:t>
            </w:r>
          </w:p>
        </w:tc>
      </w:tr>
      <w:tr w:rsidR="00EE4F19" w14:paraId="02EDE4E9" w14:textId="77777777" w:rsidTr="00C954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4" w:type="dxa"/>
            <w:gridSpan w:val="2"/>
          </w:tcPr>
          <w:p w14:paraId="7B3C7993" w14:textId="77777777" w:rsidR="00EE4F19" w:rsidRDefault="00EE4F19" w:rsidP="00C95438">
            <w:pPr>
              <w:spacing w:before="120" w:after="120"/>
            </w:pPr>
            <w:proofErr w:type="spellStart"/>
            <w:r w:rsidRPr="006B1A49">
              <w:t>Definitio</w:t>
            </w:r>
            <w:r>
              <w:t>n</w:t>
            </w:r>
            <w:proofErr w:type="spellEnd"/>
            <w:r>
              <w:t xml:space="preserve"> </w:t>
            </w:r>
            <w:proofErr w:type="spellStart"/>
            <w:r>
              <w:t>of</w:t>
            </w:r>
            <w:proofErr w:type="spellEnd"/>
            <w:r>
              <w:t xml:space="preserve"> Done:</w:t>
            </w:r>
            <w:r>
              <w:rPr>
                <w:b w:val="0"/>
                <w:bCs w:val="0"/>
              </w:rPr>
              <w:t xml:space="preserve"> Si arrastro lateralmente se muestra la navegación lateral.</w:t>
            </w:r>
          </w:p>
          <w:p w14:paraId="5A110811" w14:textId="77777777" w:rsidR="00EE4F19" w:rsidRPr="00056053" w:rsidRDefault="00EE4F19" w:rsidP="00EE4F19">
            <w:pPr>
              <w:spacing w:before="120" w:after="120"/>
              <w:rPr>
                <w:b w:val="0"/>
                <w:bCs w:val="0"/>
              </w:rPr>
            </w:pPr>
            <w:r w:rsidRPr="00056053">
              <w:rPr>
                <w:b w:val="0"/>
                <w:bCs w:val="0"/>
              </w:rPr>
              <w:t>El menú de navegación permitirá, según el rol de cada usuario, moverse por las vistas de:</w:t>
            </w:r>
          </w:p>
          <w:p w14:paraId="5A6F6431" w14:textId="77777777" w:rsidR="00EE4F19" w:rsidRPr="00056053" w:rsidRDefault="00EE4F19" w:rsidP="00EE4F19">
            <w:pPr>
              <w:pStyle w:val="Prrafodelista"/>
              <w:numPr>
                <w:ilvl w:val="0"/>
                <w:numId w:val="29"/>
              </w:numPr>
              <w:spacing w:before="120" w:after="120"/>
              <w:rPr>
                <w:b w:val="0"/>
                <w:bCs w:val="0"/>
              </w:rPr>
            </w:pPr>
            <w:r w:rsidRPr="00056053">
              <w:rPr>
                <w:b w:val="0"/>
                <w:bCs w:val="0"/>
              </w:rPr>
              <w:t>Configuración del Perfil de Usuario.</w:t>
            </w:r>
          </w:p>
          <w:p w14:paraId="7E639AD7" w14:textId="77777777" w:rsidR="00EE4F19" w:rsidRPr="00056053" w:rsidRDefault="00EE4F19" w:rsidP="00EE4F19">
            <w:pPr>
              <w:pStyle w:val="Prrafodelista"/>
              <w:numPr>
                <w:ilvl w:val="0"/>
                <w:numId w:val="29"/>
              </w:numPr>
              <w:spacing w:before="120" w:after="120"/>
              <w:rPr>
                <w:b w:val="0"/>
                <w:bCs w:val="0"/>
              </w:rPr>
            </w:pPr>
            <w:r w:rsidRPr="00056053">
              <w:rPr>
                <w:b w:val="0"/>
                <w:bCs w:val="0"/>
              </w:rPr>
              <w:t>Creación de rutas.</w:t>
            </w:r>
          </w:p>
          <w:p w14:paraId="4E3831A6" w14:textId="77777777" w:rsidR="00EE4F19" w:rsidRPr="00056053" w:rsidRDefault="00EE4F19" w:rsidP="00EE4F19">
            <w:pPr>
              <w:pStyle w:val="Prrafodelista"/>
              <w:numPr>
                <w:ilvl w:val="0"/>
                <w:numId w:val="29"/>
              </w:numPr>
              <w:spacing w:before="120" w:after="120"/>
              <w:rPr>
                <w:b w:val="0"/>
                <w:bCs w:val="0"/>
              </w:rPr>
            </w:pPr>
            <w:r w:rsidRPr="00056053">
              <w:rPr>
                <w:b w:val="0"/>
                <w:bCs w:val="0"/>
              </w:rPr>
              <w:t>Vista principal.</w:t>
            </w:r>
          </w:p>
          <w:p w14:paraId="5CD59DC5" w14:textId="77777777" w:rsidR="00EE4F19" w:rsidRPr="00056053" w:rsidRDefault="00EE4F19" w:rsidP="00EE4F19">
            <w:pPr>
              <w:pStyle w:val="Prrafodelista"/>
              <w:numPr>
                <w:ilvl w:val="0"/>
                <w:numId w:val="29"/>
              </w:numPr>
              <w:spacing w:before="120" w:after="120"/>
              <w:rPr>
                <w:b w:val="0"/>
                <w:bCs w:val="0"/>
              </w:rPr>
            </w:pPr>
            <w:r w:rsidRPr="00056053">
              <w:rPr>
                <w:b w:val="0"/>
                <w:bCs w:val="0"/>
              </w:rPr>
              <w:t>Gestión de usuarios.</w:t>
            </w:r>
          </w:p>
          <w:p w14:paraId="0A12810F" w14:textId="77777777" w:rsidR="00EE4F19" w:rsidRPr="00F13F04" w:rsidRDefault="00EE4F19" w:rsidP="00EE4F19">
            <w:pPr>
              <w:pStyle w:val="Prrafodelista"/>
              <w:numPr>
                <w:ilvl w:val="0"/>
                <w:numId w:val="29"/>
              </w:numPr>
              <w:spacing w:before="120" w:after="120"/>
            </w:pPr>
            <w:r w:rsidRPr="00056053">
              <w:rPr>
                <w:b w:val="0"/>
                <w:bCs w:val="0"/>
              </w:rPr>
              <w:t>Cerrar sesión</w:t>
            </w:r>
          </w:p>
        </w:tc>
      </w:tr>
    </w:tbl>
    <w:p w14:paraId="7B73648E" w14:textId="77777777" w:rsidR="00827795" w:rsidRDefault="00827795" w:rsidP="00EE4F19"/>
    <w:p w14:paraId="14E59859" w14:textId="77777777" w:rsidR="00C13264" w:rsidRPr="00827795" w:rsidRDefault="00827795" w:rsidP="00827795">
      <w:pPr>
        <w:spacing w:before="0" w:after="200"/>
      </w:pPr>
      <w:r>
        <w:br w:type="page"/>
      </w:r>
    </w:p>
    <w:p w14:paraId="47124302" w14:textId="77777777" w:rsidR="00296BCF" w:rsidRDefault="00212747" w:rsidP="00C1264A">
      <w:pPr>
        <w:pStyle w:val="Ttulo8"/>
      </w:pPr>
      <w:bookmarkStart w:id="83" w:name="_Toc127530907"/>
      <w:r>
        <w:lastRenderedPageBreak/>
        <w:t xml:space="preserve">ÉPICA: </w:t>
      </w:r>
      <w:r w:rsidR="00D617EB">
        <w:t>Vista</w:t>
      </w:r>
      <w:r w:rsidR="00296BCF">
        <w:t xml:space="preserve"> Principal</w:t>
      </w:r>
      <w:bookmarkEnd w:id="83"/>
    </w:p>
    <w:tbl>
      <w:tblPr>
        <w:tblStyle w:val="Tabladecuadrcula4"/>
        <w:tblW w:w="0" w:type="auto"/>
        <w:tblLook w:val="04A0" w:firstRow="1" w:lastRow="0" w:firstColumn="1" w:lastColumn="0" w:noHBand="0" w:noVBand="1"/>
      </w:tblPr>
      <w:tblGrid>
        <w:gridCol w:w="4225"/>
        <w:gridCol w:w="4269"/>
      </w:tblGrid>
      <w:tr w:rsidR="00827795" w14:paraId="2697A9A7" w14:textId="77777777" w:rsidTr="00C95438">
        <w:trPr>
          <w:cnfStyle w:val="100000000000" w:firstRow="1" w:lastRow="0" w:firstColumn="0" w:lastColumn="0" w:oddVBand="0" w:evenVBand="0" w:oddHBand="0" w:evenHBand="0" w:firstRowFirstColumn="0" w:firstRowLastColumn="0" w:lastRowFirstColumn="0" w:lastRowLastColumn="0"/>
          <w:trHeight w:val="617"/>
        </w:trPr>
        <w:tc>
          <w:tcPr>
            <w:cnfStyle w:val="001000000000" w:firstRow="0" w:lastRow="0" w:firstColumn="1" w:lastColumn="0" w:oddVBand="0" w:evenVBand="0" w:oddHBand="0" w:evenHBand="0" w:firstRowFirstColumn="0" w:firstRowLastColumn="0" w:lastRowFirstColumn="0" w:lastRowLastColumn="0"/>
            <w:tcW w:w="9594" w:type="dxa"/>
            <w:gridSpan w:val="2"/>
          </w:tcPr>
          <w:p w14:paraId="22A171CE" w14:textId="77777777" w:rsidR="00827795" w:rsidRDefault="00827795" w:rsidP="00C95438">
            <w:pPr>
              <w:spacing w:before="120" w:after="120"/>
              <w:jc w:val="right"/>
            </w:pPr>
            <w:r>
              <w:t>Historia de Usuario</w:t>
            </w:r>
          </w:p>
        </w:tc>
      </w:tr>
      <w:tr w:rsidR="00827795" w14:paraId="61AD1425" w14:textId="77777777" w:rsidTr="00C95438">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4797" w:type="dxa"/>
          </w:tcPr>
          <w:p w14:paraId="23543FE4" w14:textId="77777777" w:rsidR="00827795" w:rsidRPr="001A118F" w:rsidRDefault="00827795" w:rsidP="00C95438">
            <w:pPr>
              <w:spacing w:before="120" w:after="120"/>
              <w:rPr>
                <w:b w:val="0"/>
                <w:bCs w:val="0"/>
              </w:rPr>
            </w:pPr>
            <w:r>
              <w:t>Numero:</w:t>
            </w:r>
            <w:r w:rsidR="001A118F">
              <w:t xml:space="preserve"> </w:t>
            </w:r>
            <w:r w:rsidR="001A118F">
              <w:rPr>
                <w:b w:val="0"/>
                <w:bCs w:val="0"/>
              </w:rPr>
              <w:t>13</w:t>
            </w:r>
          </w:p>
        </w:tc>
        <w:tc>
          <w:tcPr>
            <w:tcW w:w="4797" w:type="dxa"/>
          </w:tcPr>
          <w:p w14:paraId="7223C798" w14:textId="77777777" w:rsidR="00827795" w:rsidRPr="000512D6" w:rsidRDefault="00827795" w:rsidP="00C95438">
            <w:pPr>
              <w:spacing w:before="120" w:after="120"/>
              <w:cnfStyle w:val="000000100000" w:firstRow="0" w:lastRow="0" w:firstColumn="0" w:lastColumn="0" w:oddVBand="0" w:evenVBand="0" w:oddHBand="1" w:evenHBand="0" w:firstRowFirstColumn="0" w:firstRowLastColumn="0" w:lastRowFirstColumn="0" w:lastRowLastColumn="0"/>
            </w:pPr>
            <w:r>
              <w:rPr>
                <w:b/>
                <w:bCs/>
              </w:rPr>
              <w:t>Usuario:</w:t>
            </w:r>
            <w:r>
              <w:t xml:space="preserve"> Todos</w:t>
            </w:r>
            <w:r w:rsidR="005F14C8">
              <w:t xml:space="preserve"> los registrados</w:t>
            </w:r>
            <w:r>
              <w:t>.</w:t>
            </w:r>
          </w:p>
        </w:tc>
      </w:tr>
      <w:tr w:rsidR="00827795" w14:paraId="103F02E7" w14:textId="77777777" w:rsidTr="00C95438">
        <w:tc>
          <w:tcPr>
            <w:cnfStyle w:val="001000000000" w:firstRow="0" w:lastRow="0" w:firstColumn="1" w:lastColumn="0" w:oddVBand="0" w:evenVBand="0" w:oddHBand="0" w:evenHBand="0" w:firstRowFirstColumn="0" w:firstRowLastColumn="0" w:lastRowFirstColumn="0" w:lastRowLastColumn="0"/>
            <w:tcW w:w="9594" w:type="dxa"/>
            <w:gridSpan w:val="2"/>
          </w:tcPr>
          <w:p w14:paraId="47EAA815" w14:textId="77777777" w:rsidR="00827795" w:rsidRPr="000512D6" w:rsidRDefault="00827795" w:rsidP="00C95438">
            <w:pPr>
              <w:spacing w:before="120" w:after="120"/>
              <w:rPr>
                <w:b w:val="0"/>
                <w:bCs w:val="0"/>
              </w:rPr>
            </w:pPr>
            <w:r>
              <w:t>Historia:</w:t>
            </w:r>
            <w:r w:rsidR="001012F6">
              <w:rPr>
                <w:b w:val="0"/>
                <w:bCs w:val="0"/>
              </w:rPr>
              <w:t xml:space="preserve"> </w:t>
            </w:r>
            <w:r w:rsidR="001012F6" w:rsidRPr="00CC7EA6">
              <w:rPr>
                <w:color w:val="4A671E" w:themeColor="accent5" w:themeShade="80"/>
              </w:rPr>
              <w:t>Como</w:t>
            </w:r>
            <w:r w:rsidR="001012F6">
              <w:rPr>
                <w:b w:val="0"/>
                <w:bCs w:val="0"/>
              </w:rPr>
              <w:t xml:space="preserve"> usuario </w:t>
            </w:r>
            <w:r w:rsidR="001012F6" w:rsidRPr="00CC7EA6">
              <w:rPr>
                <w:color w:val="4A671E" w:themeColor="accent5" w:themeShade="80"/>
              </w:rPr>
              <w:t>quiero</w:t>
            </w:r>
            <w:r w:rsidR="001012F6">
              <w:rPr>
                <w:b w:val="0"/>
                <w:bCs w:val="0"/>
              </w:rPr>
              <w:t xml:space="preserve"> poder </w:t>
            </w:r>
            <w:r w:rsidR="002C58FE">
              <w:rPr>
                <w:b w:val="0"/>
                <w:bCs w:val="0"/>
              </w:rPr>
              <w:t xml:space="preserve">navegar por las últimas rutas creadas o asignadas </w:t>
            </w:r>
            <w:r w:rsidR="002C58FE" w:rsidRPr="00CC7EA6">
              <w:rPr>
                <w:color w:val="4A671E" w:themeColor="accent5" w:themeShade="80"/>
              </w:rPr>
              <w:t>para</w:t>
            </w:r>
            <w:r w:rsidR="002C58FE">
              <w:rPr>
                <w:b w:val="0"/>
                <w:bCs w:val="0"/>
              </w:rPr>
              <w:t xml:space="preserve"> seleccionar la que necesite usar</w:t>
            </w:r>
            <w:r>
              <w:rPr>
                <w:b w:val="0"/>
                <w:bCs w:val="0"/>
              </w:rPr>
              <w:t>.</w:t>
            </w:r>
          </w:p>
        </w:tc>
      </w:tr>
      <w:tr w:rsidR="00827795" w14:paraId="4395C6C3" w14:textId="77777777" w:rsidTr="00C954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4" w:type="dxa"/>
            <w:gridSpan w:val="2"/>
          </w:tcPr>
          <w:p w14:paraId="5C5F0027" w14:textId="77777777" w:rsidR="00827795" w:rsidRDefault="00827795" w:rsidP="00C95438">
            <w:pPr>
              <w:spacing w:before="120" w:after="120"/>
            </w:pPr>
            <w:r>
              <w:t>Descripción:</w:t>
            </w:r>
            <w:r>
              <w:rPr>
                <w:b w:val="0"/>
                <w:bCs w:val="0"/>
              </w:rPr>
              <w:t xml:space="preserve"> </w:t>
            </w:r>
            <w:r w:rsidR="00212747">
              <w:rPr>
                <w:b w:val="0"/>
                <w:bCs w:val="0"/>
              </w:rPr>
              <w:t>La vista principal c</w:t>
            </w:r>
            <w:r w:rsidR="00212747" w:rsidRPr="00212747">
              <w:rPr>
                <w:b w:val="0"/>
                <w:bCs w:val="0"/>
              </w:rPr>
              <w:t xml:space="preserve">onstará de un </w:t>
            </w:r>
            <w:proofErr w:type="spellStart"/>
            <w:r w:rsidR="00212747" w:rsidRPr="00212747">
              <w:rPr>
                <w:b w:val="0"/>
                <w:bCs w:val="0"/>
                <w:i/>
                <w:iCs/>
              </w:rPr>
              <w:t>feed</w:t>
            </w:r>
            <w:proofErr w:type="spellEnd"/>
            <w:r w:rsidR="00212747" w:rsidRPr="00212747">
              <w:rPr>
                <w:b w:val="0"/>
                <w:bCs w:val="0"/>
              </w:rPr>
              <w:t xml:space="preserve"> de tarjetas con las últimas rutas creadas por el usuario o que le hayan sido asignadas. Al pulsar en alguna de ellas se abrirá el panel de ruta.</w:t>
            </w:r>
          </w:p>
        </w:tc>
      </w:tr>
      <w:tr w:rsidR="00827795" w14:paraId="16775E29" w14:textId="77777777" w:rsidTr="00C95438">
        <w:tc>
          <w:tcPr>
            <w:cnfStyle w:val="001000000000" w:firstRow="0" w:lastRow="0" w:firstColumn="1" w:lastColumn="0" w:oddVBand="0" w:evenVBand="0" w:oddHBand="0" w:evenHBand="0" w:firstRowFirstColumn="0" w:firstRowLastColumn="0" w:lastRowFirstColumn="0" w:lastRowLastColumn="0"/>
            <w:tcW w:w="9594" w:type="dxa"/>
            <w:gridSpan w:val="2"/>
          </w:tcPr>
          <w:p w14:paraId="63F70493" w14:textId="77777777" w:rsidR="00827795" w:rsidRPr="000512D6" w:rsidRDefault="00827795" w:rsidP="00C95438">
            <w:pPr>
              <w:spacing w:before="120" w:after="120"/>
              <w:rPr>
                <w:b w:val="0"/>
                <w:bCs w:val="0"/>
              </w:rPr>
            </w:pPr>
            <w:proofErr w:type="spellStart"/>
            <w:r>
              <w:t>Definition</w:t>
            </w:r>
            <w:proofErr w:type="spellEnd"/>
            <w:r>
              <w:t xml:space="preserve"> </w:t>
            </w:r>
            <w:proofErr w:type="spellStart"/>
            <w:r>
              <w:t>of</w:t>
            </w:r>
            <w:proofErr w:type="spellEnd"/>
            <w:r>
              <w:t xml:space="preserve"> </w:t>
            </w:r>
            <w:proofErr w:type="spellStart"/>
            <w:r>
              <w:t>Ready</w:t>
            </w:r>
            <w:proofErr w:type="spellEnd"/>
            <w:r>
              <w:t>:</w:t>
            </w:r>
            <w:r>
              <w:rPr>
                <w:b w:val="0"/>
                <w:bCs w:val="0"/>
              </w:rPr>
              <w:t xml:space="preserve"> </w:t>
            </w:r>
            <w:r>
              <w:t xml:space="preserve"> </w:t>
            </w:r>
            <w:r w:rsidR="00212747" w:rsidRPr="00212747">
              <w:rPr>
                <w:b w:val="0"/>
                <w:bCs w:val="0"/>
              </w:rPr>
              <w:t>Deberá</w:t>
            </w:r>
            <w:r w:rsidR="00212747">
              <w:rPr>
                <w:b w:val="0"/>
                <w:bCs w:val="0"/>
              </w:rPr>
              <w:t xml:space="preserve"> estar creada la vista de ruta</w:t>
            </w:r>
            <w:r w:rsidR="00212747">
              <w:t xml:space="preserve"> </w:t>
            </w:r>
          </w:p>
        </w:tc>
      </w:tr>
      <w:tr w:rsidR="00827795" w14:paraId="2572798B" w14:textId="77777777" w:rsidTr="00C954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4" w:type="dxa"/>
            <w:gridSpan w:val="2"/>
          </w:tcPr>
          <w:p w14:paraId="7C640DCD" w14:textId="77777777" w:rsidR="00827795" w:rsidRPr="00EE4F19" w:rsidRDefault="00827795" w:rsidP="00212747">
            <w:pPr>
              <w:spacing w:before="120" w:after="120"/>
            </w:pPr>
            <w:proofErr w:type="spellStart"/>
            <w:r w:rsidRPr="006B1A49">
              <w:t>Definitio</w:t>
            </w:r>
            <w:r>
              <w:t>n</w:t>
            </w:r>
            <w:proofErr w:type="spellEnd"/>
            <w:r>
              <w:t xml:space="preserve"> </w:t>
            </w:r>
            <w:proofErr w:type="spellStart"/>
            <w:r>
              <w:t>of</w:t>
            </w:r>
            <w:proofErr w:type="spellEnd"/>
            <w:r>
              <w:t xml:space="preserve"> Done:</w:t>
            </w:r>
            <w:r>
              <w:rPr>
                <w:b w:val="0"/>
                <w:bCs w:val="0"/>
              </w:rPr>
              <w:t xml:space="preserve"> </w:t>
            </w:r>
            <w:r w:rsidR="00212747" w:rsidRPr="00212747">
              <w:rPr>
                <w:b w:val="0"/>
                <w:bCs w:val="0"/>
              </w:rPr>
              <w:t>Es posible</w:t>
            </w:r>
            <w:r w:rsidR="00212747">
              <w:rPr>
                <w:b w:val="0"/>
                <w:bCs w:val="0"/>
              </w:rPr>
              <w:t xml:space="preserve"> hacer </w:t>
            </w:r>
            <w:proofErr w:type="spellStart"/>
            <w:r w:rsidR="00212747">
              <w:rPr>
                <w:b w:val="0"/>
                <w:bCs w:val="0"/>
              </w:rPr>
              <w:t>scroll</w:t>
            </w:r>
            <w:proofErr w:type="spellEnd"/>
            <w:r w:rsidR="00212747">
              <w:rPr>
                <w:b w:val="0"/>
                <w:bCs w:val="0"/>
              </w:rPr>
              <w:t xml:space="preserve"> por las últimas rutas creadas y poder navegar a ellas pulsando sobre las tarjetas</w:t>
            </w:r>
          </w:p>
        </w:tc>
      </w:tr>
    </w:tbl>
    <w:p w14:paraId="33AD9DF1" w14:textId="77777777" w:rsidR="00FF1CC4" w:rsidRDefault="00FF1CC4" w:rsidP="005721BC">
      <w:pPr>
        <w:rPr>
          <w:b/>
          <w:bCs/>
        </w:rPr>
      </w:pPr>
    </w:p>
    <w:tbl>
      <w:tblPr>
        <w:tblStyle w:val="Tabladecuadrcula4"/>
        <w:tblW w:w="0" w:type="auto"/>
        <w:tblLook w:val="04A0" w:firstRow="1" w:lastRow="0" w:firstColumn="1" w:lastColumn="0" w:noHBand="0" w:noVBand="1"/>
      </w:tblPr>
      <w:tblGrid>
        <w:gridCol w:w="4225"/>
        <w:gridCol w:w="4269"/>
      </w:tblGrid>
      <w:tr w:rsidR="00E51FCE" w14:paraId="221C8146" w14:textId="77777777" w:rsidTr="00C95438">
        <w:trPr>
          <w:cnfStyle w:val="100000000000" w:firstRow="1" w:lastRow="0" w:firstColumn="0" w:lastColumn="0" w:oddVBand="0" w:evenVBand="0" w:oddHBand="0" w:evenHBand="0" w:firstRowFirstColumn="0" w:firstRowLastColumn="0" w:lastRowFirstColumn="0" w:lastRowLastColumn="0"/>
          <w:trHeight w:val="617"/>
        </w:trPr>
        <w:tc>
          <w:tcPr>
            <w:cnfStyle w:val="001000000000" w:firstRow="0" w:lastRow="0" w:firstColumn="1" w:lastColumn="0" w:oddVBand="0" w:evenVBand="0" w:oddHBand="0" w:evenHBand="0" w:firstRowFirstColumn="0" w:firstRowLastColumn="0" w:lastRowFirstColumn="0" w:lastRowLastColumn="0"/>
            <w:tcW w:w="9594" w:type="dxa"/>
            <w:gridSpan w:val="2"/>
          </w:tcPr>
          <w:p w14:paraId="2690F53A" w14:textId="77777777" w:rsidR="00E51FCE" w:rsidRDefault="00E51FCE" w:rsidP="00C95438">
            <w:pPr>
              <w:spacing w:before="120" w:after="120"/>
              <w:jc w:val="right"/>
            </w:pPr>
            <w:r>
              <w:t>Historia de Usuario</w:t>
            </w:r>
          </w:p>
        </w:tc>
      </w:tr>
      <w:tr w:rsidR="00E51FCE" w14:paraId="36C0825C" w14:textId="77777777" w:rsidTr="00C95438">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4797" w:type="dxa"/>
          </w:tcPr>
          <w:p w14:paraId="3A980DAE" w14:textId="77777777" w:rsidR="00E51FCE" w:rsidRPr="001A118F" w:rsidRDefault="00E51FCE" w:rsidP="00C95438">
            <w:pPr>
              <w:spacing w:before="120" w:after="120"/>
              <w:rPr>
                <w:b w:val="0"/>
                <w:bCs w:val="0"/>
              </w:rPr>
            </w:pPr>
            <w:r>
              <w:t>Numero:</w:t>
            </w:r>
            <w:r w:rsidR="001A118F">
              <w:t xml:space="preserve"> </w:t>
            </w:r>
            <w:r w:rsidR="001A118F">
              <w:rPr>
                <w:b w:val="0"/>
                <w:bCs w:val="0"/>
              </w:rPr>
              <w:t>14</w:t>
            </w:r>
          </w:p>
        </w:tc>
        <w:tc>
          <w:tcPr>
            <w:tcW w:w="4797" w:type="dxa"/>
          </w:tcPr>
          <w:p w14:paraId="7651AF57" w14:textId="77777777" w:rsidR="00E51FCE" w:rsidRPr="000512D6" w:rsidRDefault="00E51FCE" w:rsidP="00C95438">
            <w:pPr>
              <w:spacing w:before="120" w:after="120"/>
              <w:cnfStyle w:val="000000100000" w:firstRow="0" w:lastRow="0" w:firstColumn="0" w:lastColumn="0" w:oddVBand="0" w:evenVBand="0" w:oddHBand="1" w:evenHBand="0" w:firstRowFirstColumn="0" w:firstRowLastColumn="0" w:lastRowFirstColumn="0" w:lastRowLastColumn="0"/>
            </w:pPr>
            <w:r>
              <w:rPr>
                <w:b/>
                <w:bCs/>
              </w:rPr>
              <w:t>Usuario:</w:t>
            </w:r>
            <w:r>
              <w:t xml:space="preserve"> Todos los registrados.</w:t>
            </w:r>
          </w:p>
        </w:tc>
      </w:tr>
      <w:tr w:rsidR="00E51FCE" w14:paraId="01333ABE" w14:textId="77777777" w:rsidTr="00C95438">
        <w:tc>
          <w:tcPr>
            <w:cnfStyle w:val="001000000000" w:firstRow="0" w:lastRow="0" w:firstColumn="1" w:lastColumn="0" w:oddVBand="0" w:evenVBand="0" w:oddHBand="0" w:evenHBand="0" w:firstRowFirstColumn="0" w:firstRowLastColumn="0" w:lastRowFirstColumn="0" w:lastRowLastColumn="0"/>
            <w:tcW w:w="9594" w:type="dxa"/>
            <w:gridSpan w:val="2"/>
          </w:tcPr>
          <w:p w14:paraId="1255D0AD" w14:textId="77777777" w:rsidR="00E51FCE" w:rsidRPr="000512D6" w:rsidRDefault="00E51FCE" w:rsidP="00C95438">
            <w:pPr>
              <w:spacing w:before="120" w:after="120"/>
              <w:rPr>
                <w:b w:val="0"/>
                <w:bCs w:val="0"/>
              </w:rPr>
            </w:pPr>
            <w:r>
              <w:t>Historia:</w:t>
            </w:r>
            <w:r>
              <w:rPr>
                <w:b w:val="0"/>
                <w:bCs w:val="0"/>
              </w:rPr>
              <w:t xml:space="preserve"> </w:t>
            </w:r>
            <w:r w:rsidRPr="00056053">
              <w:rPr>
                <w:color w:val="4A671E" w:themeColor="accent5" w:themeShade="80"/>
              </w:rPr>
              <w:t>Como</w:t>
            </w:r>
            <w:r>
              <w:rPr>
                <w:b w:val="0"/>
                <w:bCs w:val="0"/>
              </w:rPr>
              <w:t xml:space="preserve"> usuario </w:t>
            </w:r>
            <w:r w:rsidRPr="00056053">
              <w:rPr>
                <w:color w:val="4A671E" w:themeColor="accent5" w:themeShade="80"/>
              </w:rPr>
              <w:t>quiero</w:t>
            </w:r>
            <w:r>
              <w:rPr>
                <w:b w:val="0"/>
                <w:bCs w:val="0"/>
              </w:rPr>
              <w:t xml:space="preserve"> ver un botón cuando no tenga ninguna ruta creada o asignada </w:t>
            </w:r>
            <w:r w:rsidRPr="00056053">
              <w:rPr>
                <w:color w:val="4A671E" w:themeColor="accent5" w:themeShade="80"/>
              </w:rPr>
              <w:t>para</w:t>
            </w:r>
            <w:r>
              <w:rPr>
                <w:b w:val="0"/>
                <w:bCs w:val="0"/>
              </w:rPr>
              <w:t xml:space="preserve"> que me dirija a la vista de creación de ruta.</w:t>
            </w:r>
          </w:p>
        </w:tc>
      </w:tr>
      <w:tr w:rsidR="00E51FCE" w14:paraId="1EDB43D9" w14:textId="77777777" w:rsidTr="00C954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4" w:type="dxa"/>
            <w:gridSpan w:val="2"/>
          </w:tcPr>
          <w:p w14:paraId="25613FDA" w14:textId="77777777" w:rsidR="00E51FCE" w:rsidRPr="00E51FCE" w:rsidRDefault="00E51FCE" w:rsidP="00C95438">
            <w:pPr>
              <w:spacing w:before="120" w:after="120"/>
            </w:pPr>
            <w:r>
              <w:t>Descripción:</w:t>
            </w:r>
            <w:r>
              <w:rPr>
                <w:b w:val="0"/>
                <w:bCs w:val="0"/>
              </w:rPr>
              <w:t xml:space="preserve"> Si el </w:t>
            </w:r>
            <w:proofErr w:type="spellStart"/>
            <w:r>
              <w:rPr>
                <w:b w:val="0"/>
                <w:bCs w:val="0"/>
                <w:i/>
                <w:iCs/>
              </w:rPr>
              <w:t>feed</w:t>
            </w:r>
            <w:proofErr w:type="spellEnd"/>
            <w:r>
              <w:rPr>
                <w:b w:val="0"/>
                <w:bCs w:val="0"/>
                <w:i/>
                <w:iCs/>
              </w:rPr>
              <w:t xml:space="preserve"> </w:t>
            </w:r>
            <w:r>
              <w:rPr>
                <w:b w:val="0"/>
                <w:bCs w:val="0"/>
              </w:rPr>
              <w:t>de tarjetas está vacío debe mostrarse un botón que me sugiera la creación de mi primera ruta.</w:t>
            </w:r>
          </w:p>
        </w:tc>
      </w:tr>
      <w:tr w:rsidR="00E51FCE" w14:paraId="4A7E53E6" w14:textId="77777777" w:rsidTr="00C95438">
        <w:tc>
          <w:tcPr>
            <w:cnfStyle w:val="001000000000" w:firstRow="0" w:lastRow="0" w:firstColumn="1" w:lastColumn="0" w:oddVBand="0" w:evenVBand="0" w:oddHBand="0" w:evenHBand="0" w:firstRowFirstColumn="0" w:firstRowLastColumn="0" w:lastRowFirstColumn="0" w:lastRowLastColumn="0"/>
            <w:tcW w:w="9594" w:type="dxa"/>
            <w:gridSpan w:val="2"/>
          </w:tcPr>
          <w:p w14:paraId="5CC69CE8" w14:textId="77777777" w:rsidR="00E51FCE" w:rsidRPr="000512D6" w:rsidRDefault="00E51FCE" w:rsidP="00C95438">
            <w:pPr>
              <w:spacing w:before="120" w:after="120"/>
              <w:rPr>
                <w:b w:val="0"/>
                <w:bCs w:val="0"/>
              </w:rPr>
            </w:pPr>
            <w:proofErr w:type="spellStart"/>
            <w:r>
              <w:t>Definition</w:t>
            </w:r>
            <w:proofErr w:type="spellEnd"/>
            <w:r>
              <w:t xml:space="preserve"> </w:t>
            </w:r>
            <w:proofErr w:type="spellStart"/>
            <w:r>
              <w:t>of</w:t>
            </w:r>
            <w:proofErr w:type="spellEnd"/>
            <w:r>
              <w:t xml:space="preserve"> </w:t>
            </w:r>
            <w:proofErr w:type="spellStart"/>
            <w:r>
              <w:t>Ready</w:t>
            </w:r>
            <w:proofErr w:type="spellEnd"/>
            <w:r>
              <w:t>:</w:t>
            </w:r>
            <w:r>
              <w:rPr>
                <w:b w:val="0"/>
                <w:bCs w:val="0"/>
              </w:rPr>
              <w:t xml:space="preserve"> </w:t>
            </w:r>
            <w:r>
              <w:t xml:space="preserve"> </w:t>
            </w:r>
            <w:r w:rsidRPr="00212747">
              <w:rPr>
                <w:b w:val="0"/>
                <w:bCs w:val="0"/>
              </w:rPr>
              <w:t>Deberá</w:t>
            </w:r>
            <w:r>
              <w:rPr>
                <w:b w:val="0"/>
                <w:bCs w:val="0"/>
              </w:rPr>
              <w:t xml:space="preserve"> estar creada la vista de ruta</w:t>
            </w:r>
            <w:r>
              <w:t xml:space="preserve"> </w:t>
            </w:r>
          </w:p>
        </w:tc>
      </w:tr>
      <w:tr w:rsidR="00E51FCE" w14:paraId="2EBA2D03" w14:textId="77777777" w:rsidTr="00C954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4" w:type="dxa"/>
            <w:gridSpan w:val="2"/>
          </w:tcPr>
          <w:p w14:paraId="6B657804" w14:textId="77777777" w:rsidR="00E51FCE" w:rsidRPr="00EE4F19" w:rsidRDefault="00E51FCE" w:rsidP="00C95438">
            <w:pPr>
              <w:spacing w:before="120" w:after="120"/>
            </w:pPr>
            <w:proofErr w:type="spellStart"/>
            <w:r w:rsidRPr="006B1A49">
              <w:t>Definitio</w:t>
            </w:r>
            <w:r>
              <w:t>n</w:t>
            </w:r>
            <w:proofErr w:type="spellEnd"/>
            <w:r>
              <w:t xml:space="preserve"> </w:t>
            </w:r>
            <w:proofErr w:type="spellStart"/>
            <w:r>
              <w:t>of</w:t>
            </w:r>
            <w:proofErr w:type="spellEnd"/>
            <w:r>
              <w:t xml:space="preserve"> Done:</w:t>
            </w:r>
            <w:r>
              <w:rPr>
                <w:b w:val="0"/>
                <w:bCs w:val="0"/>
              </w:rPr>
              <w:t xml:space="preserve"> Al pulsar el botón se dirige al usuario a la vista de creación de ruta.</w:t>
            </w:r>
          </w:p>
        </w:tc>
      </w:tr>
    </w:tbl>
    <w:p w14:paraId="375D93CC" w14:textId="77777777" w:rsidR="00E51FCE" w:rsidRDefault="00E51FCE" w:rsidP="005721BC">
      <w:pPr>
        <w:rPr>
          <w:b/>
          <w:bCs/>
        </w:rPr>
      </w:pPr>
    </w:p>
    <w:p w14:paraId="1BFBCC6F" w14:textId="77777777" w:rsidR="00E51FCE" w:rsidRDefault="00E51FCE" w:rsidP="00E51FCE">
      <w:pPr>
        <w:spacing w:before="0" w:after="200"/>
        <w:rPr>
          <w:b/>
          <w:bCs/>
        </w:rPr>
      </w:pPr>
      <w:r>
        <w:rPr>
          <w:b/>
          <w:bCs/>
        </w:rPr>
        <w:br w:type="page"/>
      </w:r>
    </w:p>
    <w:p w14:paraId="25DE7134" w14:textId="77777777" w:rsidR="00154892" w:rsidRDefault="00D617EB" w:rsidP="00FF1CC4">
      <w:pPr>
        <w:pStyle w:val="Ttulo8"/>
      </w:pPr>
      <w:bookmarkStart w:id="84" w:name="_Toc127530908"/>
      <w:r>
        <w:lastRenderedPageBreak/>
        <w:t xml:space="preserve">ÉPICA: Vista de </w:t>
      </w:r>
      <w:r w:rsidR="00154892">
        <w:t>Configuración de</w:t>
      </w:r>
      <w:r w:rsidR="00C13264">
        <w:t>l</w:t>
      </w:r>
      <w:r w:rsidR="00154892">
        <w:t xml:space="preserve"> Perfil</w:t>
      </w:r>
      <w:r w:rsidR="00C13264">
        <w:t xml:space="preserve"> de Usuario</w:t>
      </w:r>
      <w:bookmarkEnd w:id="84"/>
    </w:p>
    <w:tbl>
      <w:tblPr>
        <w:tblStyle w:val="Tabladecuadrcula4"/>
        <w:tblW w:w="0" w:type="auto"/>
        <w:tblLook w:val="04A0" w:firstRow="1" w:lastRow="0" w:firstColumn="1" w:lastColumn="0" w:noHBand="0" w:noVBand="1"/>
      </w:tblPr>
      <w:tblGrid>
        <w:gridCol w:w="4225"/>
        <w:gridCol w:w="4269"/>
      </w:tblGrid>
      <w:tr w:rsidR="00D617EB" w14:paraId="423FF0B5" w14:textId="77777777" w:rsidTr="00C95438">
        <w:trPr>
          <w:cnfStyle w:val="100000000000" w:firstRow="1" w:lastRow="0" w:firstColumn="0" w:lastColumn="0" w:oddVBand="0" w:evenVBand="0" w:oddHBand="0" w:evenHBand="0" w:firstRowFirstColumn="0" w:firstRowLastColumn="0" w:lastRowFirstColumn="0" w:lastRowLastColumn="0"/>
          <w:trHeight w:val="617"/>
        </w:trPr>
        <w:tc>
          <w:tcPr>
            <w:cnfStyle w:val="001000000000" w:firstRow="0" w:lastRow="0" w:firstColumn="1" w:lastColumn="0" w:oddVBand="0" w:evenVBand="0" w:oddHBand="0" w:evenHBand="0" w:firstRowFirstColumn="0" w:firstRowLastColumn="0" w:lastRowFirstColumn="0" w:lastRowLastColumn="0"/>
            <w:tcW w:w="9594" w:type="dxa"/>
            <w:gridSpan w:val="2"/>
          </w:tcPr>
          <w:p w14:paraId="61A9982D" w14:textId="77777777" w:rsidR="00D617EB" w:rsidRDefault="00D617EB" w:rsidP="00C95438">
            <w:pPr>
              <w:spacing w:before="120" w:after="120"/>
              <w:jc w:val="right"/>
            </w:pPr>
            <w:r>
              <w:t>Historia de Usuario</w:t>
            </w:r>
          </w:p>
        </w:tc>
      </w:tr>
      <w:tr w:rsidR="00D617EB" w14:paraId="6B01C489" w14:textId="77777777" w:rsidTr="00C95438">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4797" w:type="dxa"/>
          </w:tcPr>
          <w:p w14:paraId="2A021AFC" w14:textId="77777777" w:rsidR="00D617EB" w:rsidRPr="001A118F" w:rsidRDefault="00D617EB" w:rsidP="00C95438">
            <w:pPr>
              <w:spacing w:before="120" w:after="120"/>
              <w:rPr>
                <w:b w:val="0"/>
                <w:bCs w:val="0"/>
              </w:rPr>
            </w:pPr>
            <w:r>
              <w:t>Numero:</w:t>
            </w:r>
            <w:r w:rsidR="001A118F">
              <w:t xml:space="preserve"> </w:t>
            </w:r>
            <w:r w:rsidR="001A118F">
              <w:rPr>
                <w:b w:val="0"/>
                <w:bCs w:val="0"/>
              </w:rPr>
              <w:t>15</w:t>
            </w:r>
          </w:p>
        </w:tc>
        <w:tc>
          <w:tcPr>
            <w:tcW w:w="4797" w:type="dxa"/>
          </w:tcPr>
          <w:p w14:paraId="2DD1F71C" w14:textId="77777777" w:rsidR="00D617EB" w:rsidRPr="000512D6" w:rsidRDefault="00D617EB" w:rsidP="00C95438">
            <w:pPr>
              <w:spacing w:before="120" w:after="120"/>
              <w:cnfStyle w:val="000000100000" w:firstRow="0" w:lastRow="0" w:firstColumn="0" w:lastColumn="0" w:oddVBand="0" w:evenVBand="0" w:oddHBand="1" w:evenHBand="0" w:firstRowFirstColumn="0" w:firstRowLastColumn="0" w:lastRowFirstColumn="0" w:lastRowLastColumn="0"/>
            </w:pPr>
            <w:r>
              <w:rPr>
                <w:b/>
                <w:bCs/>
              </w:rPr>
              <w:t>Usuario:</w:t>
            </w:r>
            <w:r>
              <w:t xml:space="preserve"> Todos los registrados.</w:t>
            </w:r>
          </w:p>
        </w:tc>
      </w:tr>
      <w:tr w:rsidR="00D617EB" w14:paraId="7D505EE9" w14:textId="77777777" w:rsidTr="00C95438">
        <w:tc>
          <w:tcPr>
            <w:cnfStyle w:val="001000000000" w:firstRow="0" w:lastRow="0" w:firstColumn="1" w:lastColumn="0" w:oddVBand="0" w:evenVBand="0" w:oddHBand="0" w:evenHBand="0" w:firstRowFirstColumn="0" w:firstRowLastColumn="0" w:lastRowFirstColumn="0" w:lastRowLastColumn="0"/>
            <w:tcW w:w="9594" w:type="dxa"/>
            <w:gridSpan w:val="2"/>
          </w:tcPr>
          <w:p w14:paraId="3DDDB408" w14:textId="77777777" w:rsidR="00D617EB" w:rsidRPr="000512D6" w:rsidRDefault="00D617EB" w:rsidP="00C95438">
            <w:pPr>
              <w:spacing w:before="120" w:after="120"/>
              <w:rPr>
                <w:b w:val="0"/>
                <w:bCs w:val="0"/>
              </w:rPr>
            </w:pPr>
            <w:r>
              <w:t>Historia:</w:t>
            </w:r>
            <w:r>
              <w:rPr>
                <w:b w:val="0"/>
                <w:bCs w:val="0"/>
              </w:rPr>
              <w:t xml:space="preserve"> </w:t>
            </w:r>
            <w:r w:rsidRPr="00056053">
              <w:rPr>
                <w:color w:val="4A671E" w:themeColor="accent5" w:themeShade="80"/>
              </w:rPr>
              <w:t>Como</w:t>
            </w:r>
            <w:r>
              <w:rPr>
                <w:b w:val="0"/>
                <w:bCs w:val="0"/>
              </w:rPr>
              <w:t xml:space="preserve"> usuario </w:t>
            </w:r>
            <w:r w:rsidRPr="00056053">
              <w:rPr>
                <w:color w:val="4A671E" w:themeColor="accent5" w:themeShade="80"/>
              </w:rPr>
              <w:t>quiero</w:t>
            </w:r>
            <w:r>
              <w:rPr>
                <w:b w:val="0"/>
                <w:bCs w:val="0"/>
              </w:rPr>
              <w:t xml:space="preserve"> poder ver mis datos de usuario y un botón para que habilite un formulario </w:t>
            </w:r>
            <w:r w:rsidRPr="00056053">
              <w:rPr>
                <w:color w:val="4A671E" w:themeColor="accent5" w:themeShade="80"/>
              </w:rPr>
              <w:t>para</w:t>
            </w:r>
            <w:r>
              <w:rPr>
                <w:b w:val="0"/>
                <w:bCs w:val="0"/>
              </w:rPr>
              <w:t xml:space="preserve"> poder modificar mí contraseña.</w:t>
            </w:r>
          </w:p>
        </w:tc>
      </w:tr>
      <w:tr w:rsidR="00D617EB" w14:paraId="7144A3DC" w14:textId="77777777" w:rsidTr="00C954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4" w:type="dxa"/>
            <w:gridSpan w:val="2"/>
          </w:tcPr>
          <w:p w14:paraId="0F55FFD7" w14:textId="77777777" w:rsidR="00D617EB" w:rsidRDefault="00D617EB" w:rsidP="00C95438">
            <w:pPr>
              <w:spacing w:before="120" w:after="120"/>
            </w:pPr>
            <w:r>
              <w:t>Descripción:</w:t>
            </w:r>
            <w:r>
              <w:rPr>
                <w:b w:val="0"/>
                <w:bCs w:val="0"/>
              </w:rPr>
              <w:t xml:space="preserve"> La vista de configuración de perfil </w:t>
            </w:r>
            <w:r w:rsidR="00A32E63">
              <w:rPr>
                <w:b w:val="0"/>
                <w:bCs w:val="0"/>
              </w:rPr>
              <w:t>permite ver el nombre de usuario, el campo con la contraseña oculta y un botón para modificar la contraseña.</w:t>
            </w:r>
          </w:p>
        </w:tc>
      </w:tr>
      <w:tr w:rsidR="00D617EB" w14:paraId="0234F9F7" w14:textId="77777777" w:rsidTr="00C95438">
        <w:tc>
          <w:tcPr>
            <w:cnfStyle w:val="001000000000" w:firstRow="0" w:lastRow="0" w:firstColumn="1" w:lastColumn="0" w:oddVBand="0" w:evenVBand="0" w:oddHBand="0" w:evenHBand="0" w:firstRowFirstColumn="0" w:firstRowLastColumn="0" w:lastRowFirstColumn="0" w:lastRowLastColumn="0"/>
            <w:tcW w:w="9594" w:type="dxa"/>
            <w:gridSpan w:val="2"/>
          </w:tcPr>
          <w:p w14:paraId="714F1712" w14:textId="77777777" w:rsidR="00D617EB" w:rsidRPr="000512D6" w:rsidRDefault="00D617EB" w:rsidP="00C95438">
            <w:pPr>
              <w:spacing w:before="120" w:after="120"/>
              <w:rPr>
                <w:b w:val="0"/>
                <w:bCs w:val="0"/>
              </w:rPr>
            </w:pPr>
            <w:proofErr w:type="spellStart"/>
            <w:r>
              <w:t>Definition</w:t>
            </w:r>
            <w:proofErr w:type="spellEnd"/>
            <w:r>
              <w:t xml:space="preserve"> </w:t>
            </w:r>
            <w:proofErr w:type="spellStart"/>
            <w:r>
              <w:t>of</w:t>
            </w:r>
            <w:proofErr w:type="spellEnd"/>
            <w:r>
              <w:t xml:space="preserve"> </w:t>
            </w:r>
            <w:proofErr w:type="spellStart"/>
            <w:r>
              <w:t>Ready</w:t>
            </w:r>
            <w:proofErr w:type="spellEnd"/>
            <w:r>
              <w:t>:</w:t>
            </w:r>
            <w:r>
              <w:rPr>
                <w:b w:val="0"/>
                <w:bCs w:val="0"/>
              </w:rPr>
              <w:t xml:space="preserve"> </w:t>
            </w:r>
            <w:r>
              <w:t xml:space="preserve"> </w:t>
            </w:r>
          </w:p>
        </w:tc>
      </w:tr>
      <w:tr w:rsidR="00D617EB" w14:paraId="7AC949CA" w14:textId="77777777" w:rsidTr="00C954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4" w:type="dxa"/>
            <w:gridSpan w:val="2"/>
          </w:tcPr>
          <w:p w14:paraId="456625EA" w14:textId="77777777" w:rsidR="00D617EB" w:rsidRPr="00EE4F19" w:rsidRDefault="00D617EB" w:rsidP="00C95438">
            <w:pPr>
              <w:spacing w:before="120" w:after="120"/>
            </w:pPr>
            <w:proofErr w:type="spellStart"/>
            <w:r w:rsidRPr="006B1A49">
              <w:t>Definitio</w:t>
            </w:r>
            <w:r>
              <w:t>n</w:t>
            </w:r>
            <w:proofErr w:type="spellEnd"/>
            <w:r>
              <w:t xml:space="preserve"> </w:t>
            </w:r>
            <w:proofErr w:type="spellStart"/>
            <w:r>
              <w:t>of</w:t>
            </w:r>
            <w:proofErr w:type="spellEnd"/>
            <w:r>
              <w:t xml:space="preserve"> Done:</w:t>
            </w:r>
            <w:r>
              <w:rPr>
                <w:b w:val="0"/>
                <w:bCs w:val="0"/>
              </w:rPr>
              <w:t xml:space="preserve"> </w:t>
            </w:r>
            <w:r w:rsidR="00A32E63">
              <w:rPr>
                <w:b w:val="0"/>
                <w:bCs w:val="0"/>
              </w:rPr>
              <w:t>Es posible modificar la contraseña después de introducir la contraseña antigua como medida de seguridad.</w:t>
            </w:r>
          </w:p>
        </w:tc>
      </w:tr>
    </w:tbl>
    <w:p w14:paraId="1720BBAD" w14:textId="77777777" w:rsidR="00D617EB" w:rsidRDefault="00D617EB" w:rsidP="00154892">
      <w:pPr>
        <w:rPr>
          <w:b/>
          <w:bCs/>
        </w:rPr>
      </w:pPr>
    </w:p>
    <w:p w14:paraId="5DCCA7E6" w14:textId="77777777" w:rsidR="00154892" w:rsidRDefault="00A32E63" w:rsidP="00C1264A">
      <w:pPr>
        <w:pStyle w:val="Ttulo8"/>
      </w:pPr>
      <w:bookmarkStart w:id="85" w:name="_Toc127530909"/>
      <w:r>
        <w:t xml:space="preserve">ÉPICA: Vista </w:t>
      </w:r>
      <w:r w:rsidR="00154892">
        <w:t>Creación de Ruta</w:t>
      </w:r>
      <w:bookmarkEnd w:id="85"/>
    </w:p>
    <w:tbl>
      <w:tblPr>
        <w:tblStyle w:val="Tabladecuadrcula4"/>
        <w:tblW w:w="0" w:type="auto"/>
        <w:tblLook w:val="04A0" w:firstRow="1" w:lastRow="0" w:firstColumn="1" w:lastColumn="0" w:noHBand="0" w:noVBand="1"/>
      </w:tblPr>
      <w:tblGrid>
        <w:gridCol w:w="4225"/>
        <w:gridCol w:w="4269"/>
      </w:tblGrid>
      <w:tr w:rsidR="00A32E63" w14:paraId="5966082E" w14:textId="77777777" w:rsidTr="00C95438">
        <w:trPr>
          <w:cnfStyle w:val="100000000000" w:firstRow="1" w:lastRow="0" w:firstColumn="0" w:lastColumn="0" w:oddVBand="0" w:evenVBand="0" w:oddHBand="0" w:evenHBand="0" w:firstRowFirstColumn="0" w:firstRowLastColumn="0" w:lastRowFirstColumn="0" w:lastRowLastColumn="0"/>
          <w:trHeight w:val="617"/>
        </w:trPr>
        <w:tc>
          <w:tcPr>
            <w:cnfStyle w:val="001000000000" w:firstRow="0" w:lastRow="0" w:firstColumn="1" w:lastColumn="0" w:oddVBand="0" w:evenVBand="0" w:oddHBand="0" w:evenHBand="0" w:firstRowFirstColumn="0" w:firstRowLastColumn="0" w:lastRowFirstColumn="0" w:lastRowLastColumn="0"/>
            <w:tcW w:w="9594" w:type="dxa"/>
            <w:gridSpan w:val="2"/>
          </w:tcPr>
          <w:p w14:paraId="0F520A69" w14:textId="77777777" w:rsidR="00A32E63" w:rsidRDefault="00A32E63" w:rsidP="00C95438">
            <w:pPr>
              <w:spacing w:before="120" w:after="120"/>
              <w:jc w:val="right"/>
            </w:pPr>
            <w:r>
              <w:t>Historia de Usuario</w:t>
            </w:r>
          </w:p>
        </w:tc>
      </w:tr>
      <w:tr w:rsidR="00A32E63" w14:paraId="2D6D5229" w14:textId="77777777" w:rsidTr="00C95438">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4797" w:type="dxa"/>
          </w:tcPr>
          <w:p w14:paraId="3A54A2BB" w14:textId="77777777" w:rsidR="00A32E63" w:rsidRPr="001A118F" w:rsidRDefault="00A32E63" w:rsidP="00C95438">
            <w:pPr>
              <w:spacing w:before="120" w:after="120"/>
              <w:rPr>
                <w:b w:val="0"/>
                <w:bCs w:val="0"/>
              </w:rPr>
            </w:pPr>
            <w:r>
              <w:t>Numero:</w:t>
            </w:r>
            <w:r w:rsidR="001A118F">
              <w:t xml:space="preserve"> </w:t>
            </w:r>
            <w:r w:rsidR="001A118F">
              <w:rPr>
                <w:b w:val="0"/>
                <w:bCs w:val="0"/>
              </w:rPr>
              <w:t>16</w:t>
            </w:r>
          </w:p>
        </w:tc>
        <w:tc>
          <w:tcPr>
            <w:tcW w:w="4797" w:type="dxa"/>
          </w:tcPr>
          <w:p w14:paraId="5BF3A77D" w14:textId="77777777" w:rsidR="00A32E63" w:rsidRPr="000512D6" w:rsidRDefault="00A32E63" w:rsidP="00C95438">
            <w:pPr>
              <w:spacing w:before="120" w:after="120"/>
              <w:cnfStyle w:val="000000100000" w:firstRow="0" w:lastRow="0" w:firstColumn="0" w:lastColumn="0" w:oddVBand="0" w:evenVBand="0" w:oddHBand="1" w:evenHBand="0" w:firstRowFirstColumn="0" w:firstRowLastColumn="0" w:lastRowFirstColumn="0" w:lastRowLastColumn="0"/>
            </w:pPr>
            <w:r>
              <w:rPr>
                <w:b/>
                <w:bCs/>
              </w:rPr>
              <w:t>Usuario:</w:t>
            </w:r>
            <w:r>
              <w:t xml:space="preserve"> Todos los registrados.</w:t>
            </w:r>
          </w:p>
        </w:tc>
      </w:tr>
      <w:tr w:rsidR="00A32E63" w14:paraId="4C881AFE" w14:textId="77777777" w:rsidTr="00C95438">
        <w:tc>
          <w:tcPr>
            <w:cnfStyle w:val="001000000000" w:firstRow="0" w:lastRow="0" w:firstColumn="1" w:lastColumn="0" w:oddVBand="0" w:evenVBand="0" w:oddHBand="0" w:evenHBand="0" w:firstRowFirstColumn="0" w:firstRowLastColumn="0" w:lastRowFirstColumn="0" w:lastRowLastColumn="0"/>
            <w:tcW w:w="9594" w:type="dxa"/>
            <w:gridSpan w:val="2"/>
          </w:tcPr>
          <w:p w14:paraId="55F5AA03" w14:textId="77777777" w:rsidR="00A32E63" w:rsidRPr="000512D6" w:rsidRDefault="00A32E63" w:rsidP="00C95438">
            <w:pPr>
              <w:spacing w:before="120" w:after="120"/>
              <w:rPr>
                <w:b w:val="0"/>
                <w:bCs w:val="0"/>
              </w:rPr>
            </w:pPr>
            <w:r>
              <w:t>Historia:</w:t>
            </w:r>
            <w:r>
              <w:rPr>
                <w:b w:val="0"/>
                <w:bCs w:val="0"/>
              </w:rPr>
              <w:t xml:space="preserve"> </w:t>
            </w:r>
            <w:r w:rsidRPr="00056053">
              <w:rPr>
                <w:color w:val="4A671E" w:themeColor="accent5" w:themeShade="80"/>
              </w:rPr>
              <w:t>Como</w:t>
            </w:r>
            <w:r>
              <w:rPr>
                <w:b w:val="0"/>
                <w:bCs w:val="0"/>
              </w:rPr>
              <w:t xml:space="preserve"> usuario </w:t>
            </w:r>
            <w:r w:rsidRPr="00056053">
              <w:rPr>
                <w:color w:val="4A671E" w:themeColor="accent5" w:themeShade="80"/>
              </w:rPr>
              <w:t>quiero</w:t>
            </w:r>
            <w:r>
              <w:rPr>
                <w:b w:val="0"/>
                <w:bCs w:val="0"/>
              </w:rPr>
              <w:t xml:space="preserve"> poder</w:t>
            </w:r>
            <w:r w:rsidR="00843E95">
              <w:rPr>
                <w:b w:val="0"/>
                <w:bCs w:val="0"/>
              </w:rPr>
              <w:t xml:space="preserve"> introducir una población en buscador</w:t>
            </w:r>
            <w:r w:rsidR="00E600E7">
              <w:rPr>
                <w:b w:val="0"/>
                <w:bCs w:val="0"/>
              </w:rPr>
              <w:t xml:space="preserve"> con autocompletado</w:t>
            </w:r>
            <w:r w:rsidR="00843E95">
              <w:rPr>
                <w:b w:val="0"/>
                <w:bCs w:val="0"/>
              </w:rPr>
              <w:t xml:space="preserve"> </w:t>
            </w:r>
            <w:r w:rsidR="00843E95" w:rsidRPr="00056053">
              <w:rPr>
                <w:color w:val="4A671E" w:themeColor="accent5" w:themeShade="80"/>
              </w:rPr>
              <w:t>para</w:t>
            </w:r>
            <w:r w:rsidR="00843E95">
              <w:rPr>
                <w:b w:val="0"/>
                <w:bCs w:val="0"/>
              </w:rPr>
              <w:t xml:space="preserve"> seleccionar la opción</w:t>
            </w:r>
            <w:r w:rsidR="00E600E7">
              <w:rPr>
                <w:b w:val="0"/>
                <w:bCs w:val="0"/>
              </w:rPr>
              <w:t xml:space="preserve"> que busco</w:t>
            </w:r>
            <w:r>
              <w:rPr>
                <w:b w:val="0"/>
                <w:bCs w:val="0"/>
              </w:rPr>
              <w:t>.</w:t>
            </w:r>
          </w:p>
        </w:tc>
      </w:tr>
      <w:tr w:rsidR="00A32E63" w14:paraId="03889424" w14:textId="77777777" w:rsidTr="00C954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4" w:type="dxa"/>
            <w:gridSpan w:val="2"/>
          </w:tcPr>
          <w:p w14:paraId="1C805D50" w14:textId="77777777" w:rsidR="00A32E63" w:rsidRDefault="00A32E63" w:rsidP="00C95438">
            <w:pPr>
              <w:spacing w:before="120" w:after="120"/>
            </w:pPr>
            <w:r>
              <w:t>Descripción:</w:t>
            </w:r>
            <w:r>
              <w:rPr>
                <w:b w:val="0"/>
                <w:bCs w:val="0"/>
              </w:rPr>
              <w:t xml:space="preserve"> </w:t>
            </w:r>
            <w:r w:rsidR="00E600E7" w:rsidRPr="00E600E7">
              <w:rPr>
                <w:b w:val="0"/>
                <w:bCs w:val="0"/>
              </w:rPr>
              <w:t>Permitirá al usuario seleccionar la población en un buscador con autocompletado.</w:t>
            </w:r>
          </w:p>
        </w:tc>
      </w:tr>
      <w:tr w:rsidR="00A32E63" w14:paraId="2951B36A" w14:textId="77777777" w:rsidTr="00C95438">
        <w:tc>
          <w:tcPr>
            <w:cnfStyle w:val="001000000000" w:firstRow="0" w:lastRow="0" w:firstColumn="1" w:lastColumn="0" w:oddVBand="0" w:evenVBand="0" w:oddHBand="0" w:evenHBand="0" w:firstRowFirstColumn="0" w:firstRowLastColumn="0" w:lastRowFirstColumn="0" w:lastRowLastColumn="0"/>
            <w:tcW w:w="9594" w:type="dxa"/>
            <w:gridSpan w:val="2"/>
          </w:tcPr>
          <w:p w14:paraId="29A7E6E5" w14:textId="77777777" w:rsidR="00A32E63" w:rsidRPr="000512D6" w:rsidRDefault="00A32E63" w:rsidP="00C95438">
            <w:pPr>
              <w:spacing w:before="120" w:after="120"/>
              <w:rPr>
                <w:b w:val="0"/>
                <w:bCs w:val="0"/>
              </w:rPr>
            </w:pPr>
            <w:proofErr w:type="spellStart"/>
            <w:r>
              <w:t>Definition</w:t>
            </w:r>
            <w:proofErr w:type="spellEnd"/>
            <w:r>
              <w:t xml:space="preserve"> </w:t>
            </w:r>
            <w:proofErr w:type="spellStart"/>
            <w:r>
              <w:t>of</w:t>
            </w:r>
            <w:proofErr w:type="spellEnd"/>
            <w:r>
              <w:t xml:space="preserve"> </w:t>
            </w:r>
            <w:proofErr w:type="spellStart"/>
            <w:r>
              <w:t>Ready</w:t>
            </w:r>
            <w:proofErr w:type="spellEnd"/>
            <w:r>
              <w:t>:</w:t>
            </w:r>
            <w:r>
              <w:rPr>
                <w:b w:val="0"/>
                <w:bCs w:val="0"/>
              </w:rPr>
              <w:t xml:space="preserve"> </w:t>
            </w:r>
            <w:r>
              <w:t xml:space="preserve"> </w:t>
            </w:r>
            <w:r w:rsidR="00843E95" w:rsidRPr="00843E95">
              <w:rPr>
                <w:b w:val="0"/>
                <w:bCs w:val="0"/>
              </w:rPr>
              <w:t>Deberá</w:t>
            </w:r>
            <w:r w:rsidR="00843E95">
              <w:rPr>
                <w:b w:val="0"/>
                <w:bCs w:val="0"/>
              </w:rPr>
              <w:t xml:space="preserve"> estar creada la capa lógica de autocompletado, así como las conexiones y consultas a la base de datos que devuelvan lo números </w:t>
            </w:r>
            <w:r w:rsidR="00E600E7">
              <w:rPr>
                <w:b w:val="0"/>
                <w:bCs w:val="0"/>
              </w:rPr>
              <w:t>límite</w:t>
            </w:r>
            <w:r w:rsidR="00843E95">
              <w:rPr>
                <w:b w:val="0"/>
                <w:bCs w:val="0"/>
              </w:rPr>
              <w:t xml:space="preserve"> de cada calle.</w:t>
            </w:r>
          </w:p>
        </w:tc>
      </w:tr>
      <w:tr w:rsidR="00A32E63" w14:paraId="02F0B65C" w14:textId="77777777" w:rsidTr="00C954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4" w:type="dxa"/>
            <w:gridSpan w:val="2"/>
          </w:tcPr>
          <w:p w14:paraId="3E5CA347" w14:textId="77777777" w:rsidR="00A32E63" w:rsidRPr="00EE4F19" w:rsidRDefault="00A32E63" w:rsidP="00C95438">
            <w:pPr>
              <w:spacing w:before="120" w:after="120"/>
            </w:pPr>
            <w:proofErr w:type="spellStart"/>
            <w:r w:rsidRPr="006B1A49">
              <w:t>Definitio</w:t>
            </w:r>
            <w:r>
              <w:t>n</w:t>
            </w:r>
            <w:proofErr w:type="spellEnd"/>
            <w:r>
              <w:t xml:space="preserve"> </w:t>
            </w:r>
            <w:proofErr w:type="spellStart"/>
            <w:r>
              <w:t>of</w:t>
            </w:r>
            <w:proofErr w:type="spellEnd"/>
            <w:r>
              <w:t xml:space="preserve"> Done:</w:t>
            </w:r>
            <w:r w:rsidR="00843E95">
              <w:t xml:space="preserve"> </w:t>
            </w:r>
            <w:r w:rsidR="00843E95">
              <w:rPr>
                <w:b w:val="0"/>
                <w:bCs w:val="0"/>
              </w:rPr>
              <w:t>Es posible seleccionar una población en un buscador con autocompletado</w:t>
            </w:r>
            <w:r>
              <w:rPr>
                <w:b w:val="0"/>
                <w:bCs w:val="0"/>
              </w:rPr>
              <w:t>.</w:t>
            </w:r>
            <w:r w:rsidR="00056053">
              <w:rPr>
                <w:b w:val="0"/>
                <w:bCs w:val="0"/>
              </w:rPr>
              <w:t xml:space="preserve"> Se mostrará una lista con las opciones según se vayan introduciendo caracteres.</w:t>
            </w:r>
          </w:p>
        </w:tc>
      </w:tr>
    </w:tbl>
    <w:p w14:paraId="37609E6F" w14:textId="77777777" w:rsidR="00E51FCE" w:rsidRDefault="00E51FCE" w:rsidP="00A32E63"/>
    <w:p w14:paraId="10AAC6BE" w14:textId="77777777" w:rsidR="00E51FCE" w:rsidRDefault="00E51FCE" w:rsidP="00A32E63"/>
    <w:tbl>
      <w:tblPr>
        <w:tblStyle w:val="Tabladecuadrcula4"/>
        <w:tblW w:w="0" w:type="auto"/>
        <w:tblLook w:val="04A0" w:firstRow="1" w:lastRow="0" w:firstColumn="1" w:lastColumn="0" w:noHBand="0" w:noVBand="1"/>
      </w:tblPr>
      <w:tblGrid>
        <w:gridCol w:w="4225"/>
        <w:gridCol w:w="4269"/>
      </w:tblGrid>
      <w:tr w:rsidR="00E600E7" w14:paraId="7BA3BDDD" w14:textId="77777777" w:rsidTr="00C95438">
        <w:trPr>
          <w:cnfStyle w:val="100000000000" w:firstRow="1" w:lastRow="0" w:firstColumn="0" w:lastColumn="0" w:oddVBand="0" w:evenVBand="0" w:oddHBand="0" w:evenHBand="0" w:firstRowFirstColumn="0" w:firstRowLastColumn="0" w:lastRowFirstColumn="0" w:lastRowLastColumn="0"/>
          <w:trHeight w:val="617"/>
        </w:trPr>
        <w:tc>
          <w:tcPr>
            <w:cnfStyle w:val="001000000000" w:firstRow="0" w:lastRow="0" w:firstColumn="1" w:lastColumn="0" w:oddVBand="0" w:evenVBand="0" w:oddHBand="0" w:evenHBand="0" w:firstRowFirstColumn="0" w:firstRowLastColumn="0" w:lastRowFirstColumn="0" w:lastRowLastColumn="0"/>
            <w:tcW w:w="9594" w:type="dxa"/>
            <w:gridSpan w:val="2"/>
          </w:tcPr>
          <w:p w14:paraId="02972644" w14:textId="77777777" w:rsidR="00E600E7" w:rsidRDefault="00E600E7" w:rsidP="00C95438">
            <w:pPr>
              <w:spacing w:before="120" w:after="120"/>
              <w:jc w:val="right"/>
            </w:pPr>
            <w:r>
              <w:lastRenderedPageBreak/>
              <w:t>Historia de Usuario</w:t>
            </w:r>
          </w:p>
        </w:tc>
      </w:tr>
      <w:tr w:rsidR="00E600E7" w14:paraId="2D73DE4D" w14:textId="77777777" w:rsidTr="00C95438">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4797" w:type="dxa"/>
          </w:tcPr>
          <w:p w14:paraId="53B7CC36" w14:textId="77777777" w:rsidR="00E600E7" w:rsidRPr="001A118F" w:rsidRDefault="00E600E7" w:rsidP="00C95438">
            <w:pPr>
              <w:spacing w:before="120" w:after="120"/>
              <w:rPr>
                <w:b w:val="0"/>
                <w:bCs w:val="0"/>
              </w:rPr>
            </w:pPr>
            <w:r>
              <w:t>Numero:</w:t>
            </w:r>
            <w:r w:rsidR="001A118F">
              <w:t xml:space="preserve"> </w:t>
            </w:r>
            <w:r w:rsidR="001A118F" w:rsidRPr="001A118F">
              <w:rPr>
                <w:b w:val="0"/>
                <w:bCs w:val="0"/>
              </w:rPr>
              <w:t>17</w:t>
            </w:r>
          </w:p>
        </w:tc>
        <w:tc>
          <w:tcPr>
            <w:tcW w:w="4797" w:type="dxa"/>
          </w:tcPr>
          <w:p w14:paraId="4D220703" w14:textId="77777777" w:rsidR="00E600E7" w:rsidRPr="000512D6" w:rsidRDefault="00E600E7" w:rsidP="00C95438">
            <w:pPr>
              <w:spacing w:before="120" w:after="120"/>
              <w:cnfStyle w:val="000000100000" w:firstRow="0" w:lastRow="0" w:firstColumn="0" w:lastColumn="0" w:oddVBand="0" w:evenVBand="0" w:oddHBand="1" w:evenHBand="0" w:firstRowFirstColumn="0" w:firstRowLastColumn="0" w:lastRowFirstColumn="0" w:lastRowLastColumn="0"/>
            </w:pPr>
            <w:r>
              <w:rPr>
                <w:b/>
                <w:bCs/>
              </w:rPr>
              <w:t>Usuario:</w:t>
            </w:r>
            <w:r>
              <w:t xml:space="preserve"> Todos los registrados.</w:t>
            </w:r>
          </w:p>
        </w:tc>
      </w:tr>
      <w:tr w:rsidR="00E600E7" w14:paraId="6A26F572" w14:textId="77777777" w:rsidTr="00C95438">
        <w:tc>
          <w:tcPr>
            <w:cnfStyle w:val="001000000000" w:firstRow="0" w:lastRow="0" w:firstColumn="1" w:lastColumn="0" w:oddVBand="0" w:evenVBand="0" w:oddHBand="0" w:evenHBand="0" w:firstRowFirstColumn="0" w:firstRowLastColumn="0" w:lastRowFirstColumn="0" w:lastRowLastColumn="0"/>
            <w:tcW w:w="9594" w:type="dxa"/>
            <w:gridSpan w:val="2"/>
          </w:tcPr>
          <w:p w14:paraId="5123EC24" w14:textId="77777777" w:rsidR="00E600E7" w:rsidRPr="000512D6" w:rsidRDefault="00E600E7" w:rsidP="00C95438">
            <w:pPr>
              <w:spacing w:before="120" w:after="120"/>
              <w:rPr>
                <w:b w:val="0"/>
                <w:bCs w:val="0"/>
              </w:rPr>
            </w:pPr>
            <w:r>
              <w:t>Historia:</w:t>
            </w:r>
            <w:r>
              <w:rPr>
                <w:b w:val="0"/>
                <w:bCs w:val="0"/>
              </w:rPr>
              <w:t xml:space="preserve"> </w:t>
            </w:r>
            <w:r w:rsidRPr="00056053">
              <w:rPr>
                <w:color w:val="4A671E" w:themeColor="accent5" w:themeShade="80"/>
              </w:rPr>
              <w:t>Como</w:t>
            </w:r>
            <w:r>
              <w:rPr>
                <w:b w:val="0"/>
                <w:bCs w:val="0"/>
              </w:rPr>
              <w:t xml:space="preserve"> usuario </w:t>
            </w:r>
            <w:r w:rsidRPr="00056053">
              <w:rPr>
                <w:color w:val="4A671E" w:themeColor="accent5" w:themeShade="80"/>
              </w:rPr>
              <w:t>quiero</w:t>
            </w:r>
            <w:r>
              <w:rPr>
                <w:b w:val="0"/>
                <w:bCs w:val="0"/>
              </w:rPr>
              <w:t xml:space="preserve"> poder introducir una calle en buscador con autocompletado </w:t>
            </w:r>
            <w:r w:rsidRPr="00056053">
              <w:rPr>
                <w:color w:val="4A671E" w:themeColor="accent5" w:themeShade="80"/>
              </w:rPr>
              <w:t>para</w:t>
            </w:r>
            <w:r>
              <w:rPr>
                <w:b w:val="0"/>
                <w:bCs w:val="0"/>
              </w:rPr>
              <w:t xml:space="preserve"> seleccionar la opción que busco.</w:t>
            </w:r>
          </w:p>
        </w:tc>
      </w:tr>
      <w:tr w:rsidR="00E600E7" w14:paraId="4FEFDC5E" w14:textId="77777777" w:rsidTr="00C954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4" w:type="dxa"/>
            <w:gridSpan w:val="2"/>
          </w:tcPr>
          <w:p w14:paraId="73A3047B" w14:textId="77777777" w:rsidR="00E600E7" w:rsidRDefault="00E600E7" w:rsidP="00C95438">
            <w:pPr>
              <w:spacing w:before="120" w:after="120"/>
            </w:pPr>
            <w:r>
              <w:t>Descripción:</w:t>
            </w:r>
            <w:r>
              <w:rPr>
                <w:b w:val="0"/>
                <w:bCs w:val="0"/>
              </w:rPr>
              <w:t xml:space="preserve"> </w:t>
            </w:r>
            <w:r w:rsidRPr="00E600E7">
              <w:rPr>
                <w:b w:val="0"/>
                <w:bCs w:val="0"/>
              </w:rPr>
              <w:t xml:space="preserve">Permitirá al usuario seleccionar la </w:t>
            </w:r>
            <w:r>
              <w:rPr>
                <w:b w:val="0"/>
                <w:bCs w:val="0"/>
              </w:rPr>
              <w:t xml:space="preserve">calle </w:t>
            </w:r>
            <w:r w:rsidRPr="00E600E7">
              <w:rPr>
                <w:b w:val="0"/>
                <w:bCs w:val="0"/>
              </w:rPr>
              <w:t>en un buscador con autocompletado.</w:t>
            </w:r>
          </w:p>
        </w:tc>
      </w:tr>
      <w:tr w:rsidR="00E600E7" w14:paraId="701E4B9D" w14:textId="77777777" w:rsidTr="00C95438">
        <w:tc>
          <w:tcPr>
            <w:cnfStyle w:val="001000000000" w:firstRow="0" w:lastRow="0" w:firstColumn="1" w:lastColumn="0" w:oddVBand="0" w:evenVBand="0" w:oddHBand="0" w:evenHBand="0" w:firstRowFirstColumn="0" w:firstRowLastColumn="0" w:lastRowFirstColumn="0" w:lastRowLastColumn="0"/>
            <w:tcW w:w="9594" w:type="dxa"/>
            <w:gridSpan w:val="2"/>
          </w:tcPr>
          <w:p w14:paraId="3FE5DB63" w14:textId="77777777" w:rsidR="00E600E7" w:rsidRPr="000512D6" w:rsidRDefault="00E600E7" w:rsidP="00C95438">
            <w:pPr>
              <w:spacing w:before="120" w:after="120"/>
              <w:rPr>
                <w:b w:val="0"/>
                <w:bCs w:val="0"/>
              </w:rPr>
            </w:pPr>
            <w:proofErr w:type="spellStart"/>
            <w:r>
              <w:t>Definition</w:t>
            </w:r>
            <w:proofErr w:type="spellEnd"/>
            <w:r>
              <w:t xml:space="preserve"> </w:t>
            </w:r>
            <w:proofErr w:type="spellStart"/>
            <w:r>
              <w:t>of</w:t>
            </w:r>
            <w:proofErr w:type="spellEnd"/>
            <w:r>
              <w:t xml:space="preserve"> </w:t>
            </w:r>
            <w:proofErr w:type="spellStart"/>
            <w:r>
              <w:t>Ready</w:t>
            </w:r>
            <w:proofErr w:type="spellEnd"/>
            <w:r>
              <w:t>:</w:t>
            </w:r>
            <w:r>
              <w:rPr>
                <w:b w:val="0"/>
                <w:bCs w:val="0"/>
              </w:rPr>
              <w:t xml:space="preserve"> </w:t>
            </w:r>
            <w:r>
              <w:t xml:space="preserve"> </w:t>
            </w:r>
            <w:r w:rsidRPr="00843E95">
              <w:rPr>
                <w:b w:val="0"/>
                <w:bCs w:val="0"/>
              </w:rPr>
              <w:t>Deberá</w:t>
            </w:r>
            <w:r>
              <w:rPr>
                <w:b w:val="0"/>
                <w:bCs w:val="0"/>
              </w:rPr>
              <w:t xml:space="preserve"> estar creada la capa lógica de autocompletado, así como las conexiones y consultas a la base de datos que devuelvan lo números límite de cada calle.</w:t>
            </w:r>
          </w:p>
        </w:tc>
      </w:tr>
      <w:tr w:rsidR="00E600E7" w14:paraId="3CACADFF" w14:textId="77777777" w:rsidTr="00C954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4" w:type="dxa"/>
            <w:gridSpan w:val="2"/>
          </w:tcPr>
          <w:p w14:paraId="5547C064" w14:textId="77777777" w:rsidR="00E600E7" w:rsidRPr="00EE4F19" w:rsidRDefault="00E600E7" w:rsidP="00C95438">
            <w:pPr>
              <w:spacing w:before="120" w:after="120"/>
            </w:pPr>
            <w:proofErr w:type="spellStart"/>
            <w:r w:rsidRPr="006B1A49">
              <w:t>Definitio</w:t>
            </w:r>
            <w:r>
              <w:t>n</w:t>
            </w:r>
            <w:proofErr w:type="spellEnd"/>
            <w:r>
              <w:t xml:space="preserve"> </w:t>
            </w:r>
            <w:proofErr w:type="spellStart"/>
            <w:r>
              <w:t>of</w:t>
            </w:r>
            <w:proofErr w:type="spellEnd"/>
            <w:r>
              <w:t xml:space="preserve"> Done: </w:t>
            </w:r>
            <w:r>
              <w:rPr>
                <w:b w:val="0"/>
                <w:bCs w:val="0"/>
              </w:rPr>
              <w:t>Es posible seleccionar una calle en un buscador con autocompletado.</w:t>
            </w:r>
            <w:r w:rsidR="00056053">
              <w:rPr>
                <w:b w:val="0"/>
                <w:bCs w:val="0"/>
              </w:rPr>
              <w:t xml:space="preserve"> Se mostrará una lista con las opciones según se vayan introduciendo caracteres.</w:t>
            </w:r>
          </w:p>
        </w:tc>
      </w:tr>
    </w:tbl>
    <w:p w14:paraId="479BD82B" w14:textId="77777777" w:rsidR="00E51FCE" w:rsidRDefault="00E51FCE" w:rsidP="00A32E63"/>
    <w:tbl>
      <w:tblPr>
        <w:tblStyle w:val="Tabladecuadrcula4"/>
        <w:tblW w:w="5000" w:type="pct"/>
        <w:tblLook w:val="04A0" w:firstRow="1" w:lastRow="0" w:firstColumn="1" w:lastColumn="0" w:noHBand="0" w:noVBand="1"/>
      </w:tblPr>
      <w:tblGrid>
        <w:gridCol w:w="4247"/>
        <w:gridCol w:w="4247"/>
      </w:tblGrid>
      <w:tr w:rsidR="00E51FCE" w14:paraId="3D1A62EC" w14:textId="77777777" w:rsidTr="00E51FCE">
        <w:trPr>
          <w:cnfStyle w:val="100000000000" w:firstRow="1" w:lastRow="0" w:firstColumn="0" w:lastColumn="0" w:oddVBand="0" w:evenVBand="0" w:oddHBand="0" w:evenHBand="0" w:firstRowFirstColumn="0" w:firstRowLastColumn="0" w:lastRowFirstColumn="0" w:lastRowLastColumn="0"/>
          <w:trHeight w:val="617"/>
        </w:trPr>
        <w:tc>
          <w:tcPr>
            <w:cnfStyle w:val="001000000000" w:firstRow="0" w:lastRow="0" w:firstColumn="1" w:lastColumn="0" w:oddVBand="0" w:evenVBand="0" w:oddHBand="0" w:evenHBand="0" w:firstRowFirstColumn="0" w:firstRowLastColumn="0" w:lastRowFirstColumn="0" w:lastRowLastColumn="0"/>
            <w:tcW w:w="5000" w:type="pct"/>
            <w:gridSpan w:val="2"/>
          </w:tcPr>
          <w:p w14:paraId="40C0BCDE" w14:textId="77777777" w:rsidR="00E51FCE" w:rsidRDefault="00E51FCE" w:rsidP="00E51FCE">
            <w:pPr>
              <w:spacing w:before="120" w:after="120"/>
              <w:jc w:val="right"/>
            </w:pPr>
            <w:r>
              <w:t>Historia de Usuario</w:t>
            </w:r>
          </w:p>
        </w:tc>
      </w:tr>
      <w:tr w:rsidR="00E51FCE" w14:paraId="7ECE538F" w14:textId="77777777" w:rsidTr="00E51FCE">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2500" w:type="pct"/>
          </w:tcPr>
          <w:p w14:paraId="3851BC25" w14:textId="77777777" w:rsidR="00E51FCE" w:rsidRPr="001A118F" w:rsidRDefault="00E51FCE" w:rsidP="00E51FCE">
            <w:pPr>
              <w:spacing w:before="120" w:after="120"/>
              <w:rPr>
                <w:b w:val="0"/>
                <w:bCs w:val="0"/>
              </w:rPr>
            </w:pPr>
            <w:r>
              <w:t>Numero:</w:t>
            </w:r>
            <w:r w:rsidR="001A118F">
              <w:t xml:space="preserve"> </w:t>
            </w:r>
            <w:r w:rsidR="001A118F">
              <w:rPr>
                <w:b w:val="0"/>
                <w:bCs w:val="0"/>
              </w:rPr>
              <w:t>18</w:t>
            </w:r>
          </w:p>
        </w:tc>
        <w:tc>
          <w:tcPr>
            <w:tcW w:w="2500" w:type="pct"/>
          </w:tcPr>
          <w:p w14:paraId="32ABAB10" w14:textId="77777777" w:rsidR="00E51FCE" w:rsidRPr="000512D6" w:rsidRDefault="00E51FCE" w:rsidP="00E51FCE">
            <w:pPr>
              <w:spacing w:before="120" w:after="120"/>
              <w:cnfStyle w:val="000000100000" w:firstRow="0" w:lastRow="0" w:firstColumn="0" w:lastColumn="0" w:oddVBand="0" w:evenVBand="0" w:oddHBand="1" w:evenHBand="0" w:firstRowFirstColumn="0" w:firstRowLastColumn="0" w:lastRowFirstColumn="0" w:lastRowLastColumn="0"/>
            </w:pPr>
            <w:r>
              <w:rPr>
                <w:b/>
                <w:bCs/>
              </w:rPr>
              <w:t>Usuario:</w:t>
            </w:r>
            <w:r>
              <w:t xml:space="preserve"> Todos los registrados.</w:t>
            </w:r>
          </w:p>
        </w:tc>
      </w:tr>
      <w:tr w:rsidR="00E51FCE" w14:paraId="62A1F153" w14:textId="77777777" w:rsidTr="00E51FCE">
        <w:tc>
          <w:tcPr>
            <w:cnfStyle w:val="001000000000" w:firstRow="0" w:lastRow="0" w:firstColumn="1" w:lastColumn="0" w:oddVBand="0" w:evenVBand="0" w:oddHBand="0" w:evenHBand="0" w:firstRowFirstColumn="0" w:firstRowLastColumn="0" w:lastRowFirstColumn="0" w:lastRowLastColumn="0"/>
            <w:tcW w:w="5000" w:type="pct"/>
            <w:gridSpan w:val="2"/>
          </w:tcPr>
          <w:p w14:paraId="4C68917B" w14:textId="77777777" w:rsidR="00E51FCE" w:rsidRPr="000512D6" w:rsidRDefault="00E51FCE" w:rsidP="00E51FCE">
            <w:pPr>
              <w:spacing w:before="120" w:after="120"/>
              <w:rPr>
                <w:b w:val="0"/>
                <w:bCs w:val="0"/>
              </w:rPr>
            </w:pPr>
            <w:r>
              <w:t>Historia:</w:t>
            </w:r>
            <w:r>
              <w:rPr>
                <w:b w:val="0"/>
                <w:bCs w:val="0"/>
              </w:rPr>
              <w:t xml:space="preserve"> </w:t>
            </w:r>
            <w:r w:rsidRPr="00AA533F">
              <w:rPr>
                <w:color w:val="4A671E" w:themeColor="accent5" w:themeShade="80"/>
              </w:rPr>
              <w:t>Como</w:t>
            </w:r>
            <w:r>
              <w:rPr>
                <w:b w:val="0"/>
                <w:bCs w:val="0"/>
              </w:rPr>
              <w:t xml:space="preserve"> usuario </w:t>
            </w:r>
            <w:r w:rsidRPr="00AA533F">
              <w:rPr>
                <w:color w:val="4A671E" w:themeColor="accent5" w:themeShade="80"/>
              </w:rPr>
              <w:t>quiero</w:t>
            </w:r>
            <w:r>
              <w:rPr>
                <w:b w:val="0"/>
                <w:bCs w:val="0"/>
              </w:rPr>
              <w:t xml:space="preserve"> poder seleccionar un rango de numeración </w:t>
            </w:r>
            <w:r w:rsidRPr="00AA533F">
              <w:rPr>
                <w:color w:val="4A671E" w:themeColor="accent5" w:themeShade="80"/>
              </w:rPr>
              <w:t>para</w:t>
            </w:r>
            <w:r>
              <w:rPr>
                <w:b w:val="0"/>
                <w:bCs w:val="0"/>
              </w:rPr>
              <w:t xml:space="preserve"> establecer el tramo de la calle que quiero establecer.</w:t>
            </w:r>
          </w:p>
        </w:tc>
      </w:tr>
      <w:tr w:rsidR="00E51FCE" w14:paraId="06D51736" w14:textId="77777777" w:rsidTr="00E51F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79B3EE97" w14:textId="77777777" w:rsidR="00E51FCE" w:rsidRDefault="00E51FCE" w:rsidP="00E51FCE">
            <w:pPr>
              <w:spacing w:before="120" w:after="120"/>
            </w:pPr>
            <w:r>
              <w:t>Descripción:</w:t>
            </w:r>
            <w:r>
              <w:rPr>
                <w:b w:val="0"/>
                <w:bCs w:val="0"/>
              </w:rPr>
              <w:t xml:space="preserve"> </w:t>
            </w:r>
            <w:r w:rsidRPr="00E600E7">
              <w:rPr>
                <w:b w:val="0"/>
                <w:bCs w:val="0"/>
              </w:rPr>
              <w:t>Permitirá seleccionar la numeración, por defecto será la calle completa.</w:t>
            </w:r>
          </w:p>
        </w:tc>
      </w:tr>
      <w:tr w:rsidR="00E51FCE" w14:paraId="60EA6E4D" w14:textId="77777777" w:rsidTr="00E51FCE">
        <w:tc>
          <w:tcPr>
            <w:cnfStyle w:val="001000000000" w:firstRow="0" w:lastRow="0" w:firstColumn="1" w:lastColumn="0" w:oddVBand="0" w:evenVBand="0" w:oddHBand="0" w:evenHBand="0" w:firstRowFirstColumn="0" w:firstRowLastColumn="0" w:lastRowFirstColumn="0" w:lastRowLastColumn="0"/>
            <w:tcW w:w="5000" w:type="pct"/>
            <w:gridSpan w:val="2"/>
          </w:tcPr>
          <w:p w14:paraId="37E82BF0" w14:textId="77777777" w:rsidR="00E51FCE" w:rsidRPr="000512D6" w:rsidRDefault="00E51FCE" w:rsidP="00E51FCE">
            <w:pPr>
              <w:spacing w:before="120" w:after="120"/>
              <w:rPr>
                <w:b w:val="0"/>
                <w:bCs w:val="0"/>
              </w:rPr>
            </w:pPr>
            <w:proofErr w:type="spellStart"/>
            <w:r>
              <w:t>Definition</w:t>
            </w:r>
            <w:proofErr w:type="spellEnd"/>
            <w:r>
              <w:t xml:space="preserve"> </w:t>
            </w:r>
            <w:proofErr w:type="spellStart"/>
            <w:r>
              <w:t>of</w:t>
            </w:r>
            <w:proofErr w:type="spellEnd"/>
            <w:r>
              <w:t xml:space="preserve"> </w:t>
            </w:r>
            <w:proofErr w:type="spellStart"/>
            <w:r>
              <w:t>Ready</w:t>
            </w:r>
            <w:proofErr w:type="spellEnd"/>
            <w:r>
              <w:t>:</w:t>
            </w:r>
            <w:r>
              <w:rPr>
                <w:b w:val="0"/>
                <w:bCs w:val="0"/>
              </w:rPr>
              <w:t xml:space="preserve"> </w:t>
            </w:r>
            <w:r>
              <w:t xml:space="preserve"> </w:t>
            </w:r>
            <w:r w:rsidRPr="00843E95">
              <w:rPr>
                <w:b w:val="0"/>
                <w:bCs w:val="0"/>
              </w:rPr>
              <w:t>Deberá</w:t>
            </w:r>
            <w:r>
              <w:rPr>
                <w:b w:val="0"/>
                <w:bCs w:val="0"/>
              </w:rPr>
              <w:t>n estar creada las conexiones y consultas a la base de datos que devuelvan lo números límite de cada calle.</w:t>
            </w:r>
          </w:p>
        </w:tc>
      </w:tr>
      <w:tr w:rsidR="00E51FCE" w14:paraId="528129E2" w14:textId="77777777" w:rsidTr="00E51F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1C967131" w14:textId="77777777" w:rsidR="00E51FCE" w:rsidRPr="00EE4F19" w:rsidRDefault="00E51FCE" w:rsidP="00E51FCE">
            <w:pPr>
              <w:spacing w:before="120" w:after="120"/>
            </w:pPr>
            <w:proofErr w:type="spellStart"/>
            <w:r w:rsidRPr="006B1A49">
              <w:t>Definitio</w:t>
            </w:r>
            <w:r>
              <w:t>n</w:t>
            </w:r>
            <w:proofErr w:type="spellEnd"/>
            <w:r>
              <w:t xml:space="preserve"> </w:t>
            </w:r>
            <w:proofErr w:type="spellStart"/>
            <w:r>
              <w:t>of</w:t>
            </w:r>
            <w:proofErr w:type="spellEnd"/>
            <w:r>
              <w:t xml:space="preserve"> Done: </w:t>
            </w:r>
            <w:r>
              <w:rPr>
                <w:b w:val="0"/>
                <w:bCs w:val="0"/>
              </w:rPr>
              <w:t>Es posible establecer el tramo de la calle seleccionando la numeración límite.</w:t>
            </w:r>
          </w:p>
        </w:tc>
      </w:tr>
    </w:tbl>
    <w:p w14:paraId="4030AF13" w14:textId="77777777" w:rsidR="00F6048A" w:rsidRDefault="00F6048A">
      <w:pPr>
        <w:spacing w:before="0" w:after="200"/>
      </w:pPr>
    </w:p>
    <w:p w14:paraId="26B93BED" w14:textId="77777777" w:rsidR="00F6048A" w:rsidRDefault="00F6048A">
      <w:pPr>
        <w:spacing w:before="0" w:after="200"/>
      </w:pPr>
    </w:p>
    <w:p w14:paraId="2B3CCCA3" w14:textId="77777777" w:rsidR="00F6048A" w:rsidRDefault="00E600E7" w:rsidP="00E51FCE">
      <w:pPr>
        <w:spacing w:before="0" w:after="200"/>
      </w:pPr>
      <w:r>
        <w:br w:type="page"/>
      </w:r>
    </w:p>
    <w:tbl>
      <w:tblPr>
        <w:tblStyle w:val="Tabladecuadrcula4"/>
        <w:tblW w:w="0" w:type="auto"/>
        <w:tblLook w:val="04A0" w:firstRow="1" w:lastRow="0" w:firstColumn="1" w:lastColumn="0" w:noHBand="0" w:noVBand="1"/>
      </w:tblPr>
      <w:tblGrid>
        <w:gridCol w:w="4225"/>
        <w:gridCol w:w="4269"/>
      </w:tblGrid>
      <w:tr w:rsidR="00353BAE" w14:paraId="09D4FDC1" w14:textId="77777777" w:rsidTr="00C95438">
        <w:trPr>
          <w:cnfStyle w:val="100000000000" w:firstRow="1" w:lastRow="0" w:firstColumn="0" w:lastColumn="0" w:oddVBand="0" w:evenVBand="0" w:oddHBand="0" w:evenHBand="0" w:firstRowFirstColumn="0" w:firstRowLastColumn="0" w:lastRowFirstColumn="0" w:lastRowLastColumn="0"/>
          <w:trHeight w:val="617"/>
        </w:trPr>
        <w:tc>
          <w:tcPr>
            <w:cnfStyle w:val="001000000000" w:firstRow="0" w:lastRow="0" w:firstColumn="1" w:lastColumn="0" w:oddVBand="0" w:evenVBand="0" w:oddHBand="0" w:evenHBand="0" w:firstRowFirstColumn="0" w:firstRowLastColumn="0" w:lastRowFirstColumn="0" w:lastRowLastColumn="0"/>
            <w:tcW w:w="9594" w:type="dxa"/>
            <w:gridSpan w:val="2"/>
          </w:tcPr>
          <w:p w14:paraId="56836560" w14:textId="77777777" w:rsidR="00353BAE" w:rsidRDefault="00353BAE" w:rsidP="00C95438">
            <w:pPr>
              <w:spacing w:before="120" w:after="120"/>
              <w:jc w:val="right"/>
            </w:pPr>
            <w:r>
              <w:lastRenderedPageBreak/>
              <w:t>Historia de Usuario</w:t>
            </w:r>
          </w:p>
        </w:tc>
      </w:tr>
      <w:tr w:rsidR="00353BAE" w14:paraId="24ACE392" w14:textId="77777777" w:rsidTr="00C95438">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4797" w:type="dxa"/>
          </w:tcPr>
          <w:p w14:paraId="4B177B7A" w14:textId="77777777" w:rsidR="00353BAE" w:rsidRPr="001A118F" w:rsidRDefault="00353BAE" w:rsidP="00C95438">
            <w:pPr>
              <w:spacing w:before="120" w:after="120"/>
              <w:rPr>
                <w:b w:val="0"/>
                <w:bCs w:val="0"/>
              </w:rPr>
            </w:pPr>
            <w:r>
              <w:t>Numero:</w:t>
            </w:r>
            <w:r w:rsidR="001A118F">
              <w:t xml:space="preserve"> </w:t>
            </w:r>
            <w:r w:rsidR="001A118F">
              <w:rPr>
                <w:b w:val="0"/>
                <w:bCs w:val="0"/>
              </w:rPr>
              <w:t>19</w:t>
            </w:r>
          </w:p>
        </w:tc>
        <w:tc>
          <w:tcPr>
            <w:tcW w:w="4797" w:type="dxa"/>
          </w:tcPr>
          <w:p w14:paraId="5EE8D128" w14:textId="77777777" w:rsidR="00353BAE" w:rsidRPr="000512D6" w:rsidRDefault="00353BAE" w:rsidP="00C95438">
            <w:pPr>
              <w:spacing w:before="120" w:after="120"/>
              <w:cnfStyle w:val="000000100000" w:firstRow="0" w:lastRow="0" w:firstColumn="0" w:lastColumn="0" w:oddVBand="0" w:evenVBand="0" w:oddHBand="1" w:evenHBand="0" w:firstRowFirstColumn="0" w:firstRowLastColumn="0" w:lastRowFirstColumn="0" w:lastRowLastColumn="0"/>
            </w:pPr>
            <w:r>
              <w:rPr>
                <w:b/>
                <w:bCs/>
              </w:rPr>
              <w:t>Usuario:</w:t>
            </w:r>
            <w:r>
              <w:t xml:space="preserve"> Todos los registrados.</w:t>
            </w:r>
          </w:p>
        </w:tc>
      </w:tr>
      <w:tr w:rsidR="00353BAE" w14:paraId="64EC5966" w14:textId="77777777" w:rsidTr="00C95438">
        <w:tc>
          <w:tcPr>
            <w:cnfStyle w:val="001000000000" w:firstRow="0" w:lastRow="0" w:firstColumn="1" w:lastColumn="0" w:oddVBand="0" w:evenVBand="0" w:oddHBand="0" w:evenHBand="0" w:firstRowFirstColumn="0" w:firstRowLastColumn="0" w:lastRowFirstColumn="0" w:lastRowLastColumn="0"/>
            <w:tcW w:w="9594" w:type="dxa"/>
            <w:gridSpan w:val="2"/>
          </w:tcPr>
          <w:p w14:paraId="17A30B11" w14:textId="77777777" w:rsidR="00353BAE" w:rsidRPr="000512D6" w:rsidRDefault="00353BAE" w:rsidP="00C95438">
            <w:pPr>
              <w:spacing w:before="120" w:after="120"/>
              <w:rPr>
                <w:b w:val="0"/>
                <w:bCs w:val="0"/>
              </w:rPr>
            </w:pPr>
            <w:r>
              <w:t>Historia:</w:t>
            </w:r>
            <w:r>
              <w:rPr>
                <w:b w:val="0"/>
                <w:bCs w:val="0"/>
              </w:rPr>
              <w:t xml:space="preserve"> </w:t>
            </w:r>
            <w:r w:rsidRPr="00AA533F">
              <w:rPr>
                <w:color w:val="4A671E" w:themeColor="accent5" w:themeShade="80"/>
              </w:rPr>
              <w:t>Como</w:t>
            </w:r>
            <w:r>
              <w:rPr>
                <w:b w:val="0"/>
                <w:bCs w:val="0"/>
              </w:rPr>
              <w:t xml:space="preserve"> usuario </w:t>
            </w:r>
            <w:r w:rsidRPr="00AA533F">
              <w:rPr>
                <w:color w:val="4A671E" w:themeColor="accent5" w:themeShade="80"/>
              </w:rPr>
              <w:t>quiero</w:t>
            </w:r>
            <w:r>
              <w:rPr>
                <w:b w:val="0"/>
                <w:bCs w:val="0"/>
              </w:rPr>
              <w:t xml:space="preserve"> poder pulsar un checkbox </w:t>
            </w:r>
            <w:r w:rsidRPr="00AA533F">
              <w:rPr>
                <w:color w:val="4A671E" w:themeColor="accent5" w:themeShade="80"/>
              </w:rPr>
              <w:t>para</w:t>
            </w:r>
            <w:r>
              <w:rPr>
                <w:b w:val="0"/>
                <w:bCs w:val="0"/>
              </w:rPr>
              <w:t xml:space="preserve"> </w:t>
            </w:r>
            <w:r w:rsidR="00AA533F">
              <w:rPr>
                <w:b w:val="0"/>
                <w:bCs w:val="0"/>
              </w:rPr>
              <w:t>establecer que deseo repartir la calle completa</w:t>
            </w:r>
            <w:r>
              <w:rPr>
                <w:b w:val="0"/>
                <w:bCs w:val="0"/>
              </w:rPr>
              <w:t>.</w:t>
            </w:r>
          </w:p>
        </w:tc>
      </w:tr>
      <w:tr w:rsidR="00353BAE" w14:paraId="475DB3F6" w14:textId="77777777" w:rsidTr="00C954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4" w:type="dxa"/>
            <w:gridSpan w:val="2"/>
          </w:tcPr>
          <w:p w14:paraId="5A2E902B" w14:textId="77777777" w:rsidR="00353BAE" w:rsidRDefault="00353BAE" w:rsidP="00C95438">
            <w:pPr>
              <w:spacing w:before="120" w:after="120"/>
            </w:pPr>
            <w:r>
              <w:t>Descripción:</w:t>
            </w:r>
            <w:r>
              <w:rPr>
                <w:b w:val="0"/>
                <w:bCs w:val="0"/>
              </w:rPr>
              <w:t xml:space="preserve"> Existe un checkbox que por defecto </w:t>
            </w:r>
            <w:r w:rsidR="003F5689">
              <w:rPr>
                <w:b w:val="0"/>
                <w:bCs w:val="0"/>
              </w:rPr>
              <w:t>está marcado</w:t>
            </w:r>
            <w:r>
              <w:rPr>
                <w:b w:val="0"/>
                <w:bCs w:val="0"/>
              </w:rPr>
              <w:t xml:space="preserve"> </w:t>
            </w:r>
            <w:r w:rsidR="003F5689">
              <w:rPr>
                <w:b w:val="0"/>
                <w:bCs w:val="0"/>
              </w:rPr>
              <w:t>e</w:t>
            </w:r>
            <w:r>
              <w:rPr>
                <w:b w:val="0"/>
                <w:bCs w:val="0"/>
              </w:rPr>
              <w:t xml:space="preserve"> indica que está seleccionada la calle completa.</w:t>
            </w:r>
            <w:r w:rsidR="003F5689">
              <w:rPr>
                <w:b w:val="0"/>
                <w:bCs w:val="0"/>
              </w:rPr>
              <w:t xml:space="preserve"> </w:t>
            </w:r>
          </w:p>
        </w:tc>
      </w:tr>
      <w:tr w:rsidR="00353BAE" w14:paraId="2114FCC5" w14:textId="77777777" w:rsidTr="00C95438">
        <w:tc>
          <w:tcPr>
            <w:cnfStyle w:val="001000000000" w:firstRow="0" w:lastRow="0" w:firstColumn="1" w:lastColumn="0" w:oddVBand="0" w:evenVBand="0" w:oddHBand="0" w:evenHBand="0" w:firstRowFirstColumn="0" w:firstRowLastColumn="0" w:lastRowFirstColumn="0" w:lastRowLastColumn="0"/>
            <w:tcW w:w="9594" w:type="dxa"/>
            <w:gridSpan w:val="2"/>
          </w:tcPr>
          <w:p w14:paraId="70CDC53F" w14:textId="77777777" w:rsidR="00353BAE" w:rsidRPr="000512D6" w:rsidRDefault="00353BAE" w:rsidP="00C95438">
            <w:pPr>
              <w:spacing w:before="120" w:after="120"/>
              <w:rPr>
                <w:b w:val="0"/>
                <w:bCs w:val="0"/>
              </w:rPr>
            </w:pPr>
            <w:proofErr w:type="spellStart"/>
            <w:r>
              <w:t>Definition</w:t>
            </w:r>
            <w:proofErr w:type="spellEnd"/>
            <w:r>
              <w:t xml:space="preserve"> </w:t>
            </w:r>
            <w:proofErr w:type="spellStart"/>
            <w:r>
              <w:t>of</w:t>
            </w:r>
            <w:proofErr w:type="spellEnd"/>
            <w:r>
              <w:t xml:space="preserve"> </w:t>
            </w:r>
            <w:proofErr w:type="spellStart"/>
            <w:r>
              <w:t>Ready</w:t>
            </w:r>
            <w:proofErr w:type="spellEnd"/>
            <w:r>
              <w:t>:</w:t>
            </w:r>
            <w:r>
              <w:rPr>
                <w:b w:val="0"/>
                <w:bCs w:val="0"/>
              </w:rPr>
              <w:t xml:space="preserve"> </w:t>
            </w:r>
            <w:r>
              <w:t xml:space="preserve"> </w:t>
            </w:r>
            <w:r w:rsidRPr="00843E95">
              <w:rPr>
                <w:b w:val="0"/>
                <w:bCs w:val="0"/>
              </w:rPr>
              <w:t>Deberá</w:t>
            </w:r>
            <w:r>
              <w:rPr>
                <w:b w:val="0"/>
                <w:bCs w:val="0"/>
              </w:rPr>
              <w:t>n estar creada las conexiones y consultas a la base de datos que devuelvan lo números límite de cada calle.</w:t>
            </w:r>
          </w:p>
        </w:tc>
      </w:tr>
      <w:tr w:rsidR="00353BAE" w14:paraId="3E7FCDB2" w14:textId="77777777" w:rsidTr="00C954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4" w:type="dxa"/>
            <w:gridSpan w:val="2"/>
          </w:tcPr>
          <w:p w14:paraId="3D31E736" w14:textId="77777777" w:rsidR="00353BAE" w:rsidRPr="00EE4F19" w:rsidRDefault="00353BAE" w:rsidP="00C95438">
            <w:pPr>
              <w:spacing w:before="120" w:after="120"/>
            </w:pPr>
            <w:proofErr w:type="spellStart"/>
            <w:r w:rsidRPr="006B1A49">
              <w:t>Definitio</w:t>
            </w:r>
            <w:r>
              <w:t>n</w:t>
            </w:r>
            <w:proofErr w:type="spellEnd"/>
            <w:r>
              <w:t xml:space="preserve"> </w:t>
            </w:r>
            <w:proofErr w:type="spellStart"/>
            <w:r>
              <w:t>of</w:t>
            </w:r>
            <w:proofErr w:type="spellEnd"/>
            <w:r>
              <w:t xml:space="preserve"> Done:</w:t>
            </w:r>
            <w:r w:rsidR="003F5689">
              <w:t xml:space="preserve"> </w:t>
            </w:r>
            <w:r w:rsidR="003F5689">
              <w:rPr>
                <w:b w:val="0"/>
                <w:bCs w:val="0"/>
              </w:rPr>
              <w:t>Es posible marcar la opción de calle completa</w:t>
            </w:r>
            <w:r>
              <w:rPr>
                <w:b w:val="0"/>
                <w:bCs w:val="0"/>
              </w:rPr>
              <w:t>.</w:t>
            </w:r>
          </w:p>
        </w:tc>
      </w:tr>
    </w:tbl>
    <w:tbl>
      <w:tblPr>
        <w:tblStyle w:val="Tabladecuadrcula4"/>
        <w:tblpPr w:leftFromText="141" w:rightFromText="141" w:vertAnchor="page" w:horzAnchor="margin" w:tblpY="6331"/>
        <w:tblW w:w="0" w:type="auto"/>
        <w:tblLook w:val="04A0" w:firstRow="1" w:lastRow="0" w:firstColumn="1" w:lastColumn="0" w:noHBand="0" w:noVBand="1"/>
      </w:tblPr>
      <w:tblGrid>
        <w:gridCol w:w="4225"/>
        <w:gridCol w:w="4269"/>
      </w:tblGrid>
      <w:tr w:rsidR="00E51FCE" w14:paraId="36168947" w14:textId="77777777" w:rsidTr="00E51FCE">
        <w:trPr>
          <w:cnfStyle w:val="100000000000" w:firstRow="1" w:lastRow="0" w:firstColumn="0" w:lastColumn="0" w:oddVBand="0" w:evenVBand="0" w:oddHBand="0" w:evenHBand="0" w:firstRowFirstColumn="0" w:firstRowLastColumn="0" w:lastRowFirstColumn="0" w:lastRowLastColumn="0"/>
          <w:trHeight w:val="617"/>
        </w:trPr>
        <w:tc>
          <w:tcPr>
            <w:cnfStyle w:val="001000000000" w:firstRow="0" w:lastRow="0" w:firstColumn="1" w:lastColumn="0" w:oddVBand="0" w:evenVBand="0" w:oddHBand="0" w:evenHBand="0" w:firstRowFirstColumn="0" w:firstRowLastColumn="0" w:lastRowFirstColumn="0" w:lastRowLastColumn="0"/>
            <w:tcW w:w="9594" w:type="dxa"/>
            <w:gridSpan w:val="2"/>
          </w:tcPr>
          <w:p w14:paraId="4802FFA7" w14:textId="77777777" w:rsidR="00E51FCE" w:rsidRDefault="00E51FCE" w:rsidP="00E51FCE">
            <w:pPr>
              <w:spacing w:before="120" w:after="120"/>
              <w:jc w:val="right"/>
            </w:pPr>
            <w:r>
              <w:t>Historia de Usuario</w:t>
            </w:r>
          </w:p>
        </w:tc>
      </w:tr>
      <w:tr w:rsidR="00E51FCE" w14:paraId="75757CC0" w14:textId="77777777" w:rsidTr="00E51FCE">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4797" w:type="dxa"/>
          </w:tcPr>
          <w:p w14:paraId="199D39F1" w14:textId="77777777" w:rsidR="00E51FCE" w:rsidRPr="001A118F" w:rsidRDefault="00E51FCE" w:rsidP="00E51FCE">
            <w:pPr>
              <w:spacing w:before="120" w:after="120"/>
              <w:rPr>
                <w:b w:val="0"/>
                <w:bCs w:val="0"/>
              </w:rPr>
            </w:pPr>
            <w:r>
              <w:t>Numero:</w:t>
            </w:r>
            <w:r w:rsidR="001A118F">
              <w:t xml:space="preserve"> </w:t>
            </w:r>
            <w:r w:rsidR="001A118F">
              <w:rPr>
                <w:b w:val="0"/>
                <w:bCs w:val="0"/>
              </w:rPr>
              <w:t>20</w:t>
            </w:r>
          </w:p>
        </w:tc>
        <w:tc>
          <w:tcPr>
            <w:tcW w:w="4797" w:type="dxa"/>
          </w:tcPr>
          <w:p w14:paraId="3FC4A187" w14:textId="77777777" w:rsidR="00E51FCE" w:rsidRPr="000512D6" w:rsidRDefault="00E51FCE" w:rsidP="00E51FCE">
            <w:pPr>
              <w:spacing w:before="120" w:after="120"/>
              <w:cnfStyle w:val="000000100000" w:firstRow="0" w:lastRow="0" w:firstColumn="0" w:lastColumn="0" w:oddVBand="0" w:evenVBand="0" w:oddHBand="1" w:evenHBand="0" w:firstRowFirstColumn="0" w:firstRowLastColumn="0" w:lastRowFirstColumn="0" w:lastRowLastColumn="0"/>
            </w:pPr>
            <w:r>
              <w:rPr>
                <w:b/>
                <w:bCs/>
              </w:rPr>
              <w:t>Usuario:</w:t>
            </w:r>
            <w:r>
              <w:t xml:space="preserve"> Todos los registrados.</w:t>
            </w:r>
          </w:p>
        </w:tc>
      </w:tr>
      <w:tr w:rsidR="00E51FCE" w14:paraId="23E54C27" w14:textId="77777777" w:rsidTr="00E51FCE">
        <w:tc>
          <w:tcPr>
            <w:cnfStyle w:val="001000000000" w:firstRow="0" w:lastRow="0" w:firstColumn="1" w:lastColumn="0" w:oddVBand="0" w:evenVBand="0" w:oddHBand="0" w:evenHBand="0" w:firstRowFirstColumn="0" w:firstRowLastColumn="0" w:lastRowFirstColumn="0" w:lastRowLastColumn="0"/>
            <w:tcW w:w="9594" w:type="dxa"/>
            <w:gridSpan w:val="2"/>
          </w:tcPr>
          <w:p w14:paraId="373FC13F" w14:textId="77777777" w:rsidR="00E51FCE" w:rsidRPr="000512D6" w:rsidRDefault="00E51FCE" w:rsidP="00E51FCE">
            <w:pPr>
              <w:spacing w:before="120" w:after="120"/>
              <w:rPr>
                <w:b w:val="0"/>
                <w:bCs w:val="0"/>
              </w:rPr>
            </w:pPr>
            <w:r>
              <w:t>Historia:</w:t>
            </w:r>
            <w:r>
              <w:rPr>
                <w:b w:val="0"/>
                <w:bCs w:val="0"/>
              </w:rPr>
              <w:t xml:space="preserve"> </w:t>
            </w:r>
            <w:r w:rsidRPr="00AA533F">
              <w:rPr>
                <w:color w:val="4A671E" w:themeColor="accent5" w:themeShade="80"/>
              </w:rPr>
              <w:t>Como</w:t>
            </w:r>
            <w:r>
              <w:rPr>
                <w:b w:val="0"/>
                <w:bCs w:val="0"/>
              </w:rPr>
              <w:t xml:space="preserve"> usuario </w:t>
            </w:r>
            <w:r w:rsidRPr="00AA533F">
              <w:rPr>
                <w:color w:val="4A671E" w:themeColor="accent5" w:themeShade="80"/>
              </w:rPr>
              <w:t>quiero</w:t>
            </w:r>
            <w:r>
              <w:rPr>
                <w:b w:val="0"/>
                <w:bCs w:val="0"/>
              </w:rPr>
              <w:t xml:space="preserve"> poder marcar la forma de reparto </w:t>
            </w:r>
            <w:r w:rsidRPr="00AA533F">
              <w:rPr>
                <w:color w:val="4A671E" w:themeColor="accent5" w:themeShade="80"/>
              </w:rPr>
              <w:t>para</w:t>
            </w:r>
            <w:r>
              <w:rPr>
                <w:b w:val="0"/>
                <w:bCs w:val="0"/>
              </w:rPr>
              <w:t xml:space="preserve"> establecer el reparto de esa calle como “pares e impares”.</w:t>
            </w:r>
          </w:p>
        </w:tc>
      </w:tr>
      <w:tr w:rsidR="00E51FCE" w14:paraId="63151826" w14:textId="77777777" w:rsidTr="00E51F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4" w:type="dxa"/>
            <w:gridSpan w:val="2"/>
          </w:tcPr>
          <w:p w14:paraId="2EA74BD6" w14:textId="77777777" w:rsidR="00E51FCE" w:rsidRDefault="00E51FCE" w:rsidP="00E51FCE">
            <w:pPr>
              <w:spacing w:before="120" w:after="120"/>
            </w:pPr>
            <w:r>
              <w:t>Descripción:</w:t>
            </w:r>
            <w:r>
              <w:rPr>
                <w:b w:val="0"/>
                <w:bCs w:val="0"/>
              </w:rPr>
              <w:t xml:space="preserve"> Existe un checkbox que está desmarcado que indica el reparto de forma “pares e impares”. </w:t>
            </w:r>
          </w:p>
        </w:tc>
      </w:tr>
      <w:tr w:rsidR="00E51FCE" w14:paraId="78643BC1" w14:textId="77777777" w:rsidTr="00E51FCE">
        <w:tc>
          <w:tcPr>
            <w:cnfStyle w:val="001000000000" w:firstRow="0" w:lastRow="0" w:firstColumn="1" w:lastColumn="0" w:oddVBand="0" w:evenVBand="0" w:oddHBand="0" w:evenHBand="0" w:firstRowFirstColumn="0" w:firstRowLastColumn="0" w:lastRowFirstColumn="0" w:lastRowLastColumn="0"/>
            <w:tcW w:w="9594" w:type="dxa"/>
            <w:gridSpan w:val="2"/>
          </w:tcPr>
          <w:p w14:paraId="3B4C479E" w14:textId="77777777" w:rsidR="00E51FCE" w:rsidRPr="000512D6" w:rsidRDefault="00E51FCE" w:rsidP="00E51FCE">
            <w:pPr>
              <w:spacing w:before="120" w:after="120"/>
              <w:rPr>
                <w:b w:val="0"/>
                <w:bCs w:val="0"/>
              </w:rPr>
            </w:pPr>
            <w:proofErr w:type="spellStart"/>
            <w:r>
              <w:t>Definition</w:t>
            </w:r>
            <w:proofErr w:type="spellEnd"/>
            <w:r>
              <w:t xml:space="preserve"> </w:t>
            </w:r>
            <w:proofErr w:type="spellStart"/>
            <w:r>
              <w:t>of</w:t>
            </w:r>
            <w:proofErr w:type="spellEnd"/>
            <w:r>
              <w:t xml:space="preserve"> </w:t>
            </w:r>
            <w:proofErr w:type="spellStart"/>
            <w:r>
              <w:t>Ready</w:t>
            </w:r>
            <w:proofErr w:type="spellEnd"/>
            <w:r>
              <w:t>:</w:t>
            </w:r>
            <w:r>
              <w:rPr>
                <w:b w:val="0"/>
                <w:bCs w:val="0"/>
              </w:rPr>
              <w:t xml:space="preserve"> </w:t>
            </w:r>
            <w:r>
              <w:t xml:space="preserve"> </w:t>
            </w:r>
          </w:p>
        </w:tc>
      </w:tr>
      <w:tr w:rsidR="00E51FCE" w14:paraId="3F4F10B8" w14:textId="77777777" w:rsidTr="00E51F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4" w:type="dxa"/>
            <w:gridSpan w:val="2"/>
          </w:tcPr>
          <w:p w14:paraId="385566A1" w14:textId="77777777" w:rsidR="00E51FCE" w:rsidRPr="00EE4F19" w:rsidRDefault="00E51FCE" w:rsidP="00E51FCE">
            <w:pPr>
              <w:spacing w:before="120" w:after="120"/>
            </w:pPr>
            <w:proofErr w:type="spellStart"/>
            <w:r w:rsidRPr="006B1A49">
              <w:t>Definitio</w:t>
            </w:r>
            <w:r>
              <w:t>n</w:t>
            </w:r>
            <w:proofErr w:type="spellEnd"/>
            <w:r>
              <w:t xml:space="preserve"> </w:t>
            </w:r>
            <w:proofErr w:type="spellStart"/>
            <w:r>
              <w:t>of</w:t>
            </w:r>
            <w:proofErr w:type="spellEnd"/>
            <w:r>
              <w:t xml:space="preserve"> Done: </w:t>
            </w:r>
            <w:r>
              <w:rPr>
                <w:b w:val="0"/>
                <w:bCs w:val="0"/>
              </w:rPr>
              <w:t>Es posible marcar la opción de calle completa.</w:t>
            </w:r>
          </w:p>
        </w:tc>
      </w:tr>
    </w:tbl>
    <w:p w14:paraId="574141B4" w14:textId="77777777" w:rsidR="00F6048A" w:rsidRDefault="00F6048A" w:rsidP="00E51FCE">
      <w:pPr>
        <w:spacing w:before="0" w:after="200"/>
      </w:pPr>
    </w:p>
    <w:p w14:paraId="7D826E94" w14:textId="77777777" w:rsidR="00E51FCE" w:rsidRDefault="00E51FCE" w:rsidP="00E51FCE">
      <w:pPr>
        <w:spacing w:before="0" w:after="200"/>
      </w:pPr>
    </w:p>
    <w:p w14:paraId="4EF3A8B6" w14:textId="77777777" w:rsidR="0057252D" w:rsidRDefault="0057252D" w:rsidP="00E51FCE">
      <w:pPr>
        <w:spacing w:before="0" w:after="200"/>
      </w:pPr>
    </w:p>
    <w:p w14:paraId="2681CA7F" w14:textId="77777777" w:rsidR="0057252D" w:rsidRDefault="0057252D" w:rsidP="00E51FCE">
      <w:pPr>
        <w:spacing w:before="0" w:after="200"/>
      </w:pPr>
    </w:p>
    <w:p w14:paraId="718D89A6" w14:textId="77777777" w:rsidR="0057252D" w:rsidRDefault="0057252D" w:rsidP="00E51FCE">
      <w:pPr>
        <w:spacing w:before="0" w:after="200"/>
      </w:pPr>
    </w:p>
    <w:p w14:paraId="7473BD74" w14:textId="77777777" w:rsidR="0057252D" w:rsidRDefault="0057252D" w:rsidP="00E51FCE">
      <w:pPr>
        <w:spacing w:before="0" w:after="200"/>
      </w:pPr>
    </w:p>
    <w:p w14:paraId="5A99B1FD" w14:textId="77777777" w:rsidR="0057252D" w:rsidRDefault="0057252D" w:rsidP="00E51FCE">
      <w:pPr>
        <w:spacing w:before="0" w:after="200"/>
      </w:pPr>
    </w:p>
    <w:p w14:paraId="32915D22" w14:textId="77777777" w:rsidR="0057252D" w:rsidRDefault="0057252D" w:rsidP="00E51FCE">
      <w:pPr>
        <w:spacing w:before="0" w:after="200"/>
      </w:pPr>
    </w:p>
    <w:p w14:paraId="028401A9" w14:textId="77777777" w:rsidR="0057252D" w:rsidRDefault="0057252D" w:rsidP="00E51FCE">
      <w:pPr>
        <w:spacing w:before="0" w:after="200"/>
      </w:pPr>
    </w:p>
    <w:tbl>
      <w:tblPr>
        <w:tblStyle w:val="Tabladecuadrcula4"/>
        <w:tblW w:w="0" w:type="auto"/>
        <w:tblLook w:val="04A0" w:firstRow="1" w:lastRow="0" w:firstColumn="1" w:lastColumn="0" w:noHBand="0" w:noVBand="1"/>
      </w:tblPr>
      <w:tblGrid>
        <w:gridCol w:w="4225"/>
        <w:gridCol w:w="4269"/>
      </w:tblGrid>
      <w:tr w:rsidR="00B91BDB" w14:paraId="1712209B" w14:textId="77777777" w:rsidTr="00C95438">
        <w:trPr>
          <w:cnfStyle w:val="100000000000" w:firstRow="1" w:lastRow="0" w:firstColumn="0" w:lastColumn="0" w:oddVBand="0" w:evenVBand="0" w:oddHBand="0" w:evenHBand="0" w:firstRowFirstColumn="0" w:firstRowLastColumn="0" w:lastRowFirstColumn="0" w:lastRowLastColumn="0"/>
          <w:trHeight w:val="617"/>
        </w:trPr>
        <w:tc>
          <w:tcPr>
            <w:cnfStyle w:val="001000000000" w:firstRow="0" w:lastRow="0" w:firstColumn="1" w:lastColumn="0" w:oddVBand="0" w:evenVBand="0" w:oddHBand="0" w:evenHBand="0" w:firstRowFirstColumn="0" w:firstRowLastColumn="0" w:lastRowFirstColumn="0" w:lastRowLastColumn="0"/>
            <w:tcW w:w="9594" w:type="dxa"/>
            <w:gridSpan w:val="2"/>
          </w:tcPr>
          <w:p w14:paraId="0FD91BF4" w14:textId="77777777" w:rsidR="00B91BDB" w:rsidRDefault="00B91BDB" w:rsidP="00C95438">
            <w:pPr>
              <w:spacing w:before="120" w:after="120"/>
              <w:jc w:val="right"/>
            </w:pPr>
            <w:r>
              <w:lastRenderedPageBreak/>
              <w:t>Historia de Usuario</w:t>
            </w:r>
          </w:p>
        </w:tc>
      </w:tr>
      <w:tr w:rsidR="00B91BDB" w14:paraId="63D96FAF" w14:textId="77777777" w:rsidTr="00C95438">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4797" w:type="dxa"/>
          </w:tcPr>
          <w:p w14:paraId="2D79A04B" w14:textId="77777777" w:rsidR="00B91BDB" w:rsidRPr="001A118F" w:rsidRDefault="00B91BDB" w:rsidP="00C95438">
            <w:pPr>
              <w:spacing w:before="120" w:after="120"/>
              <w:rPr>
                <w:b w:val="0"/>
                <w:bCs w:val="0"/>
              </w:rPr>
            </w:pPr>
            <w:r>
              <w:t>Numero:</w:t>
            </w:r>
            <w:r w:rsidR="001A118F">
              <w:t xml:space="preserve"> </w:t>
            </w:r>
            <w:r w:rsidR="001A118F">
              <w:rPr>
                <w:b w:val="0"/>
                <w:bCs w:val="0"/>
              </w:rPr>
              <w:t>21</w:t>
            </w:r>
          </w:p>
        </w:tc>
        <w:tc>
          <w:tcPr>
            <w:tcW w:w="4797" w:type="dxa"/>
          </w:tcPr>
          <w:p w14:paraId="2E0729C0" w14:textId="77777777" w:rsidR="00B91BDB" w:rsidRPr="000512D6" w:rsidRDefault="00B91BDB" w:rsidP="00C95438">
            <w:pPr>
              <w:spacing w:before="120" w:after="120"/>
              <w:cnfStyle w:val="000000100000" w:firstRow="0" w:lastRow="0" w:firstColumn="0" w:lastColumn="0" w:oddVBand="0" w:evenVBand="0" w:oddHBand="1" w:evenHBand="0" w:firstRowFirstColumn="0" w:firstRowLastColumn="0" w:lastRowFirstColumn="0" w:lastRowLastColumn="0"/>
            </w:pPr>
            <w:r>
              <w:rPr>
                <w:b/>
                <w:bCs/>
              </w:rPr>
              <w:t>Usuario:</w:t>
            </w:r>
            <w:r>
              <w:t xml:space="preserve"> Todos los registrados.</w:t>
            </w:r>
          </w:p>
        </w:tc>
      </w:tr>
      <w:tr w:rsidR="00B91BDB" w14:paraId="036CBAF1" w14:textId="77777777" w:rsidTr="00C95438">
        <w:tc>
          <w:tcPr>
            <w:cnfStyle w:val="001000000000" w:firstRow="0" w:lastRow="0" w:firstColumn="1" w:lastColumn="0" w:oddVBand="0" w:evenVBand="0" w:oddHBand="0" w:evenHBand="0" w:firstRowFirstColumn="0" w:firstRowLastColumn="0" w:lastRowFirstColumn="0" w:lastRowLastColumn="0"/>
            <w:tcW w:w="9594" w:type="dxa"/>
            <w:gridSpan w:val="2"/>
          </w:tcPr>
          <w:p w14:paraId="279E6A9C" w14:textId="77777777" w:rsidR="00B91BDB" w:rsidRPr="000512D6" w:rsidRDefault="00B91BDB" w:rsidP="00C95438">
            <w:pPr>
              <w:spacing w:before="120" w:after="120"/>
              <w:rPr>
                <w:b w:val="0"/>
                <w:bCs w:val="0"/>
              </w:rPr>
            </w:pPr>
            <w:r>
              <w:t>Historia:</w:t>
            </w:r>
            <w:r>
              <w:rPr>
                <w:b w:val="0"/>
                <w:bCs w:val="0"/>
              </w:rPr>
              <w:t xml:space="preserve"> </w:t>
            </w:r>
            <w:r w:rsidRPr="00AA533F">
              <w:rPr>
                <w:color w:val="4A671E" w:themeColor="accent5" w:themeShade="80"/>
              </w:rPr>
              <w:t>Como</w:t>
            </w:r>
            <w:r>
              <w:rPr>
                <w:b w:val="0"/>
                <w:bCs w:val="0"/>
              </w:rPr>
              <w:t xml:space="preserve"> usuario </w:t>
            </w:r>
            <w:r w:rsidRPr="00AA533F">
              <w:rPr>
                <w:color w:val="4A671E" w:themeColor="accent5" w:themeShade="80"/>
              </w:rPr>
              <w:t>quiero</w:t>
            </w:r>
            <w:r>
              <w:rPr>
                <w:b w:val="0"/>
                <w:bCs w:val="0"/>
              </w:rPr>
              <w:t xml:space="preserve"> poder pulsar un botón </w:t>
            </w:r>
            <w:r w:rsidRPr="00AA533F">
              <w:rPr>
                <w:color w:val="4A671E" w:themeColor="accent5" w:themeShade="80"/>
              </w:rPr>
              <w:t>para</w:t>
            </w:r>
            <w:r>
              <w:rPr>
                <w:b w:val="0"/>
                <w:bCs w:val="0"/>
              </w:rPr>
              <w:t xml:space="preserve"> añadir la calle una vez la hay configurado.</w:t>
            </w:r>
          </w:p>
        </w:tc>
      </w:tr>
      <w:tr w:rsidR="00B91BDB" w14:paraId="76579706" w14:textId="77777777" w:rsidTr="00C954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4" w:type="dxa"/>
            <w:gridSpan w:val="2"/>
          </w:tcPr>
          <w:p w14:paraId="7D4C61F9" w14:textId="77777777" w:rsidR="00B91BDB" w:rsidRDefault="00B91BDB" w:rsidP="00C95438">
            <w:pPr>
              <w:spacing w:before="120" w:after="120"/>
            </w:pPr>
            <w:r>
              <w:t>Descripción:</w:t>
            </w:r>
            <w:r>
              <w:rPr>
                <w:b w:val="0"/>
                <w:bCs w:val="0"/>
              </w:rPr>
              <w:t xml:space="preserve"> </w:t>
            </w:r>
            <w:r w:rsidR="00F6048A">
              <w:rPr>
                <w:b w:val="0"/>
                <w:bCs w:val="0"/>
              </w:rPr>
              <w:t>Se d</w:t>
            </w:r>
            <w:r w:rsidR="00F6048A" w:rsidRPr="00F6048A">
              <w:rPr>
                <w:b w:val="0"/>
                <w:bCs w:val="0"/>
              </w:rPr>
              <w:t>ispondrá de un botón añadir para añadir la calle según la hayamos configurado.</w:t>
            </w:r>
          </w:p>
        </w:tc>
      </w:tr>
      <w:tr w:rsidR="00B91BDB" w14:paraId="3AA13FF9" w14:textId="77777777" w:rsidTr="00C95438">
        <w:tc>
          <w:tcPr>
            <w:cnfStyle w:val="001000000000" w:firstRow="0" w:lastRow="0" w:firstColumn="1" w:lastColumn="0" w:oddVBand="0" w:evenVBand="0" w:oddHBand="0" w:evenHBand="0" w:firstRowFirstColumn="0" w:firstRowLastColumn="0" w:lastRowFirstColumn="0" w:lastRowLastColumn="0"/>
            <w:tcW w:w="9594" w:type="dxa"/>
            <w:gridSpan w:val="2"/>
          </w:tcPr>
          <w:p w14:paraId="1949ADE7" w14:textId="77777777" w:rsidR="00B91BDB" w:rsidRPr="000512D6" w:rsidRDefault="00B91BDB" w:rsidP="00C95438">
            <w:pPr>
              <w:spacing w:before="120" w:after="120"/>
              <w:rPr>
                <w:b w:val="0"/>
                <w:bCs w:val="0"/>
              </w:rPr>
            </w:pPr>
            <w:proofErr w:type="spellStart"/>
            <w:r>
              <w:t>Definition</w:t>
            </w:r>
            <w:proofErr w:type="spellEnd"/>
            <w:r>
              <w:t xml:space="preserve"> </w:t>
            </w:r>
            <w:proofErr w:type="spellStart"/>
            <w:r>
              <w:t>of</w:t>
            </w:r>
            <w:proofErr w:type="spellEnd"/>
            <w:r>
              <w:t xml:space="preserve"> </w:t>
            </w:r>
            <w:proofErr w:type="spellStart"/>
            <w:r>
              <w:t>Ready</w:t>
            </w:r>
            <w:proofErr w:type="spellEnd"/>
            <w:r>
              <w:t>:</w:t>
            </w:r>
            <w:r>
              <w:rPr>
                <w:b w:val="0"/>
                <w:bCs w:val="0"/>
              </w:rPr>
              <w:t xml:space="preserve"> </w:t>
            </w:r>
            <w:r>
              <w:t xml:space="preserve"> </w:t>
            </w:r>
            <w:r w:rsidRPr="00843E95">
              <w:rPr>
                <w:b w:val="0"/>
                <w:bCs w:val="0"/>
              </w:rPr>
              <w:t>Deberá</w:t>
            </w:r>
            <w:r>
              <w:rPr>
                <w:b w:val="0"/>
                <w:bCs w:val="0"/>
              </w:rPr>
              <w:t>n estar creada las conexiones y consultas a la base de datos que devuelvan lo números límite de cada calle.</w:t>
            </w:r>
          </w:p>
        </w:tc>
      </w:tr>
      <w:tr w:rsidR="00B91BDB" w14:paraId="043D87B1" w14:textId="77777777" w:rsidTr="00C954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4" w:type="dxa"/>
            <w:gridSpan w:val="2"/>
          </w:tcPr>
          <w:p w14:paraId="5720111E" w14:textId="77777777" w:rsidR="00B91BDB" w:rsidRPr="00EE4F19" w:rsidRDefault="00B91BDB" w:rsidP="00C95438">
            <w:pPr>
              <w:spacing w:before="120" w:after="120"/>
            </w:pPr>
            <w:proofErr w:type="spellStart"/>
            <w:r w:rsidRPr="006B1A49">
              <w:t>Definitio</w:t>
            </w:r>
            <w:r>
              <w:t>n</w:t>
            </w:r>
            <w:proofErr w:type="spellEnd"/>
            <w:r>
              <w:t xml:space="preserve"> </w:t>
            </w:r>
            <w:proofErr w:type="spellStart"/>
            <w:r>
              <w:t>of</w:t>
            </w:r>
            <w:proofErr w:type="spellEnd"/>
            <w:r>
              <w:t xml:space="preserve"> Done: </w:t>
            </w:r>
            <w:r w:rsidR="00F6048A">
              <w:rPr>
                <w:b w:val="0"/>
                <w:bCs w:val="0"/>
              </w:rPr>
              <w:t>La calle se añade a una lista visible con la configuración establecida</w:t>
            </w:r>
            <w:r>
              <w:rPr>
                <w:b w:val="0"/>
                <w:bCs w:val="0"/>
              </w:rPr>
              <w:t>.</w:t>
            </w:r>
          </w:p>
        </w:tc>
      </w:tr>
    </w:tbl>
    <w:p w14:paraId="76276E4F" w14:textId="77777777" w:rsidR="0057252D" w:rsidRDefault="0057252D" w:rsidP="0057252D">
      <w:bookmarkStart w:id="86" w:name="_Toc127530910"/>
    </w:p>
    <w:p w14:paraId="478B31F8" w14:textId="33484262" w:rsidR="00473E44" w:rsidRDefault="00E51FCE" w:rsidP="00C1264A">
      <w:pPr>
        <w:pStyle w:val="Ttulo8"/>
      </w:pPr>
      <w:r>
        <w:t xml:space="preserve">ÉPICA: </w:t>
      </w:r>
      <w:r w:rsidR="00473E44">
        <w:t>Vista de ruta</w:t>
      </w:r>
      <w:bookmarkEnd w:id="86"/>
    </w:p>
    <w:tbl>
      <w:tblPr>
        <w:tblStyle w:val="Tabladecuadrcula4"/>
        <w:tblW w:w="0" w:type="auto"/>
        <w:tblLook w:val="04A0" w:firstRow="1" w:lastRow="0" w:firstColumn="1" w:lastColumn="0" w:noHBand="0" w:noVBand="1"/>
      </w:tblPr>
      <w:tblGrid>
        <w:gridCol w:w="4225"/>
        <w:gridCol w:w="4269"/>
      </w:tblGrid>
      <w:tr w:rsidR="00E61CEF" w14:paraId="6863A590" w14:textId="77777777" w:rsidTr="00C95438">
        <w:trPr>
          <w:cnfStyle w:val="100000000000" w:firstRow="1" w:lastRow="0" w:firstColumn="0" w:lastColumn="0" w:oddVBand="0" w:evenVBand="0" w:oddHBand="0" w:evenHBand="0" w:firstRowFirstColumn="0" w:firstRowLastColumn="0" w:lastRowFirstColumn="0" w:lastRowLastColumn="0"/>
          <w:trHeight w:val="617"/>
        </w:trPr>
        <w:tc>
          <w:tcPr>
            <w:cnfStyle w:val="001000000000" w:firstRow="0" w:lastRow="0" w:firstColumn="1" w:lastColumn="0" w:oddVBand="0" w:evenVBand="0" w:oddHBand="0" w:evenHBand="0" w:firstRowFirstColumn="0" w:firstRowLastColumn="0" w:lastRowFirstColumn="0" w:lastRowLastColumn="0"/>
            <w:tcW w:w="9594" w:type="dxa"/>
            <w:gridSpan w:val="2"/>
          </w:tcPr>
          <w:p w14:paraId="4208D86D" w14:textId="77777777" w:rsidR="00E61CEF" w:rsidRDefault="00E61CEF" w:rsidP="00C95438">
            <w:pPr>
              <w:spacing w:before="120" w:after="120"/>
              <w:jc w:val="right"/>
            </w:pPr>
            <w:r>
              <w:t>Historia de Usuario</w:t>
            </w:r>
          </w:p>
        </w:tc>
      </w:tr>
      <w:tr w:rsidR="00E61CEF" w14:paraId="29CB2BB8" w14:textId="77777777" w:rsidTr="00C95438">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4797" w:type="dxa"/>
          </w:tcPr>
          <w:p w14:paraId="51D36897" w14:textId="77777777" w:rsidR="00E61CEF" w:rsidRPr="001A118F" w:rsidRDefault="00E61CEF" w:rsidP="00C95438">
            <w:pPr>
              <w:spacing w:before="120" w:after="120"/>
              <w:rPr>
                <w:b w:val="0"/>
                <w:bCs w:val="0"/>
              </w:rPr>
            </w:pPr>
            <w:r>
              <w:t>Numero:</w:t>
            </w:r>
            <w:r w:rsidR="001A118F">
              <w:t xml:space="preserve"> </w:t>
            </w:r>
            <w:r w:rsidR="001A118F">
              <w:rPr>
                <w:b w:val="0"/>
                <w:bCs w:val="0"/>
              </w:rPr>
              <w:t>22</w:t>
            </w:r>
          </w:p>
        </w:tc>
        <w:tc>
          <w:tcPr>
            <w:tcW w:w="4797" w:type="dxa"/>
          </w:tcPr>
          <w:p w14:paraId="36605C8C" w14:textId="77777777" w:rsidR="00E61CEF" w:rsidRPr="000512D6" w:rsidRDefault="00E61CEF" w:rsidP="00C95438">
            <w:pPr>
              <w:spacing w:before="120" w:after="120"/>
              <w:cnfStyle w:val="000000100000" w:firstRow="0" w:lastRow="0" w:firstColumn="0" w:lastColumn="0" w:oddVBand="0" w:evenVBand="0" w:oddHBand="1" w:evenHBand="0" w:firstRowFirstColumn="0" w:firstRowLastColumn="0" w:lastRowFirstColumn="0" w:lastRowLastColumn="0"/>
            </w:pPr>
            <w:r>
              <w:rPr>
                <w:b/>
                <w:bCs/>
              </w:rPr>
              <w:t>Usuario:</w:t>
            </w:r>
            <w:r>
              <w:t xml:space="preserve"> Todos los registrados.</w:t>
            </w:r>
          </w:p>
        </w:tc>
      </w:tr>
      <w:tr w:rsidR="00E61CEF" w14:paraId="5CB7AF08" w14:textId="77777777" w:rsidTr="00C95438">
        <w:tc>
          <w:tcPr>
            <w:cnfStyle w:val="001000000000" w:firstRow="0" w:lastRow="0" w:firstColumn="1" w:lastColumn="0" w:oddVBand="0" w:evenVBand="0" w:oddHBand="0" w:evenHBand="0" w:firstRowFirstColumn="0" w:firstRowLastColumn="0" w:lastRowFirstColumn="0" w:lastRowLastColumn="0"/>
            <w:tcW w:w="9594" w:type="dxa"/>
            <w:gridSpan w:val="2"/>
          </w:tcPr>
          <w:p w14:paraId="725908E8" w14:textId="77777777" w:rsidR="00E61CEF" w:rsidRPr="000512D6" w:rsidRDefault="00E61CEF" w:rsidP="00C95438">
            <w:pPr>
              <w:spacing w:before="120" w:after="120"/>
              <w:rPr>
                <w:b w:val="0"/>
                <w:bCs w:val="0"/>
              </w:rPr>
            </w:pPr>
            <w:r>
              <w:t>Historia:</w:t>
            </w:r>
            <w:r>
              <w:rPr>
                <w:b w:val="0"/>
                <w:bCs w:val="0"/>
              </w:rPr>
              <w:t xml:space="preserve"> </w:t>
            </w:r>
            <w:r w:rsidRPr="00AA533F">
              <w:rPr>
                <w:color w:val="4A671E" w:themeColor="accent5" w:themeShade="80"/>
              </w:rPr>
              <w:t>Como</w:t>
            </w:r>
            <w:r>
              <w:rPr>
                <w:b w:val="0"/>
                <w:bCs w:val="0"/>
              </w:rPr>
              <w:t xml:space="preserve"> usuario </w:t>
            </w:r>
            <w:r w:rsidRPr="00AA533F">
              <w:rPr>
                <w:color w:val="4A671E" w:themeColor="accent5" w:themeShade="80"/>
              </w:rPr>
              <w:t>quiero</w:t>
            </w:r>
            <w:r>
              <w:rPr>
                <w:b w:val="0"/>
                <w:bCs w:val="0"/>
              </w:rPr>
              <w:t xml:space="preserve"> poder seleccionar una ruta </w:t>
            </w:r>
            <w:r w:rsidRPr="00AA533F">
              <w:rPr>
                <w:color w:val="4A671E" w:themeColor="accent5" w:themeShade="80"/>
              </w:rPr>
              <w:t>para</w:t>
            </w:r>
            <w:r>
              <w:rPr>
                <w:b w:val="0"/>
                <w:bCs w:val="0"/>
              </w:rPr>
              <w:t xml:space="preserve"> verla pintada sobre el mapa.</w:t>
            </w:r>
          </w:p>
        </w:tc>
      </w:tr>
      <w:tr w:rsidR="00E61CEF" w14:paraId="7E437662" w14:textId="77777777" w:rsidTr="00C954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4" w:type="dxa"/>
            <w:gridSpan w:val="2"/>
          </w:tcPr>
          <w:p w14:paraId="0DC29E66" w14:textId="77777777" w:rsidR="00E61CEF" w:rsidRDefault="00E61CEF" w:rsidP="00C95438">
            <w:pPr>
              <w:spacing w:before="120" w:after="120"/>
            </w:pPr>
            <w:r>
              <w:t>Descripción:</w:t>
            </w:r>
            <w:r>
              <w:rPr>
                <w:b w:val="0"/>
                <w:bCs w:val="0"/>
              </w:rPr>
              <w:t xml:space="preserve"> En la vista de ruta podremos alterna</w:t>
            </w:r>
            <w:r w:rsidR="00ED02BD">
              <w:rPr>
                <w:b w:val="0"/>
                <w:bCs w:val="0"/>
              </w:rPr>
              <w:t>r</w:t>
            </w:r>
            <w:r>
              <w:rPr>
                <w:b w:val="0"/>
                <w:bCs w:val="0"/>
              </w:rPr>
              <w:t xml:space="preserve"> entre la vista del itinerario y la vista de la ruta pintada sobre el mapa</w:t>
            </w:r>
            <w:r w:rsidRPr="00F6048A">
              <w:rPr>
                <w:b w:val="0"/>
                <w:bCs w:val="0"/>
              </w:rPr>
              <w:t>.</w:t>
            </w:r>
          </w:p>
        </w:tc>
      </w:tr>
      <w:tr w:rsidR="00E61CEF" w14:paraId="0AD6EEC2" w14:textId="77777777" w:rsidTr="00C95438">
        <w:tc>
          <w:tcPr>
            <w:cnfStyle w:val="001000000000" w:firstRow="0" w:lastRow="0" w:firstColumn="1" w:lastColumn="0" w:oddVBand="0" w:evenVBand="0" w:oddHBand="0" w:evenHBand="0" w:firstRowFirstColumn="0" w:firstRowLastColumn="0" w:lastRowFirstColumn="0" w:lastRowLastColumn="0"/>
            <w:tcW w:w="9594" w:type="dxa"/>
            <w:gridSpan w:val="2"/>
          </w:tcPr>
          <w:p w14:paraId="7D218ACE" w14:textId="77777777" w:rsidR="00E61CEF" w:rsidRPr="000512D6" w:rsidRDefault="00E61CEF" w:rsidP="00C95438">
            <w:pPr>
              <w:spacing w:before="120" w:after="120"/>
              <w:rPr>
                <w:b w:val="0"/>
                <w:bCs w:val="0"/>
              </w:rPr>
            </w:pPr>
            <w:proofErr w:type="spellStart"/>
            <w:r>
              <w:t>Definition</w:t>
            </w:r>
            <w:proofErr w:type="spellEnd"/>
            <w:r>
              <w:t xml:space="preserve"> </w:t>
            </w:r>
            <w:proofErr w:type="spellStart"/>
            <w:r>
              <w:t>of</w:t>
            </w:r>
            <w:proofErr w:type="spellEnd"/>
            <w:r>
              <w:t xml:space="preserve"> </w:t>
            </w:r>
            <w:proofErr w:type="spellStart"/>
            <w:r>
              <w:t>Ready</w:t>
            </w:r>
            <w:proofErr w:type="spellEnd"/>
            <w:r>
              <w:t>:</w:t>
            </w:r>
            <w:r>
              <w:rPr>
                <w:b w:val="0"/>
                <w:bCs w:val="0"/>
              </w:rPr>
              <w:t xml:space="preserve"> </w:t>
            </w:r>
            <w:r>
              <w:t xml:space="preserve"> </w:t>
            </w:r>
            <w:r>
              <w:rPr>
                <w:b w:val="0"/>
                <w:bCs w:val="0"/>
              </w:rPr>
              <w:t>Deberá estar creado el itinerario y he hecha las conexiones con la API para poder pintar sobre el mapa.</w:t>
            </w:r>
          </w:p>
        </w:tc>
      </w:tr>
      <w:tr w:rsidR="00E61CEF" w14:paraId="71C4B246" w14:textId="77777777" w:rsidTr="00C954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4" w:type="dxa"/>
            <w:gridSpan w:val="2"/>
          </w:tcPr>
          <w:p w14:paraId="72924DEF" w14:textId="77777777" w:rsidR="00E61CEF" w:rsidRPr="00EE4F19" w:rsidRDefault="00E61CEF" w:rsidP="00C95438">
            <w:pPr>
              <w:spacing w:before="120" w:after="120"/>
            </w:pPr>
            <w:proofErr w:type="spellStart"/>
            <w:r w:rsidRPr="006B1A49">
              <w:t>Definitio</w:t>
            </w:r>
            <w:r>
              <w:t>n</w:t>
            </w:r>
            <w:proofErr w:type="spellEnd"/>
            <w:r>
              <w:t xml:space="preserve"> </w:t>
            </w:r>
            <w:proofErr w:type="spellStart"/>
            <w:r>
              <w:t>of</w:t>
            </w:r>
            <w:proofErr w:type="spellEnd"/>
            <w:r>
              <w:t xml:space="preserve"> Done: </w:t>
            </w:r>
            <w:r>
              <w:rPr>
                <w:b w:val="0"/>
                <w:bCs w:val="0"/>
              </w:rPr>
              <w:t xml:space="preserve">La vista muestra un mapa con una ruta pintada sobre </w:t>
            </w:r>
            <w:r w:rsidR="00ED02BD">
              <w:rPr>
                <w:b w:val="0"/>
                <w:bCs w:val="0"/>
              </w:rPr>
              <w:t>él</w:t>
            </w:r>
            <w:r>
              <w:rPr>
                <w:b w:val="0"/>
                <w:bCs w:val="0"/>
              </w:rPr>
              <w:t>.</w:t>
            </w:r>
          </w:p>
        </w:tc>
      </w:tr>
    </w:tbl>
    <w:tbl>
      <w:tblPr>
        <w:tblStyle w:val="Tabladecuadrcula4"/>
        <w:tblpPr w:leftFromText="141" w:rightFromText="141" w:vertAnchor="text" w:horzAnchor="margin" w:tblpY="425"/>
        <w:tblW w:w="0" w:type="auto"/>
        <w:tblLook w:val="04A0" w:firstRow="1" w:lastRow="0" w:firstColumn="1" w:lastColumn="0" w:noHBand="0" w:noVBand="1"/>
      </w:tblPr>
      <w:tblGrid>
        <w:gridCol w:w="4225"/>
        <w:gridCol w:w="4269"/>
      </w:tblGrid>
      <w:tr w:rsidR="00ED02BD" w14:paraId="438BF7D9" w14:textId="77777777" w:rsidTr="00ED02BD">
        <w:trPr>
          <w:cnfStyle w:val="100000000000" w:firstRow="1" w:lastRow="0" w:firstColumn="0" w:lastColumn="0" w:oddVBand="0" w:evenVBand="0" w:oddHBand="0" w:evenHBand="0" w:firstRowFirstColumn="0" w:firstRowLastColumn="0" w:lastRowFirstColumn="0" w:lastRowLastColumn="0"/>
          <w:trHeight w:val="617"/>
        </w:trPr>
        <w:tc>
          <w:tcPr>
            <w:cnfStyle w:val="001000000000" w:firstRow="0" w:lastRow="0" w:firstColumn="1" w:lastColumn="0" w:oddVBand="0" w:evenVBand="0" w:oddHBand="0" w:evenHBand="0" w:firstRowFirstColumn="0" w:firstRowLastColumn="0" w:lastRowFirstColumn="0" w:lastRowLastColumn="0"/>
            <w:tcW w:w="9594" w:type="dxa"/>
            <w:gridSpan w:val="2"/>
          </w:tcPr>
          <w:p w14:paraId="21F8095D" w14:textId="77777777" w:rsidR="00ED02BD" w:rsidRDefault="00ED02BD" w:rsidP="00ED02BD">
            <w:pPr>
              <w:spacing w:before="120" w:after="120"/>
              <w:jc w:val="right"/>
            </w:pPr>
            <w:r>
              <w:t>Historia de Usuario</w:t>
            </w:r>
          </w:p>
        </w:tc>
      </w:tr>
      <w:tr w:rsidR="00ED02BD" w14:paraId="36974729" w14:textId="77777777" w:rsidTr="00ED02BD">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4797" w:type="dxa"/>
          </w:tcPr>
          <w:p w14:paraId="6BB0091C" w14:textId="77777777" w:rsidR="00ED02BD" w:rsidRPr="001A118F" w:rsidRDefault="00ED02BD" w:rsidP="00ED02BD">
            <w:pPr>
              <w:spacing w:before="120" w:after="120"/>
              <w:rPr>
                <w:b w:val="0"/>
                <w:bCs w:val="0"/>
              </w:rPr>
            </w:pPr>
            <w:r>
              <w:t>Numero:</w:t>
            </w:r>
            <w:r w:rsidR="001A118F">
              <w:t xml:space="preserve"> </w:t>
            </w:r>
            <w:r w:rsidR="001A118F">
              <w:rPr>
                <w:b w:val="0"/>
                <w:bCs w:val="0"/>
              </w:rPr>
              <w:t>23</w:t>
            </w:r>
          </w:p>
        </w:tc>
        <w:tc>
          <w:tcPr>
            <w:tcW w:w="4797" w:type="dxa"/>
          </w:tcPr>
          <w:p w14:paraId="5B5A69BC" w14:textId="77777777" w:rsidR="00ED02BD" w:rsidRPr="000512D6" w:rsidRDefault="00ED02BD" w:rsidP="00ED02BD">
            <w:pPr>
              <w:spacing w:before="120" w:after="120"/>
              <w:cnfStyle w:val="000000100000" w:firstRow="0" w:lastRow="0" w:firstColumn="0" w:lastColumn="0" w:oddVBand="0" w:evenVBand="0" w:oddHBand="1" w:evenHBand="0" w:firstRowFirstColumn="0" w:firstRowLastColumn="0" w:lastRowFirstColumn="0" w:lastRowLastColumn="0"/>
            </w:pPr>
            <w:r>
              <w:rPr>
                <w:b/>
                <w:bCs/>
              </w:rPr>
              <w:t>Usuario:</w:t>
            </w:r>
            <w:r>
              <w:t xml:space="preserve"> Todos los registrados.</w:t>
            </w:r>
          </w:p>
        </w:tc>
      </w:tr>
      <w:tr w:rsidR="00ED02BD" w14:paraId="4659F576" w14:textId="77777777" w:rsidTr="00ED02BD">
        <w:tc>
          <w:tcPr>
            <w:cnfStyle w:val="001000000000" w:firstRow="0" w:lastRow="0" w:firstColumn="1" w:lastColumn="0" w:oddVBand="0" w:evenVBand="0" w:oddHBand="0" w:evenHBand="0" w:firstRowFirstColumn="0" w:firstRowLastColumn="0" w:lastRowFirstColumn="0" w:lastRowLastColumn="0"/>
            <w:tcW w:w="9594" w:type="dxa"/>
            <w:gridSpan w:val="2"/>
          </w:tcPr>
          <w:p w14:paraId="6491BF04" w14:textId="77777777" w:rsidR="00ED02BD" w:rsidRPr="000512D6" w:rsidRDefault="00ED02BD" w:rsidP="00ED02BD">
            <w:pPr>
              <w:spacing w:before="120" w:after="120"/>
              <w:rPr>
                <w:b w:val="0"/>
                <w:bCs w:val="0"/>
              </w:rPr>
            </w:pPr>
            <w:r>
              <w:t>Historia:</w:t>
            </w:r>
            <w:r>
              <w:rPr>
                <w:b w:val="0"/>
                <w:bCs w:val="0"/>
              </w:rPr>
              <w:t xml:space="preserve"> </w:t>
            </w:r>
            <w:r w:rsidRPr="00AA533F">
              <w:rPr>
                <w:color w:val="4A671E" w:themeColor="accent5" w:themeShade="80"/>
              </w:rPr>
              <w:t>Como</w:t>
            </w:r>
            <w:r>
              <w:rPr>
                <w:b w:val="0"/>
                <w:bCs w:val="0"/>
              </w:rPr>
              <w:t xml:space="preserve"> usuario </w:t>
            </w:r>
            <w:r w:rsidRPr="00AA533F">
              <w:rPr>
                <w:color w:val="4A671E" w:themeColor="accent5" w:themeShade="80"/>
              </w:rPr>
              <w:t>quiero</w:t>
            </w:r>
            <w:r>
              <w:rPr>
                <w:b w:val="0"/>
                <w:bCs w:val="0"/>
              </w:rPr>
              <w:t xml:space="preserve"> poder seleccionar una ruta </w:t>
            </w:r>
            <w:r w:rsidRPr="00AA533F">
              <w:rPr>
                <w:color w:val="4A671E" w:themeColor="accent5" w:themeShade="80"/>
              </w:rPr>
              <w:t>para</w:t>
            </w:r>
            <w:r>
              <w:rPr>
                <w:b w:val="0"/>
                <w:bCs w:val="0"/>
              </w:rPr>
              <w:t xml:space="preserve"> ver el itinerario optimizado.</w:t>
            </w:r>
          </w:p>
        </w:tc>
      </w:tr>
      <w:tr w:rsidR="00ED02BD" w14:paraId="70F43F46" w14:textId="77777777" w:rsidTr="00ED02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4" w:type="dxa"/>
            <w:gridSpan w:val="2"/>
          </w:tcPr>
          <w:p w14:paraId="042A971F" w14:textId="77777777" w:rsidR="00ED02BD" w:rsidRDefault="00ED02BD" w:rsidP="00ED02BD">
            <w:pPr>
              <w:spacing w:before="120" w:after="120"/>
            </w:pPr>
            <w:r>
              <w:lastRenderedPageBreak/>
              <w:t>Descripción:</w:t>
            </w:r>
            <w:r>
              <w:rPr>
                <w:b w:val="0"/>
                <w:bCs w:val="0"/>
              </w:rPr>
              <w:t xml:space="preserve"> En la vista de ruta podremos alternar entre la vista del itinerario y la vista de la ruta pintada sobre el mapa</w:t>
            </w:r>
            <w:r w:rsidRPr="00F6048A">
              <w:rPr>
                <w:b w:val="0"/>
                <w:bCs w:val="0"/>
              </w:rPr>
              <w:t>.</w:t>
            </w:r>
          </w:p>
        </w:tc>
      </w:tr>
      <w:tr w:rsidR="00ED02BD" w14:paraId="7122686E" w14:textId="77777777" w:rsidTr="00ED02BD">
        <w:tc>
          <w:tcPr>
            <w:cnfStyle w:val="001000000000" w:firstRow="0" w:lastRow="0" w:firstColumn="1" w:lastColumn="0" w:oddVBand="0" w:evenVBand="0" w:oddHBand="0" w:evenHBand="0" w:firstRowFirstColumn="0" w:firstRowLastColumn="0" w:lastRowFirstColumn="0" w:lastRowLastColumn="0"/>
            <w:tcW w:w="9594" w:type="dxa"/>
            <w:gridSpan w:val="2"/>
          </w:tcPr>
          <w:p w14:paraId="652C576A" w14:textId="77777777" w:rsidR="00ED02BD" w:rsidRPr="000512D6" w:rsidRDefault="00ED02BD" w:rsidP="00ED02BD">
            <w:pPr>
              <w:spacing w:before="120" w:after="120"/>
              <w:rPr>
                <w:b w:val="0"/>
                <w:bCs w:val="0"/>
              </w:rPr>
            </w:pPr>
            <w:proofErr w:type="spellStart"/>
            <w:r>
              <w:t>Definition</w:t>
            </w:r>
            <w:proofErr w:type="spellEnd"/>
            <w:r>
              <w:t xml:space="preserve"> </w:t>
            </w:r>
            <w:proofErr w:type="spellStart"/>
            <w:r>
              <w:t>of</w:t>
            </w:r>
            <w:proofErr w:type="spellEnd"/>
            <w:r>
              <w:t xml:space="preserve"> </w:t>
            </w:r>
            <w:proofErr w:type="spellStart"/>
            <w:r>
              <w:t>Ready</w:t>
            </w:r>
            <w:proofErr w:type="spellEnd"/>
            <w:r>
              <w:t>:</w:t>
            </w:r>
            <w:r>
              <w:rPr>
                <w:b w:val="0"/>
                <w:bCs w:val="0"/>
              </w:rPr>
              <w:t xml:space="preserve"> </w:t>
            </w:r>
            <w:r>
              <w:t xml:space="preserve"> </w:t>
            </w:r>
            <w:r>
              <w:rPr>
                <w:b w:val="0"/>
                <w:bCs w:val="0"/>
              </w:rPr>
              <w:t>Deberá estar creado el itinerario.</w:t>
            </w:r>
          </w:p>
        </w:tc>
      </w:tr>
      <w:tr w:rsidR="00ED02BD" w14:paraId="236525FA" w14:textId="77777777" w:rsidTr="00ED02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4" w:type="dxa"/>
            <w:gridSpan w:val="2"/>
          </w:tcPr>
          <w:p w14:paraId="500D2584" w14:textId="77777777" w:rsidR="00ED02BD" w:rsidRPr="00EE4F19" w:rsidRDefault="00ED02BD" w:rsidP="00ED02BD">
            <w:pPr>
              <w:spacing w:before="120" w:after="120"/>
            </w:pPr>
            <w:proofErr w:type="spellStart"/>
            <w:r w:rsidRPr="006B1A49">
              <w:t>Definitio</w:t>
            </w:r>
            <w:r>
              <w:t>n</w:t>
            </w:r>
            <w:proofErr w:type="spellEnd"/>
            <w:r>
              <w:t xml:space="preserve"> </w:t>
            </w:r>
            <w:proofErr w:type="spellStart"/>
            <w:r>
              <w:t>of</w:t>
            </w:r>
            <w:proofErr w:type="spellEnd"/>
            <w:r>
              <w:t xml:space="preserve"> Done: </w:t>
            </w:r>
            <w:r>
              <w:rPr>
                <w:b w:val="0"/>
                <w:bCs w:val="0"/>
              </w:rPr>
              <w:t>La vista muestra el itinerario.</w:t>
            </w:r>
          </w:p>
        </w:tc>
      </w:tr>
    </w:tbl>
    <w:p w14:paraId="7A6EA64F" w14:textId="77777777" w:rsidR="00446D6B" w:rsidRDefault="00446D6B" w:rsidP="00446D6B">
      <w:pPr>
        <w:rPr>
          <w:b/>
          <w:bCs/>
        </w:rPr>
      </w:pPr>
    </w:p>
    <w:tbl>
      <w:tblPr>
        <w:tblStyle w:val="Tabladecuadrcula4"/>
        <w:tblW w:w="0" w:type="auto"/>
        <w:tblLook w:val="04A0" w:firstRow="1" w:lastRow="0" w:firstColumn="1" w:lastColumn="0" w:noHBand="0" w:noVBand="1"/>
      </w:tblPr>
      <w:tblGrid>
        <w:gridCol w:w="4225"/>
        <w:gridCol w:w="4269"/>
      </w:tblGrid>
      <w:tr w:rsidR="00ED02BD" w14:paraId="4B76658C" w14:textId="77777777" w:rsidTr="00C95438">
        <w:trPr>
          <w:cnfStyle w:val="100000000000" w:firstRow="1" w:lastRow="0" w:firstColumn="0" w:lastColumn="0" w:oddVBand="0" w:evenVBand="0" w:oddHBand="0" w:evenHBand="0" w:firstRowFirstColumn="0" w:firstRowLastColumn="0" w:lastRowFirstColumn="0" w:lastRowLastColumn="0"/>
          <w:trHeight w:val="617"/>
        </w:trPr>
        <w:tc>
          <w:tcPr>
            <w:cnfStyle w:val="001000000000" w:firstRow="0" w:lastRow="0" w:firstColumn="1" w:lastColumn="0" w:oddVBand="0" w:evenVBand="0" w:oddHBand="0" w:evenHBand="0" w:firstRowFirstColumn="0" w:firstRowLastColumn="0" w:lastRowFirstColumn="0" w:lastRowLastColumn="0"/>
            <w:tcW w:w="9594" w:type="dxa"/>
            <w:gridSpan w:val="2"/>
          </w:tcPr>
          <w:p w14:paraId="01EF1146" w14:textId="77777777" w:rsidR="00ED02BD" w:rsidRDefault="00ED02BD" w:rsidP="00C95438">
            <w:pPr>
              <w:spacing w:before="120" w:after="120"/>
              <w:jc w:val="right"/>
            </w:pPr>
            <w:r>
              <w:t>Historia de Usuario</w:t>
            </w:r>
          </w:p>
        </w:tc>
      </w:tr>
      <w:tr w:rsidR="00ED02BD" w14:paraId="62ECBE1C" w14:textId="77777777" w:rsidTr="00C95438">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4797" w:type="dxa"/>
          </w:tcPr>
          <w:p w14:paraId="182291C4" w14:textId="77777777" w:rsidR="00ED02BD" w:rsidRPr="001A118F" w:rsidRDefault="00ED02BD" w:rsidP="00C95438">
            <w:pPr>
              <w:spacing w:before="120" w:after="120"/>
              <w:rPr>
                <w:b w:val="0"/>
                <w:bCs w:val="0"/>
              </w:rPr>
            </w:pPr>
            <w:r>
              <w:t>Numero:</w:t>
            </w:r>
            <w:r w:rsidR="001A118F">
              <w:t xml:space="preserve"> </w:t>
            </w:r>
            <w:r w:rsidR="001A118F">
              <w:rPr>
                <w:b w:val="0"/>
                <w:bCs w:val="0"/>
              </w:rPr>
              <w:t>24</w:t>
            </w:r>
          </w:p>
        </w:tc>
        <w:tc>
          <w:tcPr>
            <w:tcW w:w="4797" w:type="dxa"/>
          </w:tcPr>
          <w:p w14:paraId="013ED7E3" w14:textId="77777777" w:rsidR="00ED02BD" w:rsidRPr="000512D6" w:rsidRDefault="00ED02BD" w:rsidP="00C95438">
            <w:pPr>
              <w:spacing w:before="120" w:after="120"/>
              <w:cnfStyle w:val="000000100000" w:firstRow="0" w:lastRow="0" w:firstColumn="0" w:lastColumn="0" w:oddVBand="0" w:evenVBand="0" w:oddHBand="1" w:evenHBand="0" w:firstRowFirstColumn="0" w:firstRowLastColumn="0" w:lastRowFirstColumn="0" w:lastRowLastColumn="0"/>
            </w:pPr>
            <w:r>
              <w:rPr>
                <w:b/>
                <w:bCs/>
              </w:rPr>
              <w:t>Usuario:</w:t>
            </w:r>
            <w:r>
              <w:t xml:space="preserve"> Todos los registrados.</w:t>
            </w:r>
          </w:p>
        </w:tc>
      </w:tr>
      <w:tr w:rsidR="00ED02BD" w14:paraId="2FDA26F5" w14:textId="77777777" w:rsidTr="00C95438">
        <w:tc>
          <w:tcPr>
            <w:cnfStyle w:val="001000000000" w:firstRow="0" w:lastRow="0" w:firstColumn="1" w:lastColumn="0" w:oddVBand="0" w:evenVBand="0" w:oddHBand="0" w:evenHBand="0" w:firstRowFirstColumn="0" w:firstRowLastColumn="0" w:lastRowFirstColumn="0" w:lastRowLastColumn="0"/>
            <w:tcW w:w="9594" w:type="dxa"/>
            <w:gridSpan w:val="2"/>
          </w:tcPr>
          <w:p w14:paraId="2F461D2D" w14:textId="77777777" w:rsidR="00ED02BD" w:rsidRPr="000512D6" w:rsidRDefault="00ED02BD" w:rsidP="00C95438">
            <w:pPr>
              <w:spacing w:before="120" w:after="120"/>
              <w:rPr>
                <w:b w:val="0"/>
                <w:bCs w:val="0"/>
              </w:rPr>
            </w:pPr>
            <w:r>
              <w:t>Historia:</w:t>
            </w:r>
            <w:r>
              <w:rPr>
                <w:b w:val="0"/>
                <w:bCs w:val="0"/>
              </w:rPr>
              <w:t xml:space="preserve"> </w:t>
            </w:r>
            <w:r w:rsidRPr="00AA533F">
              <w:rPr>
                <w:color w:val="4A671E" w:themeColor="accent5" w:themeShade="80"/>
              </w:rPr>
              <w:t>Como</w:t>
            </w:r>
            <w:r>
              <w:rPr>
                <w:b w:val="0"/>
                <w:bCs w:val="0"/>
              </w:rPr>
              <w:t xml:space="preserve"> usuario </w:t>
            </w:r>
            <w:r w:rsidRPr="00AA533F">
              <w:rPr>
                <w:color w:val="4A671E" w:themeColor="accent5" w:themeShade="80"/>
              </w:rPr>
              <w:t>quiero</w:t>
            </w:r>
            <w:r>
              <w:rPr>
                <w:b w:val="0"/>
                <w:bCs w:val="0"/>
              </w:rPr>
              <w:t xml:space="preserve"> poder pulsar en un botón </w:t>
            </w:r>
            <w:r w:rsidRPr="00AA533F">
              <w:rPr>
                <w:color w:val="4A671E" w:themeColor="accent5" w:themeShade="80"/>
              </w:rPr>
              <w:t>para</w:t>
            </w:r>
            <w:r>
              <w:rPr>
                <w:b w:val="0"/>
                <w:bCs w:val="0"/>
              </w:rPr>
              <w:t xml:space="preserve"> alternar la vista de mapa e itinerario.</w:t>
            </w:r>
          </w:p>
        </w:tc>
      </w:tr>
      <w:tr w:rsidR="00ED02BD" w14:paraId="5096E524" w14:textId="77777777" w:rsidTr="00C954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4" w:type="dxa"/>
            <w:gridSpan w:val="2"/>
          </w:tcPr>
          <w:p w14:paraId="5F155626" w14:textId="77777777" w:rsidR="00ED02BD" w:rsidRDefault="00ED02BD" w:rsidP="00C95438">
            <w:pPr>
              <w:spacing w:before="120" w:after="120"/>
            </w:pPr>
            <w:r>
              <w:t>Descripción:</w:t>
            </w:r>
            <w:r>
              <w:rPr>
                <w:b w:val="0"/>
                <w:bCs w:val="0"/>
              </w:rPr>
              <w:t xml:space="preserve"> En la vista de ruta podremos alternar entre la vista del itinerario y la vista de la ruta pintada sobre el mapa</w:t>
            </w:r>
            <w:r w:rsidRPr="00F6048A">
              <w:rPr>
                <w:b w:val="0"/>
                <w:bCs w:val="0"/>
              </w:rPr>
              <w:t>.</w:t>
            </w:r>
          </w:p>
        </w:tc>
      </w:tr>
      <w:tr w:rsidR="00ED02BD" w14:paraId="31247E4D" w14:textId="77777777" w:rsidTr="00C95438">
        <w:tc>
          <w:tcPr>
            <w:cnfStyle w:val="001000000000" w:firstRow="0" w:lastRow="0" w:firstColumn="1" w:lastColumn="0" w:oddVBand="0" w:evenVBand="0" w:oddHBand="0" w:evenHBand="0" w:firstRowFirstColumn="0" w:firstRowLastColumn="0" w:lastRowFirstColumn="0" w:lastRowLastColumn="0"/>
            <w:tcW w:w="9594" w:type="dxa"/>
            <w:gridSpan w:val="2"/>
          </w:tcPr>
          <w:p w14:paraId="47E18127" w14:textId="77777777" w:rsidR="00ED02BD" w:rsidRPr="000512D6" w:rsidRDefault="00ED02BD" w:rsidP="00C95438">
            <w:pPr>
              <w:spacing w:before="120" w:after="120"/>
              <w:rPr>
                <w:b w:val="0"/>
                <w:bCs w:val="0"/>
              </w:rPr>
            </w:pPr>
            <w:proofErr w:type="spellStart"/>
            <w:r>
              <w:t>Definition</w:t>
            </w:r>
            <w:proofErr w:type="spellEnd"/>
            <w:r>
              <w:t xml:space="preserve"> </w:t>
            </w:r>
            <w:proofErr w:type="spellStart"/>
            <w:r>
              <w:t>of</w:t>
            </w:r>
            <w:proofErr w:type="spellEnd"/>
            <w:r>
              <w:t xml:space="preserve"> </w:t>
            </w:r>
            <w:proofErr w:type="spellStart"/>
            <w:r>
              <w:t>Ready</w:t>
            </w:r>
            <w:proofErr w:type="spellEnd"/>
            <w:r>
              <w:t>:</w:t>
            </w:r>
            <w:r>
              <w:rPr>
                <w:b w:val="0"/>
                <w:bCs w:val="0"/>
              </w:rPr>
              <w:t xml:space="preserve"> </w:t>
            </w:r>
            <w:r>
              <w:t xml:space="preserve"> </w:t>
            </w:r>
            <w:r>
              <w:rPr>
                <w:b w:val="0"/>
                <w:bCs w:val="0"/>
              </w:rPr>
              <w:t>Deberá estar creado el itinerario y la vista de mapa.</w:t>
            </w:r>
          </w:p>
        </w:tc>
      </w:tr>
      <w:tr w:rsidR="00ED02BD" w14:paraId="164511D4" w14:textId="77777777" w:rsidTr="00C954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4" w:type="dxa"/>
            <w:gridSpan w:val="2"/>
          </w:tcPr>
          <w:p w14:paraId="600E0E3D" w14:textId="77777777" w:rsidR="00ED02BD" w:rsidRPr="00EE4F19" w:rsidRDefault="00ED02BD" w:rsidP="00C95438">
            <w:pPr>
              <w:spacing w:before="120" w:after="120"/>
            </w:pPr>
            <w:proofErr w:type="spellStart"/>
            <w:r w:rsidRPr="006B1A49">
              <w:t>Definitio</w:t>
            </w:r>
            <w:r>
              <w:t>n</w:t>
            </w:r>
            <w:proofErr w:type="spellEnd"/>
            <w:r>
              <w:t xml:space="preserve"> </w:t>
            </w:r>
            <w:proofErr w:type="spellStart"/>
            <w:r>
              <w:t>of</w:t>
            </w:r>
            <w:proofErr w:type="spellEnd"/>
            <w:r>
              <w:t xml:space="preserve"> Done: </w:t>
            </w:r>
            <w:r>
              <w:rPr>
                <w:b w:val="0"/>
                <w:bCs w:val="0"/>
              </w:rPr>
              <w:t>Al pulsar en el botón alterno la vista.</w:t>
            </w:r>
          </w:p>
        </w:tc>
      </w:tr>
    </w:tbl>
    <w:p w14:paraId="46092CAB" w14:textId="77777777" w:rsidR="0057252D" w:rsidRDefault="0057252D" w:rsidP="0057252D">
      <w:bookmarkStart w:id="87" w:name="_Toc127530911"/>
    </w:p>
    <w:p w14:paraId="72C9B96B" w14:textId="42D6D07D" w:rsidR="008027A4" w:rsidRDefault="003E20B3" w:rsidP="006F62A5">
      <w:pPr>
        <w:pStyle w:val="Ttulo6"/>
      </w:pPr>
      <w:r>
        <w:t>C</w:t>
      </w:r>
      <w:r w:rsidR="00C00BD5">
        <w:t>atálogo de Requisitos No Funcionales</w:t>
      </w:r>
      <w:bookmarkEnd w:id="87"/>
    </w:p>
    <w:p w14:paraId="3FDB420C" w14:textId="77777777" w:rsidR="00094D24" w:rsidRDefault="00094D24" w:rsidP="00C00BD5">
      <w:r>
        <w:t xml:space="preserve">A continuación, se listan los requisitos </w:t>
      </w:r>
      <w:r w:rsidRPr="00907013">
        <w:t>complementarios</w:t>
      </w:r>
      <w:r>
        <w:t xml:space="preserve"> y de </w:t>
      </w:r>
      <w:r w:rsidRPr="00907013">
        <w:t>calidad</w:t>
      </w:r>
      <w:r>
        <w:t xml:space="preserve">. Son requisitos que se basan en las </w:t>
      </w:r>
      <w:r w:rsidRPr="00907013">
        <w:rPr>
          <w:b/>
          <w:bCs/>
        </w:rPr>
        <w:t>operaciones del sistema</w:t>
      </w:r>
      <w:r w:rsidR="00C00BD5">
        <w:t xml:space="preserve">, </w:t>
      </w:r>
      <w:r w:rsidR="00C00BD5" w:rsidRPr="00907013">
        <w:rPr>
          <w:b/>
          <w:bCs/>
        </w:rPr>
        <w:t>seguridad</w:t>
      </w:r>
      <w:r w:rsidR="00C00BD5">
        <w:t xml:space="preserve"> y los </w:t>
      </w:r>
      <w:r w:rsidR="00C00BD5" w:rsidRPr="00907013">
        <w:rPr>
          <w:b/>
          <w:bCs/>
        </w:rPr>
        <w:t>estándares de calidad</w:t>
      </w:r>
      <w:r>
        <w:t>.</w:t>
      </w:r>
    </w:p>
    <w:p w14:paraId="598189B8" w14:textId="77777777" w:rsidR="00AE254A" w:rsidRDefault="00AE254A" w:rsidP="00C00BD5"/>
    <w:p w14:paraId="598D3CFF" w14:textId="77777777" w:rsidR="00C00BD5" w:rsidRDefault="00AE254A" w:rsidP="00AE254A">
      <w:pPr>
        <w:pStyle w:val="Ttulo8"/>
      </w:pPr>
      <w:bookmarkStart w:id="88" w:name="_Toc127530912"/>
      <w:r>
        <w:t>Documentación</w:t>
      </w:r>
      <w:bookmarkEnd w:id="88"/>
    </w:p>
    <w:p w14:paraId="1A69E4B8" w14:textId="77777777" w:rsidR="00AE254A" w:rsidRDefault="002513B3" w:rsidP="002513B3">
      <w:pPr>
        <w:pStyle w:val="Prrafodelista"/>
        <w:numPr>
          <w:ilvl w:val="0"/>
          <w:numId w:val="31"/>
        </w:numPr>
      </w:pPr>
      <w:r>
        <w:t xml:space="preserve">Todo el código y la funcionalidad quedará documentado durante el desarrollo, siendo </w:t>
      </w:r>
      <w:r w:rsidRPr="00907013">
        <w:rPr>
          <w:b/>
          <w:bCs/>
        </w:rPr>
        <w:t>el final de cada sprint un hito para la revisión</w:t>
      </w:r>
      <w:r>
        <w:t xml:space="preserve"> y comprobación de la documentación creada en dicho sprint.</w:t>
      </w:r>
    </w:p>
    <w:p w14:paraId="6B7837C4" w14:textId="77777777" w:rsidR="002513B3" w:rsidRDefault="002513B3" w:rsidP="002513B3">
      <w:pPr>
        <w:pStyle w:val="Prrafodelista"/>
        <w:numPr>
          <w:ilvl w:val="0"/>
          <w:numId w:val="31"/>
        </w:numPr>
      </w:pPr>
      <w:r>
        <w:t xml:space="preserve">Después del desarrollo de la primera versión estable se generará un </w:t>
      </w:r>
      <w:r w:rsidRPr="00907013">
        <w:rPr>
          <w:b/>
          <w:bCs/>
        </w:rPr>
        <w:t>manual de usuario</w:t>
      </w:r>
      <w:r>
        <w:t xml:space="preserve"> que explique detalladamente el uso de la aplicación.</w:t>
      </w:r>
    </w:p>
    <w:p w14:paraId="7E003AA2" w14:textId="77777777" w:rsidR="002513B3" w:rsidRPr="00FD2080" w:rsidRDefault="002513B3" w:rsidP="002513B3">
      <w:pPr>
        <w:pStyle w:val="Prrafodelista"/>
        <w:numPr>
          <w:ilvl w:val="0"/>
          <w:numId w:val="31"/>
        </w:numPr>
      </w:pPr>
      <w:r>
        <w:lastRenderedPageBreak/>
        <w:t xml:space="preserve">A parte de generar una documentación del código este deberá ser codificado siguiendo las </w:t>
      </w:r>
      <w:r w:rsidRPr="00907013">
        <w:rPr>
          <w:b/>
          <w:bCs/>
        </w:rPr>
        <w:t>buenas prácticas</w:t>
      </w:r>
      <w:r>
        <w:t xml:space="preserve"> marcadas </w:t>
      </w:r>
      <w:r w:rsidR="00C05CFE">
        <w:t xml:space="preserve">por el libro </w:t>
      </w:r>
      <w:proofErr w:type="spellStart"/>
      <w:r w:rsidR="00C05CFE">
        <w:rPr>
          <w:i/>
          <w:iCs/>
        </w:rPr>
        <w:t>Clean</w:t>
      </w:r>
      <w:proofErr w:type="spellEnd"/>
      <w:r w:rsidR="00C05CFE">
        <w:rPr>
          <w:i/>
          <w:iCs/>
        </w:rPr>
        <w:t xml:space="preserve"> </w:t>
      </w:r>
      <w:proofErr w:type="spellStart"/>
      <w:r w:rsidR="00C05CFE">
        <w:rPr>
          <w:i/>
          <w:iCs/>
        </w:rPr>
        <w:t>Code</w:t>
      </w:r>
      <w:proofErr w:type="spellEnd"/>
      <w:r w:rsidR="00FD2080">
        <w:rPr>
          <w:i/>
          <w:iCs/>
        </w:rPr>
        <w:t>.</w:t>
      </w:r>
    </w:p>
    <w:p w14:paraId="69D6505C" w14:textId="77777777" w:rsidR="00FD2080" w:rsidRDefault="00FD2080" w:rsidP="00FD2080">
      <w:pPr>
        <w:pStyle w:val="Ttulo8"/>
      </w:pPr>
      <w:bookmarkStart w:id="89" w:name="_Toc127530913"/>
      <w:r>
        <w:t>Seguridad</w:t>
      </w:r>
      <w:bookmarkEnd w:id="89"/>
    </w:p>
    <w:p w14:paraId="5DD5CED5" w14:textId="77777777" w:rsidR="00BC2E60" w:rsidRDefault="00BC2E60" w:rsidP="00BC2E60">
      <w:pPr>
        <w:pStyle w:val="Prrafodelista"/>
        <w:numPr>
          <w:ilvl w:val="0"/>
          <w:numId w:val="32"/>
        </w:numPr>
      </w:pPr>
      <w:r>
        <w:t xml:space="preserve">Todas las </w:t>
      </w:r>
      <w:r w:rsidRPr="00907013">
        <w:rPr>
          <w:b/>
          <w:bCs/>
        </w:rPr>
        <w:t>comunicaciones</w:t>
      </w:r>
      <w:r>
        <w:t xml:space="preserve"> </w:t>
      </w:r>
      <w:r w:rsidR="00435747">
        <w:t xml:space="preserve">externas entre el servidor de datos, la aplicación y el cliente deben estar </w:t>
      </w:r>
      <w:r w:rsidR="00435747" w:rsidRPr="00907013">
        <w:rPr>
          <w:b/>
          <w:bCs/>
        </w:rPr>
        <w:t>cifradas</w:t>
      </w:r>
      <w:r w:rsidR="00435747">
        <w:t>.</w:t>
      </w:r>
    </w:p>
    <w:p w14:paraId="6E6CB36B" w14:textId="77777777" w:rsidR="00435747" w:rsidRDefault="00435747" w:rsidP="00BC2E60">
      <w:pPr>
        <w:pStyle w:val="Prrafodelista"/>
        <w:numPr>
          <w:ilvl w:val="0"/>
          <w:numId w:val="32"/>
        </w:numPr>
      </w:pPr>
      <w:r>
        <w:t xml:space="preserve">A las </w:t>
      </w:r>
      <w:r w:rsidRPr="00907013">
        <w:rPr>
          <w:b/>
          <w:bCs/>
        </w:rPr>
        <w:t>contraseñas</w:t>
      </w:r>
      <w:r>
        <w:t xml:space="preserve"> de los usuarios se les aplicará el algoritmo de </w:t>
      </w:r>
      <w:r w:rsidRPr="00907013">
        <w:rPr>
          <w:b/>
          <w:bCs/>
        </w:rPr>
        <w:t>hash</w:t>
      </w:r>
      <w:r>
        <w:t xml:space="preserve"> antes de guardarlas en la base de datos.</w:t>
      </w:r>
    </w:p>
    <w:p w14:paraId="5B2BFB3E" w14:textId="77777777" w:rsidR="00435747" w:rsidRDefault="00435747" w:rsidP="00BC2E60">
      <w:pPr>
        <w:pStyle w:val="Prrafodelista"/>
        <w:numPr>
          <w:ilvl w:val="0"/>
          <w:numId w:val="32"/>
        </w:numPr>
      </w:pPr>
      <w:r>
        <w:t xml:space="preserve">Se </w:t>
      </w:r>
      <w:r w:rsidRPr="00907013">
        <w:rPr>
          <w:b/>
          <w:bCs/>
        </w:rPr>
        <w:t>validarán</w:t>
      </w:r>
      <w:r>
        <w:t xml:space="preserve"> todos los inputs de la aplicación para evitar cualquier tipo de ataque</w:t>
      </w:r>
      <w:r w:rsidR="00907013">
        <w:t xml:space="preserve">, de manera que no se puedan introducir </w:t>
      </w:r>
      <w:r w:rsidR="00907013" w:rsidRPr="00907013">
        <w:rPr>
          <w:b/>
          <w:bCs/>
        </w:rPr>
        <w:t>caracteres especiales</w:t>
      </w:r>
      <w:r>
        <w:t>.</w:t>
      </w:r>
    </w:p>
    <w:p w14:paraId="41525E9A" w14:textId="77777777" w:rsidR="00094D24" w:rsidRDefault="00F350BC" w:rsidP="00F350BC">
      <w:pPr>
        <w:pStyle w:val="Prrafodelista"/>
        <w:numPr>
          <w:ilvl w:val="0"/>
          <w:numId w:val="32"/>
        </w:numPr>
      </w:pPr>
      <w:r>
        <w:t xml:space="preserve">La </w:t>
      </w:r>
      <w:r w:rsidRPr="00907013">
        <w:rPr>
          <w:b/>
          <w:bCs/>
        </w:rPr>
        <w:t>modificación</w:t>
      </w:r>
      <w:r>
        <w:t xml:space="preserve"> de los datos pedirá siempre </w:t>
      </w:r>
      <w:r w:rsidRPr="00907013">
        <w:rPr>
          <w:b/>
          <w:bCs/>
        </w:rPr>
        <w:t>introducir</w:t>
      </w:r>
      <w:r>
        <w:t xml:space="preserve"> la </w:t>
      </w:r>
      <w:r w:rsidRPr="00907013">
        <w:rPr>
          <w:b/>
          <w:bCs/>
        </w:rPr>
        <w:t>antigua contraseña</w:t>
      </w:r>
      <w:r>
        <w:t xml:space="preserve"> para poder realizar la operación</w:t>
      </w:r>
    </w:p>
    <w:p w14:paraId="10041510" w14:textId="77777777" w:rsidR="00F350BC" w:rsidRDefault="00F350BC" w:rsidP="00F350BC">
      <w:pPr>
        <w:pStyle w:val="Prrafodelista"/>
        <w:numPr>
          <w:ilvl w:val="0"/>
          <w:numId w:val="32"/>
        </w:numPr>
      </w:pPr>
      <w:r>
        <w:t xml:space="preserve">Las </w:t>
      </w:r>
      <w:r w:rsidRPr="00907013">
        <w:rPr>
          <w:b/>
          <w:bCs/>
        </w:rPr>
        <w:t>contraseñas</w:t>
      </w:r>
      <w:r>
        <w:t xml:space="preserve"> serán lo suficientemente </w:t>
      </w:r>
      <w:r w:rsidRPr="00907013">
        <w:rPr>
          <w:b/>
          <w:bCs/>
        </w:rPr>
        <w:t>seguras</w:t>
      </w:r>
      <w:r w:rsidR="0035593E">
        <w:t xml:space="preserve"> deberán cumplir la siguiente </w:t>
      </w:r>
      <w:r w:rsidR="0035593E" w:rsidRPr="00907013">
        <w:rPr>
          <w:b/>
          <w:bCs/>
        </w:rPr>
        <w:t>política</w:t>
      </w:r>
      <w:r w:rsidR="0035593E">
        <w:t>:</w:t>
      </w:r>
    </w:p>
    <w:p w14:paraId="07A8B57F" w14:textId="77777777" w:rsidR="0035593E" w:rsidRDefault="0035593E" w:rsidP="0035593E">
      <w:pPr>
        <w:pStyle w:val="Prrafodelista"/>
        <w:numPr>
          <w:ilvl w:val="1"/>
          <w:numId w:val="32"/>
        </w:numPr>
      </w:pPr>
      <w:r>
        <w:t>Mínimo 8 caracteres.</w:t>
      </w:r>
    </w:p>
    <w:p w14:paraId="6E4782D4" w14:textId="77777777" w:rsidR="0035593E" w:rsidRDefault="0035593E" w:rsidP="0035593E">
      <w:pPr>
        <w:pStyle w:val="Prrafodelista"/>
        <w:numPr>
          <w:ilvl w:val="1"/>
          <w:numId w:val="32"/>
        </w:numPr>
      </w:pPr>
      <w:r>
        <w:t>Máximo 15 caracteres.</w:t>
      </w:r>
    </w:p>
    <w:p w14:paraId="4872F9F9" w14:textId="77777777" w:rsidR="0035593E" w:rsidRDefault="0035593E" w:rsidP="0035593E">
      <w:pPr>
        <w:pStyle w:val="Prrafodelista"/>
        <w:numPr>
          <w:ilvl w:val="1"/>
          <w:numId w:val="32"/>
        </w:numPr>
      </w:pPr>
      <w:r>
        <w:t>Al menos una letra mayúscula.</w:t>
      </w:r>
    </w:p>
    <w:p w14:paraId="7DECA224" w14:textId="77777777" w:rsidR="0035593E" w:rsidRDefault="0035593E" w:rsidP="0035593E">
      <w:pPr>
        <w:pStyle w:val="Prrafodelista"/>
        <w:numPr>
          <w:ilvl w:val="1"/>
          <w:numId w:val="32"/>
        </w:numPr>
      </w:pPr>
      <w:r>
        <w:t>Al menos una letra minúscula.</w:t>
      </w:r>
    </w:p>
    <w:p w14:paraId="7A15335D" w14:textId="77777777" w:rsidR="0035593E" w:rsidRDefault="0035593E" w:rsidP="0035593E">
      <w:pPr>
        <w:pStyle w:val="Prrafodelista"/>
        <w:numPr>
          <w:ilvl w:val="1"/>
          <w:numId w:val="32"/>
        </w:numPr>
      </w:pPr>
      <w:r>
        <w:t>Al menos un dígito</w:t>
      </w:r>
    </w:p>
    <w:p w14:paraId="1A607365" w14:textId="77777777" w:rsidR="0035593E" w:rsidRDefault="0035593E" w:rsidP="0035593E">
      <w:pPr>
        <w:pStyle w:val="Prrafodelista"/>
        <w:numPr>
          <w:ilvl w:val="1"/>
          <w:numId w:val="32"/>
        </w:numPr>
      </w:pPr>
      <w:r>
        <w:t>Sin espacios en blanco</w:t>
      </w:r>
    </w:p>
    <w:p w14:paraId="01379FDE" w14:textId="77777777" w:rsidR="0035593E" w:rsidRDefault="0035593E" w:rsidP="0035593E">
      <w:pPr>
        <w:pStyle w:val="Prrafodelista"/>
        <w:numPr>
          <w:ilvl w:val="0"/>
          <w:numId w:val="32"/>
        </w:numPr>
      </w:pPr>
      <w:r>
        <w:t xml:space="preserve">Deberá ingresarse la </w:t>
      </w:r>
      <w:r w:rsidRPr="00907013">
        <w:rPr>
          <w:b/>
          <w:bCs/>
        </w:rPr>
        <w:t>contraseña por duplicado</w:t>
      </w:r>
      <w:r>
        <w:t xml:space="preserve"> y habrán de coincidir</w:t>
      </w:r>
      <w:r w:rsidR="000338F1">
        <w:t xml:space="preserve"> los campos para poder validarse</w:t>
      </w:r>
      <w:r>
        <w:t>.</w:t>
      </w:r>
    </w:p>
    <w:p w14:paraId="4DFCC7A3" w14:textId="77777777" w:rsidR="0035593E" w:rsidRPr="00094D24" w:rsidRDefault="0035593E" w:rsidP="0035593E">
      <w:pPr>
        <w:pStyle w:val="Prrafodelista"/>
        <w:numPr>
          <w:ilvl w:val="0"/>
          <w:numId w:val="32"/>
        </w:numPr>
      </w:pPr>
      <w:r>
        <w:t xml:space="preserve">Los </w:t>
      </w:r>
      <w:r w:rsidRPr="00907013">
        <w:rPr>
          <w:b/>
          <w:bCs/>
        </w:rPr>
        <w:t>datos</w:t>
      </w:r>
      <w:r>
        <w:t xml:space="preserve"> </w:t>
      </w:r>
      <w:r w:rsidRPr="00907013">
        <w:rPr>
          <w:b/>
          <w:bCs/>
        </w:rPr>
        <w:t>sensibles</w:t>
      </w:r>
      <w:r>
        <w:t xml:space="preserve">, como la información de la empresa deberán </w:t>
      </w:r>
      <w:r w:rsidRPr="00907013">
        <w:rPr>
          <w:b/>
          <w:bCs/>
        </w:rPr>
        <w:t>cifrarse</w:t>
      </w:r>
      <w:r>
        <w:t>.</w:t>
      </w:r>
    </w:p>
    <w:p w14:paraId="758396B3" w14:textId="77777777" w:rsidR="000338F1" w:rsidRDefault="001536D2" w:rsidP="001536D2">
      <w:pPr>
        <w:pStyle w:val="Ttulo8"/>
      </w:pPr>
      <w:bookmarkStart w:id="90" w:name="_Toc127530914"/>
      <w:r>
        <w:t>Rendimiento</w:t>
      </w:r>
      <w:bookmarkEnd w:id="90"/>
    </w:p>
    <w:p w14:paraId="54393834" w14:textId="77777777" w:rsidR="001536D2" w:rsidRDefault="001536D2" w:rsidP="001536D2">
      <w:pPr>
        <w:pStyle w:val="Prrafodelista"/>
        <w:numPr>
          <w:ilvl w:val="0"/>
          <w:numId w:val="34"/>
        </w:numPr>
      </w:pPr>
      <w:r>
        <w:t>Tiempos de respuesta de las peticiones al servidor no superiores a 2 segundos, excepto en el cálculo de rutas que dependiendo del volumen de datos de entrada podrían ser superiores.</w:t>
      </w:r>
    </w:p>
    <w:p w14:paraId="322E0160" w14:textId="77777777" w:rsidR="001536D2" w:rsidRPr="001536D2" w:rsidRDefault="001536D2" w:rsidP="001536D2">
      <w:pPr>
        <w:pStyle w:val="Prrafodelista"/>
        <w:numPr>
          <w:ilvl w:val="0"/>
          <w:numId w:val="34"/>
        </w:numPr>
      </w:pPr>
      <w:r>
        <w:t xml:space="preserve">Tiempos de lectura de la base de datos no </w:t>
      </w:r>
      <w:r w:rsidR="009B4BE6">
        <w:t>podrán ser superiores a 2 segundos.</w:t>
      </w:r>
    </w:p>
    <w:p w14:paraId="29F79B97" w14:textId="77777777" w:rsidR="001A118F" w:rsidRDefault="001A118F">
      <w:pPr>
        <w:spacing w:before="0" w:after="200"/>
      </w:pPr>
      <w:r>
        <w:br w:type="page"/>
      </w:r>
    </w:p>
    <w:p w14:paraId="1B18AFEC" w14:textId="77777777" w:rsidR="006F62A5" w:rsidRDefault="00B63469" w:rsidP="006F62A5">
      <w:pPr>
        <w:pStyle w:val="Ttulo4"/>
      </w:pPr>
      <w:bookmarkStart w:id="91" w:name="_Toc127530915"/>
      <w:r>
        <w:lastRenderedPageBreak/>
        <w:t>S</w:t>
      </w:r>
      <w:r w:rsidR="006F62A5">
        <w:t xml:space="preserve">print </w:t>
      </w:r>
      <w:r w:rsidR="00583E52">
        <w:t>Planning</w:t>
      </w:r>
      <w:r>
        <w:t xml:space="preserve"> – Primera Iteración</w:t>
      </w:r>
      <w:bookmarkEnd w:id="91"/>
    </w:p>
    <w:p w14:paraId="1D21AFD4" w14:textId="77777777" w:rsidR="006F62A5" w:rsidRDefault="006F62A5" w:rsidP="006F62A5">
      <w:r>
        <w:t>En este apartado se pretende seleccionar las Historias de Usuario prioritarias y descomponerlas en tareas</w:t>
      </w:r>
      <w:r w:rsidR="00B63469">
        <w:t xml:space="preserve"> para dar forma al incremento que se pretende realizar.</w:t>
      </w:r>
    </w:p>
    <w:p w14:paraId="3063093F" w14:textId="77777777" w:rsidR="00884E10" w:rsidRDefault="00884E10" w:rsidP="006F62A5"/>
    <w:p w14:paraId="62667653" w14:textId="77777777" w:rsidR="00B63469" w:rsidRDefault="00B63469" w:rsidP="00B63469">
      <w:pPr>
        <w:pStyle w:val="Ttulo6"/>
      </w:pPr>
      <w:bookmarkStart w:id="92" w:name="_Toc127530916"/>
      <w:r>
        <w:t>Objetivos del Sprint</w:t>
      </w:r>
      <w:bookmarkEnd w:id="92"/>
    </w:p>
    <w:p w14:paraId="0FD63016" w14:textId="57C1B6D5" w:rsidR="00B63469" w:rsidRDefault="00583E52" w:rsidP="00B63469">
      <w:r>
        <w:t>El primer objetivo</w:t>
      </w:r>
      <w:r w:rsidR="00B63469">
        <w:t xml:space="preserve"> de este sprint es el de asentar las bases del proyecto</w:t>
      </w:r>
      <w:r w:rsidR="00B124C1">
        <w:t xml:space="preserve"> modelizando y diseñando desde la arquitectura del sistema a la estructura de la base de datos.</w:t>
      </w:r>
    </w:p>
    <w:p w14:paraId="26FF7EFB" w14:textId="77777777" w:rsidR="00583E52" w:rsidRDefault="00583E52" w:rsidP="00B63469">
      <w:r>
        <w:t>El segundo objetivo es el de desarrollar una versión simple de la aplicación que permita registrar un usuario y este pued</w:t>
      </w:r>
      <w:r w:rsidR="00671E72">
        <w:t>a</w:t>
      </w:r>
      <w:r>
        <w:t xml:space="preserve"> crear una ruta optimizada.</w:t>
      </w:r>
    </w:p>
    <w:p w14:paraId="32B7257F" w14:textId="77777777" w:rsidR="00583E52" w:rsidRDefault="00583E52" w:rsidP="00583E52">
      <w:pPr>
        <w:pStyle w:val="Ttulo6"/>
      </w:pPr>
      <w:bookmarkStart w:id="93" w:name="_Toc127530917"/>
      <w:r>
        <w:t>Sprint Backlog</w:t>
      </w:r>
      <w:bookmarkEnd w:id="93"/>
    </w:p>
    <w:tbl>
      <w:tblPr>
        <w:tblStyle w:val="Tablaconcuadrcula"/>
        <w:tblW w:w="0" w:type="auto"/>
        <w:tblLook w:val="04A0" w:firstRow="1" w:lastRow="0" w:firstColumn="1" w:lastColumn="0" w:noHBand="0" w:noVBand="1"/>
      </w:tblPr>
      <w:tblGrid>
        <w:gridCol w:w="4357"/>
        <w:gridCol w:w="4137"/>
      </w:tblGrid>
      <w:tr w:rsidR="00485350" w14:paraId="03C5BD0D" w14:textId="77777777" w:rsidTr="00485350">
        <w:tc>
          <w:tcPr>
            <w:tcW w:w="4797" w:type="dxa"/>
            <w:shd w:val="clear" w:color="auto" w:fill="161718" w:themeFill="text1"/>
          </w:tcPr>
          <w:p w14:paraId="37264976" w14:textId="77777777" w:rsidR="00485350" w:rsidRPr="00485350" w:rsidRDefault="00485350" w:rsidP="00485350">
            <w:pPr>
              <w:spacing w:before="120" w:after="120"/>
              <w:rPr>
                <w:b/>
                <w:bCs/>
              </w:rPr>
            </w:pPr>
            <w:r>
              <w:rPr>
                <w:b/>
                <w:bCs/>
              </w:rPr>
              <w:t>Historias de Usuario Seleccionadas:</w:t>
            </w:r>
          </w:p>
        </w:tc>
        <w:tc>
          <w:tcPr>
            <w:tcW w:w="4797" w:type="dxa"/>
          </w:tcPr>
          <w:p w14:paraId="52DD02EA" w14:textId="77777777" w:rsidR="00485350" w:rsidRDefault="00AA533F" w:rsidP="00485350">
            <w:pPr>
              <w:spacing w:before="120" w:after="120"/>
            </w:pPr>
            <w:r>
              <w:t>1, 3, 12, 16, 17, 18, 19, 21 y 23</w:t>
            </w:r>
          </w:p>
        </w:tc>
      </w:tr>
    </w:tbl>
    <w:p w14:paraId="53F260BB" w14:textId="77777777" w:rsidR="00583E52" w:rsidRPr="00671E72" w:rsidRDefault="00583E52" w:rsidP="00583E52">
      <w:pPr>
        <w:rPr>
          <w:lang w:val="en-GB"/>
        </w:rPr>
      </w:pPr>
    </w:p>
    <w:p w14:paraId="1475CAF1" w14:textId="7E2907E2" w:rsidR="00583E52" w:rsidRDefault="00205ADB" w:rsidP="004404C9">
      <w:pPr>
        <w:pStyle w:val="Ttulo6"/>
      </w:pPr>
      <w:r>
        <w:t>Desglose de Tareas</w:t>
      </w:r>
    </w:p>
    <w:p w14:paraId="2658FA89" w14:textId="102F3137" w:rsidR="00F673E8" w:rsidRDefault="00F673E8" w:rsidP="00F673E8">
      <w:pPr>
        <w:pStyle w:val="Ttulo8"/>
      </w:pPr>
      <w:r>
        <w:t>Diseño de la Arquitectura del Sistema</w:t>
      </w:r>
    </w:p>
    <w:p w14:paraId="28C2FFCA" w14:textId="7FF8F691" w:rsidR="00F673E8" w:rsidRDefault="006845DB" w:rsidP="00F673E8">
      <w:pPr>
        <w:pStyle w:val="Prrafodelista"/>
        <w:numPr>
          <w:ilvl w:val="0"/>
          <w:numId w:val="71"/>
        </w:numPr>
      </w:pPr>
      <w:r>
        <w:t>Elección de la estructura del sistema y definición de las capas.</w:t>
      </w:r>
    </w:p>
    <w:p w14:paraId="6F6B4DE6" w14:textId="3310E355" w:rsidR="006845DB" w:rsidRPr="00F673E8" w:rsidRDefault="006845DB" w:rsidP="00F673E8">
      <w:pPr>
        <w:pStyle w:val="Prrafodelista"/>
        <w:numPr>
          <w:ilvl w:val="0"/>
          <w:numId w:val="71"/>
        </w:numPr>
      </w:pPr>
      <w:r>
        <w:t>Elección de las tecnologías a utilizar</w:t>
      </w:r>
      <w:r w:rsidR="002728C3">
        <w:t xml:space="preserve"> en cada capa.</w:t>
      </w:r>
    </w:p>
    <w:p w14:paraId="4555F11C" w14:textId="105A207E" w:rsidR="00C35422" w:rsidRDefault="00C35422" w:rsidP="00144DAE">
      <w:pPr>
        <w:pStyle w:val="Ttulo8"/>
      </w:pPr>
      <w:r>
        <w:t>Diseño Base de Datos</w:t>
      </w:r>
      <w:r w:rsidR="00144DAE">
        <w:t>:</w:t>
      </w:r>
    </w:p>
    <w:p w14:paraId="4466B65E" w14:textId="7B492A6E" w:rsidR="00BD431B" w:rsidRDefault="00BD431B" w:rsidP="001A488A">
      <w:pPr>
        <w:pStyle w:val="Prrafodelista"/>
        <w:numPr>
          <w:ilvl w:val="0"/>
          <w:numId w:val="70"/>
        </w:numPr>
      </w:pPr>
      <w:r>
        <w:t>Definición del sistema y los requerimientos.</w:t>
      </w:r>
    </w:p>
    <w:p w14:paraId="655B9211" w14:textId="76BDB2DF" w:rsidR="00144DAE" w:rsidRDefault="001236B9" w:rsidP="00144DAE">
      <w:pPr>
        <w:pStyle w:val="Prrafodelista"/>
        <w:numPr>
          <w:ilvl w:val="0"/>
          <w:numId w:val="70"/>
        </w:numPr>
      </w:pPr>
      <w:r>
        <w:t xml:space="preserve">Diseño </w:t>
      </w:r>
      <w:r w:rsidR="00BD431B">
        <w:t xml:space="preserve">conceptual: </w:t>
      </w:r>
      <w:r>
        <w:t>diagrama entidad/relación.</w:t>
      </w:r>
    </w:p>
    <w:p w14:paraId="279AE089" w14:textId="0A7145FE" w:rsidR="001236B9" w:rsidRDefault="001236B9" w:rsidP="00144DAE">
      <w:pPr>
        <w:pStyle w:val="Prrafodelista"/>
        <w:numPr>
          <w:ilvl w:val="0"/>
          <w:numId w:val="70"/>
        </w:numPr>
      </w:pPr>
      <w:r>
        <w:t>Diseño</w:t>
      </w:r>
      <w:r w:rsidR="00BD431B">
        <w:t xml:space="preserve"> lógico: </w:t>
      </w:r>
      <w:r>
        <w:t>modelo relacional y normalización.</w:t>
      </w:r>
    </w:p>
    <w:p w14:paraId="520DEB33" w14:textId="13A85661" w:rsidR="00BD431B" w:rsidRDefault="00BD431B" w:rsidP="00144DAE">
      <w:pPr>
        <w:pStyle w:val="Prrafodelista"/>
        <w:numPr>
          <w:ilvl w:val="0"/>
          <w:numId w:val="70"/>
        </w:numPr>
      </w:pPr>
      <w:r>
        <w:t xml:space="preserve">Diseño físico: descripción </w:t>
      </w:r>
      <w:r w:rsidR="001A488A">
        <w:t>a nivel interno de acuerdo al SGBD.</w:t>
      </w:r>
    </w:p>
    <w:p w14:paraId="5CE80BA3" w14:textId="3BF72738" w:rsidR="004C55A5" w:rsidRDefault="004C55A5" w:rsidP="00144DAE">
      <w:pPr>
        <w:pStyle w:val="Prrafodelista"/>
        <w:numPr>
          <w:ilvl w:val="0"/>
          <w:numId w:val="70"/>
        </w:numPr>
      </w:pPr>
      <w:r>
        <w:t xml:space="preserve">Redacción </w:t>
      </w:r>
      <w:r w:rsidR="001A488A">
        <w:t>documentación del proceso de diseño.</w:t>
      </w:r>
    </w:p>
    <w:p w14:paraId="29435A9A" w14:textId="7E22DBDF" w:rsidR="002728C3" w:rsidRDefault="002728C3" w:rsidP="002728C3">
      <w:pPr>
        <w:pStyle w:val="Ttulo8"/>
      </w:pPr>
      <w:r>
        <w:lastRenderedPageBreak/>
        <w:t>Diseño de la capa de presentación</w:t>
      </w:r>
    </w:p>
    <w:p w14:paraId="09C116D1" w14:textId="1AC1A792" w:rsidR="0066328D" w:rsidRPr="0066328D" w:rsidRDefault="0066328D" w:rsidP="0066328D">
      <w:r>
        <w:t>Crear componentes y vistas</w:t>
      </w:r>
    </w:p>
    <w:p w14:paraId="42FF3317" w14:textId="466FA362" w:rsidR="005B14E7" w:rsidRDefault="002728C3" w:rsidP="00144DAE">
      <w:pPr>
        <w:pStyle w:val="Prrafodelista"/>
        <w:numPr>
          <w:ilvl w:val="0"/>
          <w:numId w:val="67"/>
        </w:numPr>
      </w:pPr>
      <w:r>
        <w:t>Vista de</w:t>
      </w:r>
      <w:r w:rsidR="005B14E7">
        <w:t xml:space="preserve"> registro de empresa.</w:t>
      </w:r>
    </w:p>
    <w:p w14:paraId="5357DBCF" w14:textId="6017C3C4" w:rsidR="005B14E7" w:rsidRDefault="002728C3" w:rsidP="00144DAE">
      <w:pPr>
        <w:pStyle w:val="Prrafodelista"/>
        <w:numPr>
          <w:ilvl w:val="0"/>
          <w:numId w:val="67"/>
        </w:numPr>
      </w:pPr>
      <w:r>
        <w:t>Vista de</w:t>
      </w:r>
      <w:r w:rsidR="005B14E7">
        <w:t xml:space="preserve"> inicio de sesión.</w:t>
      </w:r>
    </w:p>
    <w:p w14:paraId="6C9887F6" w14:textId="3A399AE6" w:rsidR="005B14E7" w:rsidRDefault="005B14E7" w:rsidP="00144DAE">
      <w:pPr>
        <w:pStyle w:val="Prrafodelista"/>
        <w:numPr>
          <w:ilvl w:val="0"/>
          <w:numId w:val="67"/>
        </w:numPr>
      </w:pPr>
      <w:r>
        <w:t>Componente de menú de navegación.</w:t>
      </w:r>
    </w:p>
    <w:p w14:paraId="006EDC68" w14:textId="35140C5C" w:rsidR="0066328D" w:rsidRDefault="0066328D" w:rsidP="0066328D">
      <w:pPr>
        <w:pStyle w:val="Prrafodelista"/>
        <w:numPr>
          <w:ilvl w:val="0"/>
          <w:numId w:val="67"/>
        </w:numPr>
      </w:pPr>
      <w:r>
        <w:t>Vista de formulario de creación de ruta.</w:t>
      </w:r>
    </w:p>
    <w:p w14:paraId="09C117A5" w14:textId="008DEBD9" w:rsidR="002728C3" w:rsidRDefault="002728C3" w:rsidP="00144DAE">
      <w:pPr>
        <w:pStyle w:val="Prrafodelista"/>
        <w:numPr>
          <w:ilvl w:val="0"/>
          <w:numId w:val="67"/>
        </w:numPr>
      </w:pPr>
      <w:r>
        <w:t>Componente Autocompletado</w:t>
      </w:r>
      <w:r w:rsidR="00C7682B">
        <w:t xml:space="preserve"> (Reutilizable población y calle)</w:t>
      </w:r>
      <w:r>
        <w:t>.</w:t>
      </w:r>
    </w:p>
    <w:p w14:paraId="2984B517" w14:textId="74D0BAE4" w:rsidR="002728C3" w:rsidRDefault="002728C3" w:rsidP="00144DAE">
      <w:pPr>
        <w:pStyle w:val="Prrafodelista"/>
        <w:numPr>
          <w:ilvl w:val="0"/>
          <w:numId w:val="67"/>
        </w:numPr>
      </w:pPr>
      <w:r>
        <w:t>Componente selección de rango.</w:t>
      </w:r>
    </w:p>
    <w:p w14:paraId="48AF40AF" w14:textId="5DACD219" w:rsidR="005B14E7" w:rsidRDefault="005B14E7" w:rsidP="00144DAE">
      <w:pPr>
        <w:pStyle w:val="Prrafodelista"/>
        <w:numPr>
          <w:ilvl w:val="0"/>
          <w:numId w:val="67"/>
        </w:numPr>
      </w:pPr>
      <w:r>
        <w:t>Componente de vista de itinerario.</w:t>
      </w:r>
    </w:p>
    <w:p w14:paraId="065159A3" w14:textId="77777777" w:rsidR="005B14E7" w:rsidRDefault="005B14E7" w:rsidP="005B14E7"/>
    <w:p w14:paraId="652EA206" w14:textId="7D73D341" w:rsidR="005B14E7" w:rsidRDefault="005B14E7" w:rsidP="006B59E1">
      <w:pPr>
        <w:pStyle w:val="Ttulo8"/>
      </w:pPr>
      <w:r>
        <w:t>Tareas específicas para cada componente:</w:t>
      </w:r>
    </w:p>
    <w:p w14:paraId="490AAD80" w14:textId="09EF7B22" w:rsidR="005B14E7" w:rsidRPr="00C35422" w:rsidRDefault="005B14E7" w:rsidP="00C35422">
      <w:pPr>
        <w:pStyle w:val="Prrafodelista"/>
        <w:numPr>
          <w:ilvl w:val="0"/>
          <w:numId w:val="58"/>
        </w:numPr>
      </w:pPr>
      <w:r w:rsidRPr="00C35422">
        <w:t>Registro de empresa:</w:t>
      </w:r>
    </w:p>
    <w:p w14:paraId="39AEE1DD" w14:textId="3D87F750" w:rsidR="005B14E7" w:rsidRDefault="005B14E7" w:rsidP="00C35422">
      <w:pPr>
        <w:pStyle w:val="Prrafodelista"/>
        <w:numPr>
          <w:ilvl w:val="1"/>
          <w:numId w:val="50"/>
        </w:numPr>
        <w:ind w:left="1080"/>
      </w:pPr>
      <w:r>
        <w:t>Crear formulario de registro con validaciones.</w:t>
      </w:r>
    </w:p>
    <w:p w14:paraId="051BB760" w14:textId="1CACB153" w:rsidR="005B14E7" w:rsidRDefault="005B14E7" w:rsidP="00C35422">
      <w:pPr>
        <w:pStyle w:val="Prrafodelista"/>
        <w:numPr>
          <w:ilvl w:val="1"/>
          <w:numId w:val="50"/>
        </w:numPr>
        <w:ind w:left="1080"/>
      </w:pPr>
      <w:r>
        <w:t>Implementar lógica para guardar datos en la base de datos.</w:t>
      </w:r>
    </w:p>
    <w:p w14:paraId="13569A6C" w14:textId="4880BAB7" w:rsidR="005B14E7" w:rsidRDefault="005B14E7" w:rsidP="00C35422">
      <w:pPr>
        <w:pStyle w:val="Prrafodelista"/>
        <w:numPr>
          <w:ilvl w:val="1"/>
          <w:numId w:val="50"/>
        </w:numPr>
        <w:ind w:left="1080"/>
      </w:pPr>
      <w:r>
        <w:t>Implementar lógica de validación de correo electrónico.</w:t>
      </w:r>
    </w:p>
    <w:p w14:paraId="43296183" w14:textId="4D9E6A54" w:rsidR="006B59E1" w:rsidRDefault="005B14E7" w:rsidP="006B59E1">
      <w:pPr>
        <w:pStyle w:val="Prrafodelista"/>
        <w:numPr>
          <w:ilvl w:val="1"/>
          <w:numId w:val="50"/>
        </w:numPr>
        <w:ind w:left="1080"/>
      </w:pPr>
      <w:r>
        <w:t>Implementar creación de usuario administrador.</w:t>
      </w:r>
    </w:p>
    <w:p w14:paraId="387B3DA0" w14:textId="77777777" w:rsidR="00C7682B" w:rsidRDefault="00C7682B" w:rsidP="00C7682B">
      <w:pPr>
        <w:pStyle w:val="Prrafodelista"/>
        <w:ind w:left="1080"/>
      </w:pPr>
    </w:p>
    <w:p w14:paraId="6CAC4B0A" w14:textId="463DACFE" w:rsidR="005B14E7" w:rsidRDefault="005B14E7" w:rsidP="00C35422">
      <w:pPr>
        <w:pStyle w:val="Prrafodelista"/>
        <w:numPr>
          <w:ilvl w:val="0"/>
          <w:numId w:val="58"/>
        </w:numPr>
      </w:pPr>
      <w:r>
        <w:t>Inicio de sesión:</w:t>
      </w:r>
    </w:p>
    <w:p w14:paraId="28C7BA91" w14:textId="1D6C4B39" w:rsidR="005B14E7" w:rsidRDefault="005B14E7" w:rsidP="00C35422">
      <w:pPr>
        <w:pStyle w:val="Prrafodelista"/>
        <w:numPr>
          <w:ilvl w:val="2"/>
          <w:numId w:val="59"/>
        </w:numPr>
      </w:pPr>
      <w:r>
        <w:t>Crear formulario de inicio de sesión con validaciones.</w:t>
      </w:r>
    </w:p>
    <w:p w14:paraId="548F8CDF" w14:textId="203A6C8D" w:rsidR="005B14E7" w:rsidRDefault="005B14E7" w:rsidP="005B14E7">
      <w:pPr>
        <w:pStyle w:val="Prrafodelista"/>
        <w:numPr>
          <w:ilvl w:val="2"/>
          <w:numId w:val="59"/>
        </w:numPr>
      </w:pPr>
      <w:r>
        <w:t>Implementar lógica de autenticación con la base de datos.</w:t>
      </w:r>
    </w:p>
    <w:p w14:paraId="03B78456" w14:textId="77777777" w:rsidR="00C7682B" w:rsidRDefault="00C7682B" w:rsidP="00C7682B">
      <w:pPr>
        <w:pStyle w:val="Prrafodelista"/>
        <w:ind w:left="1080"/>
      </w:pPr>
    </w:p>
    <w:p w14:paraId="221C1E01" w14:textId="07737280" w:rsidR="005B14E7" w:rsidRDefault="005B14E7" w:rsidP="00C35422">
      <w:pPr>
        <w:pStyle w:val="Prrafodelista"/>
        <w:numPr>
          <w:ilvl w:val="0"/>
          <w:numId w:val="58"/>
        </w:numPr>
      </w:pPr>
      <w:r>
        <w:t>Menú de navegación:</w:t>
      </w:r>
    </w:p>
    <w:p w14:paraId="2BB7E1C8" w14:textId="797A3D91" w:rsidR="005B14E7" w:rsidRDefault="005B14E7" w:rsidP="00C35422">
      <w:pPr>
        <w:pStyle w:val="Prrafodelista"/>
        <w:numPr>
          <w:ilvl w:val="0"/>
          <w:numId w:val="60"/>
        </w:numPr>
      </w:pPr>
      <w:r>
        <w:t>Crear estructura del menú y enlazar con las vistas correspondientes.</w:t>
      </w:r>
    </w:p>
    <w:p w14:paraId="485D9231" w14:textId="3203B133" w:rsidR="005B14E7" w:rsidRDefault="005B14E7" w:rsidP="00C35422">
      <w:pPr>
        <w:pStyle w:val="Prrafodelista"/>
        <w:numPr>
          <w:ilvl w:val="0"/>
          <w:numId w:val="60"/>
        </w:numPr>
      </w:pPr>
      <w:r>
        <w:t xml:space="preserve">Implementar lógica para ocultar el menú en las vistas de </w:t>
      </w:r>
      <w:proofErr w:type="spellStart"/>
      <w:r>
        <w:t>login</w:t>
      </w:r>
      <w:proofErr w:type="spellEnd"/>
      <w:r>
        <w:t xml:space="preserve"> y registro.</w:t>
      </w:r>
    </w:p>
    <w:p w14:paraId="439DBD24" w14:textId="10F01030" w:rsidR="00DA0219" w:rsidRDefault="005B14E7" w:rsidP="005B14E7">
      <w:pPr>
        <w:pStyle w:val="Prrafodelista"/>
        <w:numPr>
          <w:ilvl w:val="0"/>
          <w:numId w:val="60"/>
        </w:numPr>
      </w:pPr>
      <w:r>
        <w:t>Implementar lógica para mostrar opciones según el rol del usuario.</w:t>
      </w:r>
    </w:p>
    <w:p w14:paraId="5FCD2CD0" w14:textId="77777777" w:rsidR="00C7682B" w:rsidRDefault="00C7682B" w:rsidP="00C7682B">
      <w:pPr>
        <w:pStyle w:val="Prrafodelista"/>
        <w:ind w:left="1080"/>
      </w:pPr>
    </w:p>
    <w:p w14:paraId="538A164A" w14:textId="79799247" w:rsidR="0066328D" w:rsidRDefault="00DA0219" w:rsidP="0066328D">
      <w:pPr>
        <w:pStyle w:val="Prrafodelista"/>
        <w:numPr>
          <w:ilvl w:val="0"/>
          <w:numId w:val="58"/>
        </w:numPr>
      </w:pPr>
      <w:r>
        <w:t>Formulario de creación de rutas.</w:t>
      </w:r>
    </w:p>
    <w:p w14:paraId="7151D193" w14:textId="6A23AC6D" w:rsidR="00DA0219" w:rsidRDefault="00DA0219" w:rsidP="00DA0219">
      <w:pPr>
        <w:pStyle w:val="Prrafodelista"/>
        <w:numPr>
          <w:ilvl w:val="0"/>
          <w:numId w:val="72"/>
        </w:numPr>
      </w:pPr>
      <w:r>
        <w:t>Crear formulario con los campos necesario para la creación de una ruta.</w:t>
      </w:r>
    </w:p>
    <w:p w14:paraId="13296DF2" w14:textId="75AB658B" w:rsidR="00DA0219" w:rsidRDefault="00DA0219" w:rsidP="00DA0219">
      <w:pPr>
        <w:pStyle w:val="Prrafodelista"/>
        <w:numPr>
          <w:ilvl w:val="0"/>
          <w:numId w:val="72"/>
        </w:numPr>
      </w:pPr>
      <w:r>
        <w:t>Crear un</w:t>
      </w:r>
      <w:r w:rsidR="00C7682B">
        <w:t xml:space="preserve"> checkbox para la opción de reparto de calle completa.</w:t>
      </w:r>
    </w:p>
    <w:p w14:paraId="64A9DBDC" w14:textId="569923BA" w:rsidR="00C7682B" w:rsidRDefault="00DA0219" w:rsidP="00C7682B">
      <w:pPr>
        <w:pStyle w:val="Prrafodelista"/>
        <w:numPr>
          <w:ilvl w:val="0"/>
          <w:numId w:val="72"/>
        </w:numPr>
      </w:pPr>
      <w:r>
        <w:t>Establecer las validaciones necesarias del formulario.</w:t>
      </w:r>
    </w:p>
    <w:p w14:paraId="08848862" w14:textId="23F249A8" w:rsidR="005B14E7" w:rsidRDefault="005B14E7" w:rsidP="00C35422">
      <w:pPr>
        <w:pStyle w:val="Prrafodelista"/>
        <w:numPr>
          <w:ilvl w:val="0"/>
          <w:numId w:val="58"/>
        </w:numPr>
      </w:pPr>
      <w:r>
        <w:lastRenderedPageBreak/>
        <w:t>Búsqueda con autocompletado (población y calle):</w:t>
      </w:r>
    </w:p>
    <w:p w14:paraId="5F70D7AA" w14:textId="4159A6BB" w:rsidR="005B14E7" w:rsidRDefault="005B14E7" w:rsidP="00C35422">
      <w:pPr>
        <w:pStyle w:val="Prrafodelista"/>
        <w:numPr>
          <w:ilvl w:val="2"/>
          <w:numId w:val="62"/>
        </w:numPr>
      </w:pPr>
      <w:r>
        <w:t>Crear servicio de autocompletado para consultas a la base de datos.</w:t>
      </w:r>
    </w:p>
    <w:p w14:paraId="070E7A37" w14:textId="607DC8B3" w:rsidR="005B14E7" w:rsidRDefault="005B14E7" w:rsidP="00C35422">
      <w:pPr>
        <w:pStyle w:val="Prrafodelista"/>
        <w:numPr>
          <w:ilvl w:val="2"/>
          <w:numId w:val="62"/>
        </w:numPr>
      </w:pPr>
      <w:r>
        <w:t>Implementar lógica de autocompletado en el componente reutilizable.</w:t>
      </w:r>
    </w:p>
    <w:p w14:paraId="1CB31C9A" w14:textId="7D307554" w:rsidR="00C7682B" w:rsidRDefault="005B14E7" w:rsidP="00C7682B">
      <w:pPr>
        <w:pStyle w:val="Prrafodelista"/>
        <w:numPr>
          <w:ilvl w:val="2"/>
          <w:numId w:val="62"/>
        </w:numPr>
      </w:pPr>
      <w:r>
        <w:t>Mostrar resultados de búsqueda en una lista según se introduzcan caracteres.</w:t>
      </w:r>
    </w:p>
    <w:p w14:paraId="1A0857E8" w14:textId="77777777" w:rsidR="00C7682B" w:rsidRDefault="00C7682B" w:rsidP="00C7682B">
      <w:pPr>
        <w:pStyle w:val="Prrafodelista"/>
        <w:ind w:left="1080"/>
      </w:pPr>
    </w:p>
    <w:p w14:paraId="132C7C05" w14:textId="1ACB8D25" w:rsidR="005B14E7" w:rsidRDefault="005B14E7" w:rsidP="00C35422">
      <w:pPr>
        <w:pStyle w:val="Prrafodelista"/>
        <w:numPr>
          <w:ilvl w:val="0"/>
          <w:numId w:val="58"/>
        </w:numPr>
      </w:pPr>
      <w:r>
        <w:t>Selección de rango de numeración:</w:t>
      </w:r>
    </w:p>
    <w:p w14:paraId="2C9E8ECE" w14:textId="28548179" w:rsidR="005B14E7" w:rsidRDefault="005B14E7" w:rsidP="00C35422">
      <w:pPr>
        <w:pStyle w:val="Prrafodelista"/>
        <w:numPr>
          <w:ilvl w:val="2"/>
          <w:numId w:val="61"/>
        </w:numPr>
      </w:pPr>
      <w:r>
        <w:t>Crear servicio para consultar los números límite de cada calle en la base de datos.</w:t>
      </w:r>
    </w:p>
    <w:p w14:paraId="28BF306F" w14:textId="734FAA1C" w:rsidR="005B14E7" w:rsidRDefault="005B14E7" w:rsidP="005B14E7">
      <w:pPr>
        <w:pStyle w:val="Prrafodelista"/>
        <w:numPr>
          <w:ilvl w:val="2"/>
          <w:numId w:val="61"/>
        </w:numPr>
      </w:pPr>
      <w:r>
        <w:t>Implementar lógica para seleccionar el rango de numeración en la interfaz.</w:t>
      </w:r>
    </w:p>
    <w:p w14:paraId="29E3E5F1" w14:textId="77777777" w:rsidR="00C7682B" w:rsidRDefault="00C7682B" w:rsidP="00C7682B">
      <w:pPr>
        <w:pStyle w:val="Prrafodelista"/>
        <w:ind w:left="1080"/>
      </w:pPr>
    </w:p>
    <w:p w14:paraId="49B1E6D8" w14:textId="27615E86" w:rsidR="005B14E7" w:rsidRDefault="005B14E7" w:rsidP="00C35422">
      <w:pPr>
        <w:pStyle w:val="Prrafodelista"/>
        <w:numPr>
          <w:ilvl w:val="0"/>
          <w:numId w:val="58"/>
        </w:numPr>
      </w:pPr>
      <w:r>
        <w:t>Vista de itinerario:</w:t>
      </w:r>
    </w:p>
    <w:p w14:paraId="48F1C21D" w14:textId="65FB3DAA" w:rsidR="005B14E7" w:rsidRDefault="005B14E7" w:rsidP="00C35422">
      <w:pPr>
        <w:pStyle w:val="Prrafodelista"/>
        <w:numPr>
          <w:ilvl w:val="2"/>
          <w:numId w:val="64"/>
        </w:numPr>
      </w:pPr>
      <w:r>
        <w:t>Crear servicio para consultar y crear el itinerario optimizado en la base de datos.</w:t>
      </w:r>
    </w:p>
    <w:p w14:paraId="371A0C4C" w14:textId="727F1A59" w:rsidR="00916263" w:rsidRDefault="005B14E7" w:rsidP="00C35422">
      <w:pPr>
        <w:pStyle w:val="Prrafodelista"/>
        <w:numPr>
          <w:ilvl w:val="2"/>
          <w:numId w:val="64"/>
        </w:numPr>
      </w:pPr>
      <w:r>
        <w:t>Implementar lógica para mostrar el itinerario y alternar entre la vista del mapa y el itinerario.</w:t>
      </w:r>
    </w:p>
    <w:p w14:paraId="7EA4DF3D" w14:textId="77777777" w:rsidR="006B59E1" w:rsidRDefault="006B59E1" w:rsidP="006B59E1"/>
    <w:p w14:paraId="08452BEB" w14:textId="77777777" w:rsidR="006B59E1" w:rsidRPr="003E20B3" w:rsidRDefault="006B59E1" w:rsidP="006B59E1"/>
    <w:sectPr w:rsidR="006B59E1" w:rsidRPr="003E20B3" w:rsidSect="00D26A35">
      <w:footerReference w:type="default" r:id="rId10"/>
      <w:footerReference w:type="first" r:id="rId11"/>
      <w:pgSz w:w="11906" w:h="16838" w:code="9"/>
      <w:pgMar w:top="1418" w:right="1701" w:bottom="1418" w:left="1701" w:header="0" w:footer="0" w:gutter="0"/>
      <w:pgNumType w:start="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EA853F" w14:textId="77777777" w:rsidR="00581101" w:rsidRDefault="00581101" w:rsidP="004B7E44">
      <w:r>
        <w:separator/>
      </w:r>
    </w:p>
  </w:endnote>
  <w:endnote w:type="continuationSeparator" w:id="0">
    <w:p w14:paraId="29976E06" w14:textId="77777777" w:rsidR="00581101" w:rsidRDefault="00581101" w:rsidP="004B7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Franklin Gothic Book">
    <w:altName w:val="Calibri"/>
    <w:charset w:val="00"/>
    <w:family w:val="swiss"/>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4A00A" w14:textId="77777777" w:rsidR="00863668" w:rsidRPr="003D7F69" w:rsidRDefault="00863668">
    <w:pPr>
      <w:pStyle w:val="Piedepgina"/>
      <w:rPr>
        <w:caps/>
        <w:color w:val="A4063E" w:themeColor="accent1"/>
        <w:sz w:val="28"/>
        <w:szCs w:val="28"/>
      </w:rPr>
    </w:pPr>
    <w:r w:rsidRPr="003D7F69">
      <w:rPr>
        <w:caps/>
        <w:color w:val="A4063E" w:themeColor="accent1"/>
        <w:sz w:val="28"/>
        <w:szCs w:val="28"/>
      </w:rPr>
      <w:fldChar w:fldCharType="begin"/>
    </w:r>
    <w:r w:rsidRPr="003D7F69">
      <w:rPr>
        <w:caps/>
        <w:color w:val="A4063E" w:themeColor="accent1"/>
        <w:sz w:val="28"/>
        <w:szCs w:val="28"/>
      </w:rPr>
      <w:instrText>PAGE   \* MERGEFORMAT</w:instrText>
    </w:r>
    <w:r w:rsidRPr="003D7F69">
      <w:rPr>
        <w:caps/>
        <w:color w:val="A4063E" w:themeColor="accent1"/>
        <w:sz w:val="28"/>
        <w:szCs w:val="28"/>
      </w:rPr>
      <w:fldChar w:fldCharType="separate"/>
    </w:r>
    <w:r w:rsidRPr="003D7F69">
      <w:rPr>
        <w:caps/>
        <w:color w:val="A4063E" w:themeColor="accent1"/>
        <w:sz w:val="28"/>
        <w:szCs w:val="28"/>
      </w:rPr>
      <w:t>2</w:t>
    </w:r>
    <w:r w:rsidRPr="003D7F69">
      <w:rPr>
        <w:caps/>
        <w:color w:val="A4063E" w:themeColor="accent1"/>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6191010"/>
      <w:docPartObj>
        <w:docPartGallery w:val="Page Numbers (Bottom of Page)"/>
        <w:docPartUnique/>
      </w:docPartObj>
    </w:sdtPr>
    <w:sdtEndPr>
      <w:rPr>
        <w:noProof/>
      </w:rPr>
    </w:sdtEndPr>
    <w:sdtContent>
      <w:p w14:paraId="46AE17D6" w14:textId="77777777" w:rsidR="005A718F" w:rsidRDefault="005A718F" w:rsidP="004B7E44">
        <w:pPr>
          <w:pStyle w:val="Piedepgina"/>
        </w:pPr>
        <w:r>
          <w:rPr>
            <w:lang w:bidi="es-ES"/>
          </w:rPr>
          <w:fldChar w:fldCharType="begin"/>
        </w:r>
        <w:r>
          <w:rPr>
            <w:lang w:bidi="es-ES"/>
          </w:rPr>
          <w:instrText xml:space="preserve"> PAGE   \* MERGEFORMAT </w:instrText>
        </w:r>
        <w:r>
          <w:rPr>
            <w:lang w:bidi="es-ES"/>
          </w:rPr>
          <w:fldChar w:fldCharType="separate"/>
        </w:r>
        <w:r w:rsidR="009120E9">
          <w:rPr>
            <w:noProof/>
            <w:lang w:bidi="es-ES"/>
          </w:rPr>
          <w:t>1</w:t>
        </w:r>
        <w:r>
          <w:rPr>
            <w:noProof/>
            <w:lang w:bidi="es-ES"/>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FCC0F8" w14:textId="77777777" w:rsidR="00581101" w:rsidRDefault="00581101" w:rsidP="004B7E44">
      <w:r>
        <w:separator/>
      </w:r>
    </w:p>
  </w:footnote>
  <w:footnote w:type="continuationSeparator" w:id="0">
    <w:p w14:paraId="68397487" w14:textId="77777777" w:rsidR="00581101" w:rsidRDefault="00581101" w:rsidP="004B7E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A0EE7"/>
    <w:multiLevelType w:val="hybridMultilevel"/>
    <w:tmpl w:val="DA1023E2"/>
    <w:lvl w:ilvl="0" w:tplc="F47A6F0C">
      <w:start w:val="1"/>
      <w:numFmt w:val="decimal"/>
      <w:lvlText w:val="%1."/>
      <w:lvlJc w:val="left"/>
      <w:pPr>
        <w:ind w:left="720" w:hanging="360"/>
      </w:pPr>
      <w:rPr>
        <w:b/>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2B227F2"/>
    <w:multiLevelType w:val="hybridMultilevel"/>
    <w:tmpl w:val="550286F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30639FE"/>
    <w:multiLevelType w:val="hybridMultilevel"/>
    <w:tmpl w:val="EF924C5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39B054F"/>
    <w:multiLevelType w:val="hybridMultilevel"/>
    <w:tmpl w:val="911675A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5222823"/>
    <w:multiLevelType w:val="hybridMultilevel"/>
    <w:tmpl w:val="206C47E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059D7807"/>
    <w:multiLevelType w:val="hybridMultilevel"/>
    <w:tmpl w:val="CE727C76"/>
    <w:lvl w:ilvl="0" w:tplc="53B0D666">
      <w:start w:val="1"/>
      <w:numFmt w:val="decimal"/>
      <w:lvlText w:val="%1."/>
      <w:lvlJc w:val="left"/>
      <w:pPr>
        <w:ind w:left="720" w:hanging="360"/>
      </w:pPr>
      <w:rPr>
        <w:rFonts w:ascii="Open Sans" w:eastAsiaTheme="minorEastAsia" w:hAnsi="Open Sans" w:cstheme="minorBidi"/>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061C7D0F"/>
    <w:multiLevelType w:val="hybridMultilevel"/>
    <w:tmpl w:val="D970538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06CB5B16"/>
    <w:multiLevelType w:val="hybridMultilevel"/>
    <w:tmpl w:val="381A8C3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07AD3074"/>
    <w:multiLevelType w:val="multilevel"/>
    <w:tmpl w:val="BA722A7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0E6B5BA3"/>
    <w:multiLevelType w:val="hybridMultilevel"/>
    <w:tmpl w:val="1C30BCF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106659EC"/>
    <w:multiLevelType w:val="hybridMultilevel"/>
    <w:tmpl w:val="D846B2A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10B3518D"/>
    <w:multiLevelType w:val="hybridMultilevel"/>
    <w:tmpl w:val="CC6E43C4"/>
    <w:lvl w:ilvl="0" w:tplc="0C0A0017">
      <w:start w:val="1"/>
      <w:numFmt w:val="lowerLetter"/>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2" w15:restartNumberingAfterBreak="0">
    <w:nsid w:val="13D45C0D"/>
    <w:multiLevelType w:val="multilevel"/>
    <w:tmpl w:val="0E508670"/>
    <w:lvl w:ilvl="0">
      <w:start w:val="1"/>
      <w:numFmt w:val="decimal"/>
      <w:lvlText w:val="%1."/>
      <w:lvlJc w:val="left"/>
      <w:pPr>
        <w:ind w:left="360" w:hanging="360"/>
      </w:pPr>
      <w:rPr>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3" w15:restartNumberingAfterBreak="0">
    <w:nsid w:val="166C6BF2"/>
    <w:multiLevelType w:val="multilevel"/>
    <w:tmpl w:val="87AEB1A0"/>
    <w:lvl w:ilvl="0">
      <w:start w:val="1"/>
      <w:numFmt w:val="decimal"/>
      <w:lvlText w:val="%1."/>
      <w:lvlJc w:val="left"/>
      <w:pPr>
        <w:ind w:left="720" w:hanging="360"/>
      </w:pPr>
      <w:rPr>
        <w:b w:val="0"/>
        <w:bCs w:val="0"/>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16724A2E"/>
    <w:multiLevelType w:val="hybridMultilevel"/>
    <w:tmpl w:val="2B1E81B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176B1EE7"/>
    <w:multiLevelType w:val="hybridMultilevel"/>
    <w:tmpl w:val="2F24BE7C"/>
    <w:lvl w:ilvl="0" w:tplc="BBB22B60">
      <w:start w:val="1"/>
      <w:numFmt w:val="bullet"/>
      <w:lvlText w:val=""/>
      <w:lvlJc w:val="left"/>
      <w:pPr>
        <w:ind w:left="720" w:hanging="360"/>
      </w:pPr>
      <w:rPr>
        <w:rFonts w:ascii="Symbol" w:hAnsi="Symbol" w:hint="default"/>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18A7674C"/>
    <w:multiLevelType w:val="hybridMultilevel"/>
    <w:tmpl w:val="53FE8C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196C0D03"/>
    <w:multiLevelType w:val="hybridMultilevel"/>
    <w:tmpl w:val="68FE5E5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198656FD"/>
    <w:multiLevelType w:val="hybridMultilevel"/>
    <w:tmpl w:val="EE886A2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1C547249"/>
    <w:multiLevelType w:val="hybridMultilevel"/>
    <w:tmpl w:val="6AFEFCBC"/>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0" w15:restartNumberingAfterBreak="0">
    <w:nsid w:val="1D1A2816"/>
    <w:multiLevelType w:val="hybridMultilevel"/>
    <w:tmpl w:val="2D06B4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1D805E92"/>
    <w:multiLevelType w:val="hybridMultilevel"/>
    <w:tmpl w:val="95DC7F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21C95657"/>
    <w:multiLevelType w:val="hybridMultilevel"/>
    <w:tmpl w:val="FC68D6EA"/>
    <w:lvl w:ilvl="0" w:tplc="F47A6F0C">
      <w:start w:val="1"/>
      <w:numFmt w:val="decimal"/>
      <w:lvlText w:val="%1."/>
      <w:lvlJc w:val="left"/>
      <w:pPr>
        <w:ind w:left="720" w:hanging="360"/>
      </w:pPr>
      <w:rPr>
        <w:b/>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2236306C"/>
    <w:multiLevelType w:val="multilevel"/>
    <w:tmpl w:val="1DB650F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23CB53F5"/>
    <w:multiLevelType w:val="hybridMultilevel"/>
    <w:tmpl w:val="45BC894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24365B4B"/>
    <w:multiLevelType w:val="hybridMultilevel"/>
    <w:tmpl w:val="1E0ABD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2A000D4B"/>
    <w:multiLevelType w:val="hybridMultilevel"/>
    <w:tmpl w:val="9CE219D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2ADE2F1A"/>
    <w:multiLevelType w:val="hybridMultilevel"/>
    <w:tmpl w:val="B6BCD98C"/>
    <w:lvl w:ilvl="0" w:tplc="AC9EC6DA">
      <w:start w:val="1"/>
      <w:numFmt w:val="bullet"/>
      <w:lvlText w:val=""/>
      <w:lvlJc w:val="left"/>
      <w:pPr>
        <w:ind w:left="720" w:hanging="360"/>
      </w:pPr>
      <w:rPr>
        <w:rFonts w:ascii="Wingdings" w:hAnsi="Wingdings" w:hint="default"/>
        <w:sz w:val="36"/>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2BF06486"/>
    <w:multiLevelType w:val="hybridMultilevel"/>
    <w:tmpl w:val="7D546CD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2CAB48AA"/>
    <w:multiLevelType w:val="hybridMultilevel"/>
    <w:tmpl w:val="7368B7C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2EAF2884"/>
    <w:multiLevelType w:val="hybridMultilevel"/>
    <w:tmpl w:val="23BEACE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2EF77634"/>
    <w:multiLevelType w:val="hybridMultilevel"/>
    <w:tmpl w:val="DA56B622"/>
    <w:lvl w:ilvl="0" w:tplc="0C0A0017">
      <w:start w:val="1"/>
      <w:numFmt w:val="lowerLetter"/>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2" w15:restartNumberingAfterBreak="0">
    <w:nsid w:val="2FBA1C6B"/>
    <w:multiLevelType w:val="hybridMultilevel"/>
    <w:tmpl w:val="EC28432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372A16A3"/>
    <w:multiLevelType w:val="hybridMultilevel"/>
    <w:tmpl w:val="470AD7B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3A35321A"/>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3CFF49B4"/>
    <w:multiLevelType w:val="hybridMultilevel"/>
    <w:tmpl w:val="05500FAC"/>
    <w:lvl w:ilvl="0" w:tplc="570836A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3F492269"/>
    <w:multiLevelType w:val="hybridMultilevel"/>
    <w:tmpl w:val="EE164E1C"/>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3F501DC3"/>
    <w:multiLevelType w:val="hybridMultilevel"/>
    <w:tmpl w:val="174869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444C56E7"/>
    <w:multiLevelType w:val="hybridMultilevel"/>
    <w:tmpl w:val="4B28B3F4"/>
    <w:lvl w:ilvl="0" w:tplc="3B92BE90">
      <w:start w:val="1"/>
      <w:numFmt w:val="decimal"/>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15:restartNumberingAfterBreak="0">
    <w:nsid w:val="44C2182D"/>
    <w:multiLevelType w:val="hybridMultilevel"/>
    <w:tmpl w:val="63F41B8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15:restartNumberingAfterBreak="0">
    <w:nsid w:val="4BA41EC0"/>
    <w:multiLevelType w:val="multilevel"/>
    <w:tmpl w:val="6FF44F4A"/>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41" w15:restartNumberingAfterBreak="0">
    <w:nsid w:val="4C9B1570"/>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2" w15:restartNumberingAfterBreak="0">
    <w:nsid w:val="4CFD3D8F"/>
    <w:multiLevelType w:val="hybridMultilevel"/>
    <w:tmpl w:val="42C4B5A4"/>
    <w:lvl w:ilvl="0" w:tplc="BBB22B60">
      <w:start w:val="1"/>
      <w:numFmt w:val="bullet"/>
      <w:lvlText w:val=""/>
      <w:lvlJc w:val="left"/>
      <w:pPr>
        <w:ind w:left="720" w:hanging="360"/>
      </w:pPr>
      <w:rPr>
        <w:rFonts w:ascii="Symbol" w:hAnsi="Symbol" w:hint="default"/>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4D0D21E5"/>
    <w:multiLevelType w:val="hybridMultilevel"/>
    <w:tmpl w:val="F3742E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4D84125E"/>
    <w:multiLevelType w:val="multilevel"/>
    <w:tmpl w:val="0C0A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45" w15:restartNumberingAfterBreak="0">
    <w:nsid w:val="4E265AAE"/>
    <w:multiLevelType w:val="hybridMultilevel"/>
    <w:tmpl w:val="24B462F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6" w15:restartNumberingAfterBreak="0">
    <w:nsid w:val="512F462B"/>
    <w:multiLevelType w:val="hybridMultilevel"/>
    <w:tmpl w:val="D1B46C8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7" w15:restartNumberingAfterBreak="0">
    <w:nsid w:val="52F84E38"/>
    <w:multiLevelType w:val="multilevel"/>
    <w:tmpl w:val="FC02787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8" w15:restartNumberingAfterBreak="0">
    <w:nsid w:val="55FD1B85"/>
    <w:multiLevelType w:val="hybridMultilevel"/>
    <w:tmpl w:val="738E80D8"/>
    <w:lvl w:ilvl="0" w:tplc="F47A6F0C">
      <w:start w:val="1"/>
      <w:numFmt w:val="decimal"/>
      <w:lvlText w:val="%1."/>
      <w:lvlJc w:val="left"/>
      <w:pPr>
        <w:ind w:left="720" w:hanging="360"/>
      </w:pPr>
      <w:rPr>
        <w:b/>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9" w15:restartNumberingAfterBreak="0">
    <w:nsid w:val="569F4DEC"/>
    <w:multiLevelType w:val="hybridMultilevel"/>
    <w:tmpl w:val="48A685E4"/>
    <w:lvl w:ilvl="0" w:tplc="FFFFFFFF">
      <w:start w:val="1"/>
      <w:numFmt w:val="lowerLetter"/>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578018A6"/>
    <w:multiLevelType w:val="multilevel"/>
    <w:tmpl w:val="07C8C5B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1" w15:restartNumberingAfterBreak="0">
    <w:nsid w:val="5B89565F"/>
    <w:multiLevelType w:val="hybridMultilevel"/>
    <w:tmpl w:val="3D78A038"/>
    <w:lvl w:ilvl="0" w:tplc="F47A6F0C">
      <w:start w:val="1"/>
      <w:numFmt w:val="decimal"/>
      <w:lvlText w:val="%1."/>
      <w:lvlJc w:val="left"/>
      <w:pPr>
        <w:ind w:left="720" w:hanging="360"/>
      </w:pPr>
      <w:rPr>
        <w:b/>
        <w:bCs/>
      </w:rPr>
    </w:lvl>
    <w:lvl w:ilvl="1" w:tplc="14F8CFDA">
      <w:start w:val="1"/>
      <w:numFmt w:val="lowerLetter"/>
      <w:lvlText w:val="%2."/>
      <w:lvlJc w:val="left"/>
      <w:pPr>
        <w:ind w:left="1440" w:hanging="360"/>
      </w:pPr>
      <w:rPr>
        <w:b/>
        <w:bCs/>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2" w15:restartNumberingAfterBreak="0">
    <w:nsid w:val="5D072863"/>
    <w:multiLevelType w:val="hybridMultilevel"/>
    <w:tmpl w:val="48A685E4"/>
    <w:lvl w:ilvl="0" w:tplc="1E9A8172">
      <w:start w:val="1"/>
      <w:numFmt w:val="lowerLetter"/>
      <w:lvlText w:val="%1)"/>
      <w:lvlJc w:val="left"/>
      <w:pPr>
        <w:ind w:left="720" w:hanging="360"/>
      </w:pPr>
      <w:rPr>
        <w:b/>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3" w15:restartNumberingAfterBreak="0">
    <w:nsid w:val="60347C74"/>
    <w:multiLevelType w:val="hybridMultilevel"/>
    <w:tmpl w:val="96CCAF4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4" w15:restartNumberingAfterBreak="0">
    <w:nsid w:val="672D01F4"/>
    <w:multiLevelType w:val="hybridMultilevel"/>
    <w:tmpl w:val="3D381B1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5" w15:restartNumberingAfterBreak="0">
    <w:nsid w:val="69617D2E"/>
    <w:multiLevelType w:val="hybridMultilevel"/>
    <w:tmpl w:val="808E43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6" w15:restartNumberingAfterBreak="0">
    <w:nsid w:val="6AAA4AE2"/>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7" w15:restartNumberingAfterBreak="0">
    <w:nsid w:val="6C9A1CD4"/>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8" w15:restartNumberingAfterBreak="0">
    <w:nsid w:val="6FBD6CAE"/>
    <w:multiLevelType w:val="hybridMultilevel"/>
    <w:tmpl w:val="2D84A83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9" w15:restartNumberingAfterBreak="0">
    <w:nsid w:val="703D1571"/>
    <w:multiLevelType w:val="multilevel"/>
    <w:tmpl w:val="1DB650FA"/>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Letter"/>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60" w15:restartNumberingAfterBreak="0">
    <w:nsid w:val="71C71D33"/>
    <w:multiLevelType w:val="hybridMultilevel"/>
    <w:tmpl w:val="EDCC5234"/>
    <w:lvl w:ilvl="0" w:tplc="AC9EC6DA">
      <w:start w:val="1"/>
      <w:numFmt w:val="bullet"/>
      <w:lvlText w:val=""/>
      <w:lvlJc w:val="left"/>
      <w:pPr>
        <w:ind w:left="720" w:hanging="360"/>
      </w:pPr>
      <w:rPr>
        <w:rFonts w:ascii="Wingdings" w:hAnsi="Wingdings" w:hint="default"/>
        <w:sz w:val="36"/>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1" w15:restartNumberingAfterBreak="0">
    <w:nsid w:val="75905ED3"/>
    <w:multiLevelType w:val="hybridMultilevel"/>
    <w:tmpl w:val="E6B8B354"/>
    <w:lvl w:ilvl="0" w:tplc="0C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2" w15:restartNumberingAfterBreak="0">
    <w:nsid w:val="78A102D3"/>
    <w:multiLevelType w:val="hybridMultilevel"/>
    <w:tmpl w:val="20B8B79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3" w15:restartNumberingAfterBreak="0">
    <w:nsid w:val="79674017"/>
    <w:multiLevelType w:val="multilevel"/>
    <w:tmpl w:val="BC4A023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4" w15:restartNumberingAfterBreak="0">
    <w:nsid w:val="79B568AE"/>
    <w:multiLevelType w:val="multilevel"/>
    <w:tmpl w:val="0E508670"/>
    <w:lvl w:ilvl="0">
      <w:start w:val="1"/>
      <w:numFmt w:val="decimal"/>
      <w:lvlText w:val="%1."/>
      <w:lvlJc w:val="left"/>
      <w:pPr>
        <w:ind w:left="720" w:hanging="360"/>
      </w:pPr>
      <w:rPr>
        <w:b/>
        <w:bCs/>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5" w15:restartNumberingAfterBreak="0">
    <w:nsid w:val="7B3B52C4"/>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6" w15:restartNumberingAfterBreak="0">
    <w:nsid w:val="7B647E60"/>
    <w:multiLevelType w:val="hybridMultilevel"/>
    <w:tmpl w:val="D76AA5D2"/>
    <w:lvl w:ilvl="0" w:tplc="F47A6F0C">
      <w:start w:val="1"/>
      <w:numFmt w:val="decimal"/>
      <w:lvlText w:val="%1."/>
      <w:lvlJc w:val="left"/>
      <w:pPr>
        <w:ind w:left="720" w:hanging="360"/>
      </w:pPr>
      <w:rPr>
        <w:b/>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7" w15:restartNumberingAfterBreak="0">
    <w:nsid w:val="7B7C0815"/>
    <w:multiLevelType w:val="hybridMultilevel"/>
    <w:tmpl w:val="9822D0B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8" w15:restartNumberingAfterBreak="0">
    <w:nsid w:val="7C2D23AA"/>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9" w15:restartNumberingAfterBreak="0">
    <w:nsid w:val="7D644BB1"/>
    <w:multiLevelType w:val="hybridMultilevel"/>
    <w:tmpl w:val="EF564C2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0" w15:restartNumberingAfterBreak="0">
    <w:nsid w:val="7DCF2F3A"/>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1" w15:restartNumberingAfterBreak="0">
    <w:nsid w:val="7FE53E05"/>
    <w:multiLevelType w:val="hybridMultilevel"/>
    <w:tmpl w:val="BC04641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644847714">
    <w:abstractNumId w:val="16"/>
  </w:num>
  <w:num w:numId="2" w16cid:durableId="1241208559">
    <w:abstractNumId w:val="43"/>
  </w:num>
  <w:num w:numId="3" w16cid:durableId="1578899503">
    <w:abstractNumId w:val="69"/>
  </w:num>
  <w:num w:numId="4" w16cid:durableId="1546143378">
    <w:abstractNumId w:val="1"/>
  </w:num>
  <w:num w:numId="5" w16cid:durableId="773984224">
    <w:abstractNumId w:val="36"/>
  </w:num>
  <w:num w:numId="6" w16cid:durableId="1470056827">
    <w:abstractNumId w:val="27"/>
  </w:num>
  <w:num w:numId="7" w16cid:durableId="1728726616">
    <w:abstractNumId w:val="60"/>
  </w:num>
  <w:num w:numId="8" w16cid:durableId="925648131">
    <w:abstractNumId w:val="42"/>
  </w:num>
  <w:num w:numId="9" w16cid:durableId="708650173">
    <w:abstractNumId w:val="15"/>
  </w:num>
  <w:num w:numId="10" w16cid:durableId="1547258825">
    <w:abstractNumId w:val="21"/>
  </w:num>
  <w:num w:numId="11" w16cid:durableId="1534536496">
    <w:abstractNumId w:val="66"/>
  </w:num>
  <w:num w:numId="12" w16cid:durableId="412704268">
    <w:abstractNumId w:val="45"/>
  </w:num>
  <w:num w:numId="13" w16cid:durableId="1999993950">
    <w:abstractNumId w:val="3"/>
  </w:num>
  <w:num w:numId="14" w16cid:durableId="188876717">
    <w:abstractNumId w:val="30"/>
  </w:num>
  <w:num w:numId="15" w16cid:durableId="1535463536">
    <w:abstractNumId w:val="18"/>
  </w:num>
  <w:num w:numId="16" w16cid:durableId="170682911">
    <w:abstractNumId w:val="58"/>
  </w:num>
  <w:num w:numId="17" w16cid:durableId="1239483031">
    <w:abstractNumId w:val="67"/>
  </w:num>
  <w:num w:numId="18" w16cid:durableId="177353418">
    <w:abstractNumId w:val="32"/>
  </w:num>
  <w:num w:numId="19" w16cid:durableId="2121532333">
    <w:abstractNumId w:val="26"/>
  </w:num>
  <w:num w:numId="20" w16cid:durableId="106315798">
    <w:abstractNumId w:val="9"/>
  </w:num>
  <w:num w:numId="21" w16cid:durableId="1287590059">
    <w:abstractNumId w:val="5"/>
  </w:num>
  <w:num w:numId="22" w16cid:durableId="517891129">
    <w:abstractNumId w:val="17"/>
  </w:num>
  <w:num w:numId="23" w16cid:durableId="1772890053">
    <w:abstractNumId w:val="54"/>
  </w:num>
  <w:num w:numId="24" w16cid:durableId="619336472">
    <w:abstractNumId w:val="4"/>
  </w:num>
  <w:num w:numId="25" w16cid:durableId="286470269">
    <w:abstractNumId w:val="53"/>
  </w:num>
  <w:num w:numId="26" w16cid:durableId="1816799021">
    <w:abstractNumId w:val="38"/>
  </w:num>
  <w:num w:numId="27" w16cid:durableId="632098017">
    <w:abstractNumId w:val="37"/>
  </w:num>
  <w:num w:numId="28" w16cid:durableId="914585351">
    <w:abstractNumId w:val="20"/>
  </w:num>
  <w:num w:numId="29" w16cid:durableId="1160315959">
    <w:abstractNumId w:val="52"/>
  </w:num>
  <w:num w:numId="30" w16cid:durableId="628245277">
    <w:abstractNumId w:val="49"/>
  </w:num>
  <w:num w:numId="31" w16cid:durableId="1219241014">
    <w:abstractNumId w:val="48"/>
  </w:num>
  <w:num w:numId="32" w16cid:durableId="1007055021">
    <w:abstractNumId w:val="51"/>
  </w:num>
  <w:num w:numId="33" w16cid:durableId="333842526">
    <w:abstractNumId w:val="22"/>
  </w:num>
  <w:num w:numId="34" w16cid:durableId="1534684176">
    <w:abstractNumId w:val="64"/>
  </w:num>
  <w:num w:numId="35" w16cid:durableId="1597902441">
    <w:abstractNumId w:val="62"/>
  </w:num>
  <w:num w:numId="36" w16cid:durableId="1880361994">
    <w:abstractNumId w:val="6"/>
  </w:num>
  <w:num w:numId="37" w16cid:durableId="514346723">
    <w:abstractNumId w:val="14"/>
  </w:num>
  <w:num w:numId="38" w16cid:durableId="654265455">
    <w:abstractNumId w:val="10"/>
  </w:num>
  <w:num w:numId="39" w16cid:durableId="169762129">
    <w:abstractNumId w:val="33"/>
  </w:num>
  <w:num w:numId="40" w16cid:durableId="205872668">
    <w:abstractNumId w:val="24"/>
  </w:num>
  <w:num w:numId="41" w16cid:durableId="165092601">
    <w:abstractNumId w:val="39"/>
  </w:num>
  <w:num w:numId="42" w16cid:durableId="520121287">
    <w:abstractNumId w:val="2"/>
  </w:num>
  <w:num w:numId="43" w16cid:durableId="2088451346">
    <w:abstractNumId w:val="25"/>
  </w:num>
  <w:num w:numId="44" w16cid:durableId="303973582">
    <w:abstractNumId w:val="61"/>
  </w:num>
  <w:num w:numId="45" w16cid:durableId="2077386845">
    <w:abstractNumId w:val="0"/>
  </w:num>
  <w:num w:numId="46" w16cid:durableId="1940796754">
    <w:abstractNumId w:val="28"/>
  </w:num>
  <w:num w:numId="47" w16cid:durableId="846865979">
    <w:abstractNumId w:val="44"/>
  </w:num>
  <w:num w:numId="48" w16cid:durableId="1054619312">
    <w:abstractNumId w:val="29"/>
  </w:num>
  <w:num w:numId="49" w16cid:durableId="787360650">
    <w:abstractNumId w:val="7"/>
  </w:num>
  <w:num w:numId="50" w16cid:durableId="1464618287">
    <w:abstractNumId w:val="34"/>
  </w:num>
  <w:num w:numId="51" w16cid:durableId="1709790725">
    <w:abstractNumId w:val="65"/>
  </w:num>
  <w:num w:numId="52" w16cid:durableId="119958426">
    <w:abstractNumId w:val="56"/>
  </w:num>
  <w:num w:numId="53" w16cid:durableId="643433659">
    <w:abstractNumId w:val="41"/>
  </w:num>
  <w:num w:numId="54" w16cid:durableId="1774400359">
    <w:abstractNumId w:val="68"/>
  </w:num>
  <w:num w:numId="55" w16cid:durableId="236943298">
    <w:abstractNumId w:val="70"/>
  </w:num>
  <w:num w:numId="56" w16cid:durableId="723869711">
    <w:abstractNumId w:val="57"/>
  </w:num>
  <w:num w:numId="57" w16cid:durableId="548344807">
    <w:abstractNumId w:val="12"/>
  </w:num>
  <w:num w:numId="58" w16cid:durableId="1600141088">
    <w:abstractNumId w:val="13"/>
  </w:num>
  <w:num w:numId="59" w16cid:durableId="514150003">
    <w:abstractNumId w:val="8"/>
  </w:num>
  <w:num w:numId="60" w16cid:durableId="1299457012">
    <w:abstractNumId w:val="11"/>
  </w:num>
  <w:num w:numId="61" w16cid:durableId="1786344774">
    <w:abstractNumId w:val="63"/>
  </w:num>
  <w:num w:numId="62" w16cid:durableId="141704125">
    <w:abstractNumId w:val="47"/>
  </w:num>
  <w:num w:numId="63" w16cid:durableId="1383871274">
    <w:abstractNumId w:val="50"/>
  </w:num>
  <w:num w:numId="64" w16cid:durableId="1710180249">
    <w:abstractNumId w:val="23"/>
  </w:num>
  <w:num w:numId="65" w16cid:durableId="66153281">
    <w:abstractNumId w:val="59"/>
  </w:num>
  <w:num w:numId="66" w16cid:durableId="1868788150">
    <w:abstractNumId w:val="35"/>
  </w:num>
  <w:num w:numId="67" w16cid:durableId="1471168430">
    <w:abstractNumId w:val="40"/>
  </w:num>
  <w:num w:numId="68" w16cid:durableId="1012953146">
    <w:abstractNumId w:val="55"/>
  </w:num>
  <w:num w:numId="69" w16cid:durableId="1399283955">
    <w:abstractNumId w:val="19"/>
  </w:num>
  <w:num w:numId="70" w16cid:durableId="1570650321">
    <w:abstractNumId w:val="46"/>
  </w:num>
  <w:num w:numId="71" w16cid:durableId="1524705287">
    <w:abstractNumId w:val="71"/>
  </w:num>
  <w:num w:numId="72" w16cid:durableId="94053389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668"/>
    <w:rsid w:val="00003E73"/>
    <w:rsid w:val="00004C74"/>
    <w:rsid w:val="000218AD"/>
    <w:rsid w:val="000338F1"/>
    <w:rsid w:val="00033AE6"/>
    <w:rsid w:val="00037704"/>
    <w:rsid w:val="000512D6"/>
    <w:rsid w:val="0005229D"/>
    <w:rsid w:val="00056053"/>
    <w:rsid w:val="00070A68"/>
    <w:rsid w:val="00080D24"/>
    <w:rsid w:val="000821D9"/>
    <w:rsid w:val="00094D24"/>
    <w:rsid w:val="000C0FD8"/>
    <w:rsid w:val="000D3175"/>
    <w:rsid w:val="000D3DDC"/>
    <w:rsid w:val="000D61F6"/>
    <w:rsid w:val="000E055C"/>
    <w:rsid w:val="000F4E5D"/>
    <w:rsid w:val="001012F6"/>
    <w:rsid w:val="001058C2"/>
    <w:rsid w:val="00115498"/>
    <w:rsid w:val="00115A77"/>
    <w:rsid w:val="001236B9"/>
    <w:rsid w:val="00133F26"/>
    <w:rsid w:val="00143014"/>
    <w:rsid w:val="00144DAE"/>
    <w:rsid w:val="001536D2"/>
    <w:rsid w:val="00154892"/>
    <w:rsid w:val="001701B6"/>
    <w:rsid w:val="0017308E"/>
    <w:rsid w:val="00185B8B"/>
    <w:rsid w:val="001868A8"/>
    <w:rsid w:val="001A118F"/>
    <w:rsid w:val="001A2579"/>
    <w:rsid w:val="001A488A"/>
    <w:rsid w:val="001B11CD"/>
    <w:rsid w:val="001E307B"/>
    <w:rsid w:val="001E790B"/>
    <w:rsid w:val="00204F0C"/>
    <w:rsid w:val="00205ADB"/>
    <w:rsid w:val="00212747"/>
    <w:rsid w:val="002462BB"/>
    <w:rsid w:val="002513B3"/>
    <w:rsid w:val="00255DD8"/>
    <w:rsid w:val="00257522"/>
    <w:rsid w:val="0026210C"/>
    <w:rsid w:val="002728C3"/>
    <w:rsid w:val="00272FC5"/>
    <w:rsid w:val="002734C8"/>
    <w:rsid w:val="00276C4A"/>
    <w:rsid w:val="00293B83"/>
    <w:rsid w:val="00295D51"/>
    <w:rsid w:val="00296BCF"/>
    <w:rsid w:val="002C58FE"/>
    <w:rsid w:val="002D3671"/>
    <w:rsid w:val="003016E0"/>
    <w:rsid w:val="003114C6"/>
    <w:rsid w:val="00313E68"/>
    <w:rsid w:val="003248FF"/>
    <w:rsid w:val="003348F0"/>
    <w:rsid w:val="00335869"/>
    <w:rsid w:val="003404BB"/>
    <w:rsid w:val="00353BAE"/>
    <w:rsid w:val="00353CD3"/>
    <w:rsid w:val="003546CD"/>
    <w:rsid w:val="003546DD"/>
    <w:rsid w:val="0035593E"/>
    <w:rsid w:val="003633BF"/>
    <w:rsid w:val="00377077"/>
    <w:rsid w:val="003910A9"/>
    <w:rsid w:val="003D200E"/>
    <w:rsid w:val="003D453D"/>
    <w:rsid w:val="003D6FD2"/>
    <w:rsid w:val="003D7F69"/>
    <w:rsid w:val="003E20B3"/>
    <w:rsid w:val="003F5689"/>
    <w:rsid w:val="00435747"/>
    <w:rsid w:val="004404C9"/>
    <w:rsid w:val="00441890"/>
    <w:rsid w:val="004421EF"/>
    <w:rsid w:val="00446D6B"/>
    <w:rsid w:val="00452A22"/>
    <w:rsid w:val="00473E44"/>
    <w:rsid w:val="00485350"/>
    <w:rsid w:val="00485BBE"/>
    <w:rsid w:val="00497470"/>
    <w:rsid w:val="004B7E44"/>
    <w:rsid w:val="004C55A5"/>
    <w:rsid w:val="004D210A"/>
    <w:rsid w:val="004D5252"/>
    <w:rsid w:val="004D74F3"/>
    <w:rsid w:val="004F2B86"/>
    <w:rsid w:val="005001AE"/>
    <w:rsid w:val="00512AEF"/>
    <w:rsid w:val="0052679E"/>
    <w:rsid w:val="00536FBD"/>
    <w:rsid w:val="00541D5A"/>
    <w:rsid w:val="005426C5"/>
    <w:rsid w:val="00565BB9"/>
    <w:rsid w:val="005721BC"/>
    <w:rsid w:val="0057252D"/>
    <w:rsid w:val="00572FE0"/>
    <w:rsid w:val="00581101"/>
    <w:rsid w:val="00583E52"/>
    <w:rsid w:val="00591F83"/>
    <w:rsid w:val="005A2DB4"/>
    <w:rsid w:val="005A718F"/>
    <w:rsid w:val="005B14E7"/>
    <w:rsid w:val="005C2AEF"/>
    <w:rsid w:val="005D720D"/>
    <w:rsid w:val="005E29A0"/>
    <w:rsid w:val="005E4953"/>
    <w:rsid w:val="005E5648"/>
    <w:rsid w:val="005F14C8"/>
    <w:rsid w:val="005F248E"/>
    <w:rsid w:val="00603821"/>
    <w:rsid w:val="0063593C"/>
    <w:rsid w:val="0064602D"/>
    <w:rsid w:val="00646E2E"/>
    <w:rsid w:val="006506E3"/>
    <w:rsid w:val="00654E5F"/>
    <w:rsid w:val="0066328D"/>
    <w:rsid w:val="00671E72"/>
    <w:rsid w:val="00673EC2"/>
    <w:rsid w:val="006845DB"/>
    <w:rsid w:val="006A176B"/>
    <w:rsid w:val="006A3CE7"/>
    <w:rsid w:val="006A40BA"/>
    <w:rsid w:val="006B1A49"/>
    <w:rsid w:val="006B59E1"/>
    <w:rsid w:val="006E5E10"/>
    <w:rsid w:val="006F079D"/>
    <w:rsid w:val="006F62A5"/>
    <w:rsid w:val="00702EF9"/>
    <w:rsid w:val="00710C0F"/>
    <w:rsid w:val="00734175"/>
    <w:rsid w:val="007516CF"/>
    <w:rsid w:val="00762E10"/>
    <w:rsid w:val="0078469E"/>
    <w:rsid w:val="007A16FF"/>
    <w:rsid w:val="007A2B14"/>
    <w:rsid w:val="007A7559"/>
    <w:rsid w:val="007B4949"/>
    <w:rsid w:val="007B4A97"/>
    <w:rsid w:val="007C1D8D"/>
    <w:rsid w:val="007C4594"/>
    <w:rsid w:val="007E626F"/>
    <w:rsid w:val="008027A4"/>
    <w:rsid w:val="00814F10"/>
    <w:rsid w:val="008179F3"/>
    <w:rsid w:val="00821875"/>
    <w:rsid w:val="00827795"/>
    <w:rsid w:val="0083438D"/>
    <w:rsid w:val="00843E95"/>
    <w:rsid w:val="00847584"/>
    <w:rsid w:val="008503BB"/>
    <w:rsid w:val="0085114D"/>
    <w:rsid w:val="00863041"/>
    <w:rsid w:val="00863668"/>
    <w:rsid w:val="00883651"/>
    <w:rsid w:val="00884E10"/>
    <w:rsid w:val="00897EE7"/>
    <w:rsid w:val="008B2ACE"/>
    <w:rsid w:val="008B33BC"/>
    <w:rsid w:val="008B6F39"/>
    <w:rsid w:val="008C476F"/>
    <w:rsid w:val="008C4C70"/>
    <w:rsid w:val="008C6146"/>
    <w:rsid w:val="008C673A"/>
    <w:rsid w:val="008E6808"/>
    <w:rsid w:val="00907013"/>
    <w:rsid w:val="009120E9"/>
    <w:rsid w:val="00916263"/>
    <w:rsid w:val="009348E9"/>
    <w:rsid w:val="00945900"/>
    <w:rsid w:val="00953565"/>
    <w:rsid w:val="00965E94"/>
    <w:rsid w:val="009708D5"/>
    <w:rsid w:val="009942D2"/>
    <w:rsid w:val="009A1D26"/>
    <w:rsid w:val="009B081A"/>
    <w:rsid w:val="009B3088"/>
    <w:rsid w:val="009B4BE6"/>
    <w:rsid w:val="009B63AC"/>
    <w:rsid w:val="009C396C"/>
    <w:rsid w:val="00A1150E"/>
    <w:rsid w:val="00A14503"/>
    <w:rsid w:val="00A1647D"/>
    <w:rsid w:val="00A23BA4"/>
    <w:rsid w:val="00A268B0"/>
    <w:rsid w:val="00A2766B"/>
    <w:rsid w:val="00A32E63"/>
    <w:rsid w:val="00A33258"/>
    <w:rsid w:val="00A400F4"/>
    <w:rsid w:val="00A73CE7"/>
    <w:rsid w:val="00AA3194"/>
    <w:rsid w:val="00AA4B83"/>
    <w:rsid w:val="00AA533F"/>
    <w:rsid w:val="00AA5C55"/>
    <w:rsid w:val="00AB3C7A"/>
    <w:rsid w:val="00AD38BD"/>
    <w:rsid w:val="00AD7B91"/>
    <w:rsid w:val="00AD7C71"/>
    <w:rsid w:val="00AE254A"/>
    <w:rsid w:val="00AE7F00"/>
    <w:rsid w:val="00AF4987"/>
    <w:rsid w:val="00B124C1"/>
    <w:rsid w:val="00B217EB"/>
    <w:rsid w:val="00B25098"/>
    <w:rsid w:val="00B3418E"/>
    <w:rsid w:val="00B4384B"/>
    <w:rsid w:val="00B50EA2"/>
    <w:rsid w:val="00B52630"/>
    <w:rsid w:val="00B54864"/>
    <w:rsid w:val="00B572B4"/>
    <w:rsid w:val="00B6039E"/>
    <w:rsid w:val="00B63469"/>
    <w:rsid w:val="00B7049F"/>
    <w:rsid w:val="00B73F81"/>
    <w:rsid w:val="00B85993"/>
    <w:rsid w:val="00B8695C"/>
    <w:rsid w:val="00B90F22"/>
    <w:rsid w:val="00B91BDB"/>
    <w:rsid w:val="00BA08C0"/>
    <w:rsid w:val="00BA181D"/>
    <w:rsid w:val="00BB3A92"/>
    <w:rsid w:val="00BB6304"/>
    <w:rsid w:val="00BC2E60"/>
    <w:rsid w:val="00BD431B"/>
    <w:rsid w:val="00BE0705"/>
    <w:rsid w:val="00BE0C29"/>
    <w:rsid w:val="00C00BD5"/>
    <w:rsid w:val="00C05CFE"/>
    <w:rsid w:val="00C10884"/>
    <w:rsid w:val="00C11434"/>
    <w:rsid w:val="00C1264A"/>
    <w:rsid w:val="00C13264"/>
    <w:rsid w:val="00C31362"/>
    <w:rsid w:val="00C31A00"/>
    <w:rsid w:val="00C34AE7"/>
    <w:rsid w:val="00C35422"/>
    <w:rsid w:val="00C46936"/>
    <w:rsid w:val="00C60240"/>
    <w:rsid w:val="00C7682B"/>
    <w:rsid w:val="00C94BA5"/>
    <w:rsid w:val="00C97C5D"/>
    <w:rsid w:val="00CA1ACB"/>
    <w:rsid w:val="00CB7E33"/>
    <w:rsid w:val="00CC5EEE"/>
    <w:rsid w:val="00CC7EA6"/>
    <w:rsid w:val="00CD0A0E"/>
    <w:rsid w:val="00CF6393"/>
    <w:rsid w:val="00D231B3"/>
    <w:rsid w:val="00D26A35"/>
    <w:rsid w:val="00D461A1"/>
    <w:rsid w:val="00D617EB"/>
    <w:rsid w:val="00D743CB"/>
    <w:rsid w:val="00D75557"/>
    <w:rsid w:val="00D7562D"/>
    <w:rsid w:val="00D8120B"/>
    <w:rsid w:val="00D92C52"/>
    <w:rsid w:val="00D9437F"/>
    <w:rsid w:val="00D95571"/>
    <w:rsid w:val="00DA0219"/>
    <w:rsid w:val="00DA6C54"/>
    <w:rsid w:val="00DB26A7"/>
    <w:rsid w:val="00DB3468"/>
    <w:rsid w:val="00DE2067"/>
    <w:rsid w:val="00E10272"/>
    <w:rsid w:val="00E4551E"/>
    <w:rsid w:val="00E51FCE"/>
    <w:rsid w:val="00E572A8"/>
    <w:rsid w:val="00E600E7"/>
    <w:rsid w:val="00E6191A"/>
    <w:rsid w:val="00E61CEF"/>
    <w:rsid w:val="00E76CAD"/>
    <w:rsid w:val="00E774BB"/>
    <w:rsid w:val="00E83E28"/>
    <w:rsid w:val="00E84079"/>
    <w:rsid w:val="00E86863"/>
    <w:rsid w:val="00E90D95"/>
    <w:rsid w:val="00E942B9"/>
    <w:rsid w:val="00E94B5F"/>
    <w:rsid w:val="00EA4C23"/>
    <w:rsid w:val="00EB2286"/>
    <w:rsid w:val="00EB5F17"/>
    <w:rsid w:val="00EC0B42"/>
    <w:rsid w:val="00ED02BD"/>
    <w:rsid w:val="00EE4F19"/>
    <w:rsid w:val="00EF7B11"/>
    <w:rsid w:val="00F13F04"/>
    <w:rsid w:val="00F13FF6"/>
    <w:rsid w:val="00F350BC"/>
    <w:rsid w:val="00F35D36"/>
    <w:rsid w:val="00F41739"/>
    <w:rsid w:val="00F43AAE"/>
    <w:rsid w:val="00F459C8"/>
    <w:rsid w:val="00F46B5C"/>
    <w:rsid w:val="00F52F46"/>
    <w:rsid w:val="00F6048A"/>
    <w:rsid w:val="00F673E8"/>
    <w:rsid w:val="00F70DD0"/>
    <w:rsid w:val="00F82E63"/>
    <w:rsid w:val="00FA11B4"/>
    <w:rsid w:val="00FB2995"/>
    <w:rsid w:val="00FC4737"/>
    <w:rsid w:val="00FD2080"/>
    <w:rsid w:val="00FD7405"/>
    <w:rsid w:val="00FE2D2C"/>
    <w:rsid w:val="00FE5F5A"/>
    <w:rsid w:val="00FF1CC4"/>
    <w:rsid w:val="00FF78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D2A290"/>
  <w15:chartTrackingRefBased/>
  <w15:docId w15:val="{41504FEB-B044-4E96-BFBA-A11EEE154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18"/>
        <w:szCs w:val="18"/>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2" w:unhideWhenUsed="1" w:qFormat="1"/>
    <w:lsdException w:name="heading 7" w:semiHidden="1" w:uiPriority="2" w:unhideWhenUsed="1" w:qFormat="1"/>
    <w:lsdException w:name="heading 8" w:semiHidden="1" w:uiPriority="2" w:unhideWhenUsed="1" w:qFormat="1"/>
    <w:lsdException w:name="heading 9" w:semiHidden="1" w:uiPriority="2"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4"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5E94"/>
    <w:pPr>
      <w:spacing w:before="240" w:after="240"/>
    </w:pPr>
    <w:rPr>
      <w:rFonts w:ascii="Open Sans" w:eastAsiaTheme="minorEastAsia" w:hAnsi="Open Sans"/>
      <w:sz w:val="24"/>
      <w:szCs w:val="22"/>
    </w:rPr>
  </w:style>
  <w:style w:type="paragraph" w:styleId="Ttulo1">
    <w:name w:val="heading 1"/>
    <w:basedOn w:val="Normal"/>
    <w:link w:val="Ttulo1Car"/>
    <w:uiPriority w:val="2"/>
    <w:qFormat/>
    <w:rsid w:val="00033AE6"/>
    <w:pPr>
      <w:keepNext/>
      <w:outlineLvl w:val="0"/>
    </w:pPr>
    <w:rPr>
      <w:rFonts w:asciiTheme="majorHAnsi" w:eastAsia="Times New Roman" w:hAnsiTheme="majorHAnsi" w:cs="Times New Roman"/>
      <w:b/>
      <w:color w:val="FFFFFF" w:themeColor="background1"/>
      <w:sz w:val="48"/>
      <w:szCs w:val="24"/>
    </w:rPr>
  </w:style>
  <w:style w:type="paragraph" w:styleId="Ttulo2">
    <w:name w:val="heading 2"/>
    <w:basedOn w:val="Normal"/>
    <w:link w:val="Ttulo2Car"/>
    <w:uiPriority w:val="2"/>
    <w:unhideWhenUsed/>
    <w:qFormat/>
    <w:rsid w:val="003D6FD2"/>
    <w:pPr>
      <w:keepNext/>
      <w:spacing w:line="240" w:lineRule="auto"/>
      <w:outlineLvl w:val="1"/>
    </w:pPr>
    <w:rPr>
      <w:rFonts w:eastAsia="Times New Roman" w:cs="Times New Roman"/>
      <w:b/>
      <w:sz w:val="52"/>
    </w:rPr>
  </w:style>
  <w:style w:type="paragraph" w:styleId="Ttulo3">
    <w:name w:val="heading 3"/>
    <w:basedOn w:val="Normal"/>
    <w:link w:val="Ttulo3Car"/>
    <w:uiPriority w:val="2"/>
    <w:unhideWhenUsed/>
    <w:qFormat/>
    <w:rsid w:val="004B7E44"/>
    <w:pPr>
      <w:spacing w:line="240" w:lineRule="auto"/>
      <w:outlineLvl w:val="2"/>
    </w:pPr>
    <w:rPr>
      <w:rFonts w:asciiTheme="majorHAnsi" w:eastAsia="Times New Roman" w:hAnsiTheme="majorHAnsi" w:cs="Times New Roman"/>
      <w:i/>
    </w:rPr>
  </w:style>
  <w:style w:type="paragraph" w:styleId="Ttulo4">
    <w:name w:val="heading 4"/>
    <w:basedOn w:val="Normal"/>
    <w:link w:val="Ttulo4Car"/>
    <w:uiPriority w:val="2"/>
    <w:unhideWhenUsed/>
    <w:qFormat/>
    <w:rsid w:val="00FB2995"/>
    <w:pPr>
      <w:keepNext/>
      <w:keepLines/>
      <w:spacing w:after="40" w:line="240" w:lineRule="auto"/>
      <w:outlineLvl w:val="3"/>
    </w:pPr>
    <w:rPr>
      <w:rFonts w:eastAsia="Times New Roman" w:cs="Times New Roman"/>
      <w:b/>
      <w:caps/>
      <w:color w:val="161718" w:themeColor="text1"/>
      <w:spacing w:val="20"/>
      <w:kern w:val="28"/>
      <w:sz w:val="36"/>
    </w:rPr>
  </w:style>
  <w:style w:type="paragraph" w:styleId="Ttulo5">
    <w:name w:val="heading 5"/>
    <w:basedOn w:val="Normal"/>
    <w:next w:val="Normal"/>
    <w:link w:val="Ttulo5Car"/>
    <w:uiPriority w:val="2"/>
    <w:unhideWhenUsed/>
    <w:qFormat/>
    <w:rsid w:val="005A718F"/>
    <w:pPr>
      <w:keepNext/>
      <w:keepLines/>
      <w:spacing w:line="240" w:lineRule="atLeast"/>
      <w:ind w:left="1440"/>
      <w:outlineLvl w:val="4"/>
    </w:pPr>
    <w:rPr>
      <w:rFonts w:eastAsia="Times New Roman" w:cs="Times New Roman"/>
      <w:spacing w:val="-4"/>
      <w:kern w:val="28"/>
    </w:rPr>
  </w:style>
  <w:style w:type="paragraph" w:styleId="Ttulo6">
    <w:name w:val="heading 6"/>
    <w:basedOn w:val="Normal"/>
    <w:next w:val="Normal"/>
    <w:link w:val="Ttulo6Car"/>
    <w:uiPriority w:val="2"/>
    <w:unhideWhenUsed/>
    <w:qFormat/>
    <w:rsid w:val="00FF1CC4"/>
    <w:pPr>
      <w:keepNext/>
      <w:keepLines/>
      <w:spacing w:before="40"/>
      <w:outlineLvl w:val="5"/>
    </w:pPr>
    <w:rPr>
      <w:rFonts w:eastAsiaTheme="majorEastAsia" w:cstheme="majorBidi"/>
      <w:b/>
      <w:color w:val="51031E" w:themeColor="accent1" w:themeShade="7F"/>
      <w:sz w:val="28"/>
    </w:rPr>
  </w:style>
  <w:style w:type="paragraph" w:styleId="Ttulo7">
    <w:name w:val="heading 7"/>
    <w:basedOn w:val="Normal"/>
    <w:next w:val="Normal"/>
    <w:link w:val="Ttulo7Car"/>
    <w:uiPriority w:val="2"/>
    <w:unhideWhenUsed/>
    <w:qFormat/>
    <w:rsid w:val="009708D5"/>
    <w:pPr>
      <w:keepNext/>
      <w:keepLines/>
      <w:spacing w:before="40"/>
      <w:outlineLvl w:val="6"/>
    </w:pPr>
    <w:rPr>
      <w:rFonts w:asciiTheme="majorHAnsi" w:eastAsiaTheme="majorEastAsia" w:hAnsiTheme="majorHAnsi" w:cstheme="majorBidi"/>
      <w:iCs/>
      <w:color w:val="51031E" w:themeColor="accent1" w:themeShade="7F"/>
    </w:rPr>
  </w:style>
  <w:style w:type="paragraph" w:styleId="Ttulo8">
    <w:name w:val="heading 8"/>
    <w:basedOn w:val="Normal"/>
    <w:next w:val="Normal"/>
    <w:link w:val="Ttulo8Car"/>
    <w:uiPriority w:val="2"/>
    <w:unhideWhenUsed/>
    <w:qFormat/>
    <w:rsid w:val="00C1264A"/>
    <w:pPr>
      <w:keepNext/>
      <w:keepLines/>
      <w:spacing w:before="40"/>
      <w:outlineLvl w:val="7"/>
    </w:pPr>
    <w:rPr>
      <w:rFonts w:eastAsiaTheme="majorEastAsia" w:cstheme="majorBidi"/>
      <w:b/>
      <w:color w:val="373A3C" w:themeColor="text1" w:themeTint="D8"/>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2"/>
    <w:rsid w:val="00033AE6"/>
    <w:rPr>
      <w:rFonts w:asciiTheme="majorHAnsi" w:eastAsia="Times New Roman" w:hAnsiTheme="majorHAnsi" w:cs="Times New Roman"/>
      <w:b/>
      <w:color w:val="FFFFFF" w:themeColor="background1"/>
      <w:sz w:val="48"/>
      <w:szCs w:val="24"/>
    </w:rPr>
  </w:style>
  <w:style w:type="paragraph" w:styleId="Ttulo">
    <w:name w:val="Title"/>
    <w:basedOn w:val="Normal"/>
    <w:link w:val="TtuloCar"/>
    <w:uiPriority w:val="1"/>
    <w:qFormat/>
    <w:rsid w:val="00B25098"/>
    <w:pPr>
      <w:spacing w:line="240" w:lineRule="auto"/>
      <w:contextualSpacing/>
    </w:pPr>
    <w:rPr>
      <w:rFonts w:eastAsia="Times New Roman" w:cs="Times New Roman"/>
      <w:b/>
      <w:caps/>
      <w:color w:val="FFFFFF" w:themeColor="background1"/>
      <w:sz w:val="96"/>
      <w:szCs w:val="40"/>
    </w:rPr>
  </w:style>
  <w:style w:type="character" w:customStyle="1" w:styleId="TtuloCar">
    <w:name w:val="Título Car"/>
    <w:basedOn w:val="Fuentedeprrafopredeter"/>
    <w:link w:val="Ttulo"/>
    <w:uiPriority w:val="1"/>
    <w:rsid w:val="00B25098"/>
    <w:rPr>
      <w:rFonts w:ascii="Open Sans" w:eastAsia="Times New Roman" w:hAnsi="Open Sans" w:cs="Times New Roman"/>
      <w:b/>
      <w:caps/>
      <w:color w:val="FFFFFF" w:themeColor="background1"/>
      <w:sz w:val="96"/>
      <w:szCs w:val="40"/>
    </w:rPr>
  </w:style>
  <w:style w:type="paragraph" w:styleId="Subttulo">
    <w:name w:val="Subtitle"/>
    <w:basedOn w:val="Normal"/>
    <w:link w:val="SubttuloCar"/>
    <w:uiPriority w:val="4"/>
    <w:qFormat/>
    <w:rsid w:val="00033AE6"/>
    <w:pPr>
      <w:contextualSpacing/>
    </w:pPr>
    <w:rPr>
      <w:rFonts w:eastAsia="Times New Roman" w:cs="Times New Roman"/>
      <w:b/>
      <w:color w:val="FFFFFF" w:themeColor="background1"/>
      <w:sz w:val="72"/>
    </w:rPr>
  </w:style>
  <w:style w:type="character" w:customStyle="1" w:styleId="SubttuloCar">
    <w:name w:val="Subtítulo Car"/>
    <w:basedOn w:val="Fuentedeprrafopredeter"/>
    <w:link w:val="Subttulo"/>
    <w:uiPriority w:val="4"/>
    <w:rsid w:val="00033AE6"/>
    <w:rPr>
      <w:rFonts w:ascii="Arial" w:eastAsia="Times New Roman" w:hAnsi="Arial" w:cs="Times New Roman"/>
      <w:b/>
      <w:color w:val="FFFFFF" w:themeColor="background1"/>
      <w:sz w:val="72"/>
      <w:szCs w:val="22"/>
    </w:rPr>
  </w:style>
  <w:style w:type="paragraph" w:styleId="Sinespaciado">
    <w:name w:val="No Spacing"/>
    <w:uiPriority w:val="1"/>
    <w:unhideWhenUsed/>
    <w:qFormat/>
    <w:rsid w:val="005A718F"/>
    <w:pPr>
      <w:spacing w:after="0"/>
    </w:pPr>
    <w:rPr>
      <w:rFonts w:eastAsia="Times New Roman" w:cs="Times New Roman"/>
      <w:spacing w:val="10"/>
    </w:rPr>
  </w:style>
  <w:style w:type="character" w:customStyle="1" w:styleId="Ttulo2Car">
    <w:name w:val="Título 2 Car"/>
    <w:basedOn w:val="Fuentedeprrafopredeter"/>
    <w:link w:val="Ttulo2"/>
    <w:uiPriority w:val="2"/>
    <w:rsid w:val="003D6FD2"/>
    <w:rPr>
      <w:rFonts w:ascii="Open Sans" w:eastAsia="Times New Roman" w:hAnsi="Open Sans" w:cs="Times New Roman"/>
      <w:b/>
      <w:sz w:val="52"/>
      <w:szCs w:val="22"/>
    </w:rPr>
  </w:style>
  <w:style w:type="character" w:customStyle="1" w:styleId="Ttulo3Car">
    <w:name w:val="Título 3 Car"/>
    <w:basedOn w:val="Fuentedeprrafopredeter"/>
    <w:link w:val="Ttulo3"/>
    <w:uiPriority w:val="2"/>
    <w:rsid w:val="004B7E44"/>
    <w:rPr>
      <w:rFonts w:asciiTheme="majorHAnsi" w:eastAsia="Times New Roman" w:hAnsiTheme="majorHAnsi" w:cs="Times New Roman"/>
      <w:i/>
      <w:sz w:val="24"/>
      <w:szCs w:val="22"/>
    </w:rPr>
  </w:style>
  <w:style w:type="character" w:customStyle="1" w:styleId="Ttulo4Car">
    <w:name w:val="Título 4 Car"/>
    <w:basedOn w:val="Fuentedeprrafopredeter"/>
    <w:link w:val="Ttulo4"/>
    <w:uiPriority w:val="2"/>
    <w:rsid w:val="00FB2995"/>
    <w:rPr>
      <w:rFonts w:ascii="Open Sans" w:eastAsia="Times New Roman" w:hAnsi="Open Sans" w:cs="Times New Roman"/>
      <w:b/>
      <w:caps/>
      <w:color w:val="161718" w:themeColor="text1"/>
      <w:spacing w:val="20"/>
      <w:kern w:val="28"/>
      <w:sz w:val="36"/>
      <w:szCs w:val="22"/>
    </w:rPr>
  </w:style>
  <w:style w:type="paragraph" w:customStyle="1" w:styleId="Captulo">
    <w:name w:val="Capítulo"/>
    <w:basedOn w:val="Normal"/>
    <w:uiPriority w:val="5"/>
    <w:unhideWhenUsed/>
    <w:qFormat/>
    <w:rsid w:val="00E76CAD"/>
    <w:pPr>
      <w:spacing w:before="20"/>
    </w:pPr>
    <w:rPr>
      <w:rFonts w:asciiTheme="majorHAnsi" w:eastAsia="Times New Roman" w:hAnsiTheme="majorHAnsi" w:cs="Times New Roman"/>
      <w:caps/>
      <w:color w:val="63676C" w:themeColor="text1" w:themeTint="A6"/>
      <w:szCs w:val="17"/>
    </w:rPr>
  </w:style>
  <w:style w:type="character" w:customStyle="1" w:styleId="Ttulo5Car">
    <w:name w:val="Título 5 Car"/>
    <w:basedOn w:val="Fuentedeprrafopredeter"/>
    <w:link w:val="Ttulo5"/>
    <w:uiPriority w:val="2"/>
    <w:rsid w:val="005A718F"/>
    <w:rPr>
      <w:rFonts w:eastAsia="Times New Roman" w:cs="Times New Roman"/>
      <w:spacing w:val="-4"/>
      <w:kern w:val="28"/>
      <w:sz w:val="18"/>
      <w:szCs w:val="18"/>
    </w:rPr>
  </w:style>
  <w:style w:type="paragraph" w:styleId="Encabezado">
    <w:name w:val="header"/>
    <w:basedOn w:val="Normal"/>
    <w:link w:val="EncabezadoCar"/>
    <w:uiPriority w:val="99"/>
    <w:unhideWhenUsed/>
    <w:rsid w:val="005A718F"/>
    <w:pPr>
      <w:spacing w:line="240" w:lineRule="auto"/>
    </w:pPr>
  </w:style>
  <w:style w:type="character" w:customStyle="1" w:styleId="EncabezadoCar">
    <w:name w:val="Encabezado Car"/>
    <w:basedOn w:val="Fuentedeprrafopredeter"/>
    <w:link w:val="Encabezado"/>
    <w:uiPriority w:val="99"/>
    <w:rsid w:val="005A718F"/>
  </w:style>
  <w:style w:type="paragraph" w:styleId="Piedepgina">
    <w:name w:val="footer"/>
    <w:basedOn w:val="Normal"/>
    <w:link w:val="PiedepginaCar"/>
    <w:uiPriority w:val="99"/>
    <w:unhideWhenUsed/>
    <w:rsid w:val="005A718F"/>
    <w:pPr>
      <w:spacing w:line="240" w:lineRule="auto"/>
      <w:jc w:val="center"/>
    </w:pPr>
  </w:style>
  <w:style w:type="character" w:customStyle="1" w:styleId="PiedepginaCar">
    <w:name w:val="Pie de página Car"/>
    <w:basedOn w:val="Fuentedeprrafopredeter"/>
    <w:link w:val="Piedepgina"/>
    <w:uiPriority w:val="99"/>
    <w:rsid w:val="005A718F"/>
  </w:style>
  <w:style w:type="character" w:styleId="Textodelmarcadordeposicin">
    <w:name w:val="Placeholder Text"/>
    <w:basedOn w:val="Fuentedeprrafopredeter"/>
    <w:uiPriority w:val="99"/>
    <w:semiHidden/>
    <w:rsid w:val="00945900"/>
    <w:rPr>
      <w:color w:val="808080"/>
    </w:rPr>
  </w:style>
  <w:style w:type="paragraph" w:styleId="Prrafodelista">
    <w:name w:val="List Paragraph"/>
    <w:basedOn w:val="Normal"/>
    <w:uiPriority w:val="34"/>
    <w:unhideWhenUsed/>
    <w:qFormat/>
    <w:rsid w:val="008B6F39"/>
    <w:pPr>
      <w:ind w:left="720"/>
      <w:contextualSpacing/>
    </w:pPr>
  </w:style>
  <w:style w:type="paragraph" w:styleId="TtuloTDC">
    <w:name w:val="TOC Heading"/>
    <w:basedOn w:val="Ttulo1"/>
    <w:next w:val="Normal"/>
    <w:uiPriority w:val="39"/>
    <w:unhideWhenUsed/>
    <w:qFormat/>
    <w:rsid w:val="003D200E"/>
    <w:pPr>
      <w:keepLines/>
      <w:spacing w:line="259" w:lineRule="auto"/>
      <w:outlineLvl w:val="9"/>
    </w:pPr>
    <w:rPr>
      <w:rFonts w:eastAsiaTheme="majorEastAsia" w:cstheme="majorBidi"/>
      <w:b w:val="0"/>
      <w:color w:val="7A042E" w:themeColor="accent1" w:themeShade="BF"/>
      <w:sz w:val="32"/>
      <w:szCs w:val="32"/>
      <w:lang w:eastAsia="es-ES"/>
    </w:rPr>
  </w:style>
  <w:style w:type="paragraph" w:styleId="TDC1">
    <w:name w:val="toc 1"/>
    <w:basedOn w:val="Normal"/>
    <w:next w:val="Normal"/>
    <w:autoRedefine/>
    <w:uiPriority w:val="39"/>
    <w:unhideWhenUsed/>
    <w:rsid w:val="00003E73"/>
    <w:pPr>
      <w:tabs>
        <w:tab w:val="right" w:leader="dot" w:pos="9592"/>
      </w:tabs>
      <w:spacing w:before="0" w:after="0"/>
    </w:pPr>
    <w:rPr>
      <w:noProof/>
      <w:color w:val="A4063E" w:themeColor="accent1"/>
      <w:sz w:val="32"/>
      <w:lang w:bidi="es-ES"/>
    </w:rPr>
  </w:style>
  <w:style w:type="paragraph" w:styleId="TDC2">
    <w:name w:val="toc 2"/>
    <w:basedOn w:val="Normal"/>
    <w:next w:val="Normal"/>
    <w:autoRedefine/>
    <w:uiPriority w:val="39"/>
    <w:unhideWhenUsed/>
    <w:rsid w:val="00335869"/>
    <w:pPr>
      <w:tabs>
        <w:tab w:val="right" w:leader="dot" w:pos="9592"/>
      </w:tabs>
      <w:spacing w:after="100"/>
      <w:ind w:left="280"/>
    </w:pPr>
    <w:rPr>
      <w:b/>
      <w:noProof/>
      <w:color w:val="A4063E" w:themeColor="accent1"/>
      <w:sz w:val="28"/>
    </w:rPr>
  </w:style>
  <w:style w:type="character" w:styleId="Hipervnculo">
    <w:name w:val="Hyperlink"/>
    <w:basedOn w:val="Fuentedeprrafopredeter"/>
    <w:uiPriority w:val="99"/>
    <w:unhideWhenUsed/>
    <w:rsid w:val="003D200E"/>
    <w:rPr>
      <w:color w:val="93C842" w:themeColor="hyperlink"/>
      <w:u w:val="single"/>
    </w:rPr>
  </w:style>
  <w:style w:type="character" w:customStyle="1" w:styleId="Ttulo6Car">
    <w:name w:val="Título 6 Car"/>
    <w:basedOn w:val="Fuentedeprrafopredeter"/>
    <w:link w:val="Ttulo6"/>
    <w:uiPriority w:val="2"/>
    <w:rsid w:val="00FF1CC4"/>
    <w:rPr>
      <w:rFonts w:ascii="Open Sans" w:eastAsiaTheme="majorEastAsia" w:hAnsi="Open Sans" w:cstheme="majorBidi"/>
      <w:b/>
      <w:color w:val="51031E" w:themeColor="accent1" w:themeShade="7F"/>
      <w:sz w:val="28"/>
      <w:szCs w:val="22"/>
    </w:rPr>
  </w:style>
  <w:style w:type="character" w:styleId="Mencinsinresolver">
    <w:name w:val="Unresolved Mention"/>
    <w:basedOn w:val="Fuentedeprrafopredeter"/>
    <w:uiPriority w:val="99"/>
    <w:semiHidden/>
    <w:unhideWhenUsed/>
    <w:rsid w:val="00BA08C0"/>
    <w:rPr>
      <w:color w:val="605E5C"/>
      <w:shd w:val="clear" w:color="auto" w:fill="E1DFDD"/>
    </w:rPr>
  </w:style>
  <w:style w:type="character" w:customStyle="1" w:styleId="Ttulo7Car">
    <w:name w:val="Título 7 Car"/>
    <w:basedOn w:val="Fuentedeprrafopredeter"/>
    <w:link w:val="Ttulo7"/>
    <w:uiPriority w:val="2"/>
    <w:rsid w:val="009708D5"/>
    <w:rPr>
      <w:rFonts w:asciiTheme="majorHAnsi" w:eastAsiaTheme="majorEastAsia" w:hAnsiTheme="majorHAnsi" w:cstheme="majorBidi"/>
      <w:iCs/>
      <w:color w:val="51031E" w:themeColor="accent1" w:themeShade="7F"/>
      <w:sz w:val="24"/>
      <w:szCs w:val="22"/>
    </w:rPr>
  </w:style>
  <w:style w:type="character" w:customStyle="1" w:styleId="Ttulo8Car">
    <w:name w:val="Título 8 Car"/>
    <w:basedOn w:val="Fuentedeprrafopredeter"/>
    <w:link w:val="Ttulo8"/>
    <w:uiPriority w:val="2"/>
    <w:rsid w:val="00C1264A"/>
    <w:rPr>
      <w:rFonts w:ascii="Open Sans" w:eastAsiaTheme="majorEastAsia" w:hAnsi="Open Sans" w:cstheme="majorBidi"/>
      <w:b/>
      <w:color w:val="373A3C" w:themeColor="text1" w:themeTint="D8"/>
      <w:sz w:val="24"/>
      <w:szCs w:val="21"/>
    </w:rPr>
  </w:style>
  <w:style w:type="paragraph" w:styleId="TDC4">
    <w:name w:val="toc 4"/>
    <w:basedOn w:val="Normal"/>
    <w:next w:val="Normal"/>
    <w:autoRedefine/>
    <w:uiPriority w:val="39"/>
    <w:unhideWhenUsed/>
    <w:rsid w:val="00C34AE7"/>
    <w:pPr>
      <w:spacing w:after="100"/>
      <w:ind w:left="720"/>
    </w:pPr>
    <w:rPr>
      <w:b/>
      <w:sz w:val="28"/>
    </w:rPr>
  </w:style>
  <w:style w:type="paragraph" w:styleId="TDC6">
    <w:name w:val="toc 6"/>
    <w:basedOn w:val="Normal"/>
    <w:next w:val="Normal"/>
    <w:autoRedefine/>
    <w:uiPriority w:val="39"/>
    <w:unhideWhenUsed/>
    <w:rsid w:val="00C34AE7"/>
    <w:pPr>
      <w:spacing w:after="100"/>
      <w:ind w:left="1200"/>
    </w:pPr>
    <w:rPr>
      <w:b/>
    </w:rPr>
  </w:style>
  <w:style w:type="paragraph" w:customStyle="1" w:styleId="DecimalAligned">
    <w:name w:val="Decimal Aligned"/>
    <w:basedOn w:val="Normal"/>
    <w:uiPriority w:val="40"/>
    <w:qFormat/>
    <w:rsid w:val="003546DD"/>
    <w:pPr>
      <w:tabs>
        <w:tab w:val="decimal" w:pos="360"/>
      </w:tabs>
      <w:spacing w:before="0" w:after="200"/>
    </w:pPr>
    <w:rPr>
      <w:rFonts w:asciiTheme="minorHAnsi" w:hAnsiTheme="minorHAnsi" w:cs="Times New Roman"/>
      <w:sz w:val="22"/>
      <w:lang w:eastAsia="es-ES"/>
    </w:rPr>
  </w:style>
  <w:style w:type="paragraph" w:styleId="Textonotapie">
    <w:name w:val="footnote text"/>
    <w:basedOn w:val="Normal"/>
    <w:link w:val="TextonotapieCar"/>
    <w:uiPriority w:val="99"/>
    <w:unhideWhenUsed/>
    <w:rsid w:val="003546DD"/>
    <w:pPr>
      <w:spacing w:before="0" w:after="0" w:line="240" w:lineRule="auto"/>
    </w:pPr>
    <w:rPr>
      <w:rFonts w:asciiTheme="minorHAnsi" w:hAnsiTheme="minorHAnsi" w:cs="Times New Roman"/>
      <w:sz w:val="20"/>
      <w:szCs w:val="20"/>
      <w:lang w:eastAsia="es-ES"/>
    </w:rPr>
  </w:style>
  <w:style w:type="character" w:customStyle="1" w:styleId="TextonotapieCar">
    <w:name w:val="Texto nota pie Car"/>
    <w:basedOn w:val="Fuentedeprrafopredeter"/>
    <w:link w:val="Textonotapie"/>
    <w:uiPriority w:val="99"/>
    <w:rsid w:val="003546DD"/>
    <w:rPr>
      <w:rFonts w:eastAsiaTheme="minorEastAsia" w:cs="Times New Roman"/>
      <w:sz w:val="20"/>
      <w:szCs w:val="20"/>
      <w:lang w:eastAsia="es-ES"/>
    </w:rPr>
  </w:style>
  <w:style w:type="character" w:styleId="nfasissutil">
    <w:name w:val="Subtle Emphasis"/>
    <w:basedOn w:val="Fuentedeprrafopredeter"/>
    <w:uiPriority w:val="19"/>
    <w:qFormat/>
    <w:rsid w:val="003546DD"/>
    <w:rPr>
      <w:i/>
      <w:iCs/>
    </w:rPr>
  </w:style>
  <w:style w:type="table" w:styleId="Sombreadoclaro-nfasis1">
    <w:name w:val="Light Shading Accent 1"/>
    <w:basedOn w:val="Tablanormal"/>
    <w:uiPriority w:val="60"/>
    <w:rsid w:val="003546DD"/>
    <w:pPr>
      <w:spacing w:after="0" w:line="240" w:lineRule="auto"/>
    </w:pPr>
    <w:rPr>
      <w:rFonts w:eastAsiaTheme="minorEastAsia"/>
      <w:color w:val="7A042E" w:themeColor="accent1" w:themeShade="BF"/>
      <w:sz w:val="22"/>
      <w:szCs w:val="22"/>
      <w:lang w:eastAsia="es-ES"/>
    </w:rPr>
    <w:tblPr>
      <w:tblStyleRowBandSize w:val="1"/>
      <w:tblStyleColBandSize w:val="1"/>
      <w:tblBorders>
        <w:top w:val="single" w:sz="8" w:space="0" w:color="A4063E" w:themeColor="accent1"/>
        <w:bottom w:val="single" w:sz="8" w:space="0" w:color="A4063E" w:themeColor="accent1"/>
      </w:tblBorders>
    </w:tblPr>
    <w:tblStylePr w:type="firstRow">
      <w:pPr>
        <w:spacing w:before="0" w:after="0" w:line="240" w:lineRule="auto"/>
      </w:pPr>
      <w:rPr>
        <w:b/>
        <w:bCs/>
      </w:rPr>
      <w:tblPr/>
      <w:tcPr>
        <w:tcBorders>
          <w:top w:val="single" w:sz="8" w:space="0" w:color="A4063E" w:themeColor="accent1"/>
          <w:left w:val="nil"/>
          <w:bottom w:val="single" w:sz="8" w:space="0" w:color="A4063E" w:themeColor="accent1"/>
          <w:right w:val="nil"/>
          <w:insideH w:val="nil"/>
          <w:insideV w:val="nil"/>
        </w:tcBorders>
      </w:tcPr>
    </w:tblStylePr>
    <w:tblStylePr w:type="lastRow">
      <w:pPr>
        <w:spacing w:before="0" w:after="0" w:line="240" w:lineRule="auto"/>
      </w:pPr>
      <w:rPr>
        <w:b/>
        <w:bCs/>
      </w:rPr>
      <w:tblPr/>
      <w:tcPr>
        <w:tcBorders>
          <w:top w:val="single" w:sz="8" w:space="0" w:color="A4063E" w:themeColor="accent1"/>
          <w:left w:val="nil"/>
          <w:bottom w:val="single" w:sz="8" w:space="0" w:color="A4063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ADC9" w:themeFill="accent1" w:themeFillTint="3F"/>
      </w:tcPr>
    </w:tblStylePr>
    <w:tblStylePr w:type="band1Horz">
      <w:tblPr/>
      <w:tcPr>
        <w:tcBorders>
          <w:left w:val="nil"/>
          <w:right w:val="nil"/>
          <w:insideH w:val="nil"/>
          <w:insideV w:val="nil"/>
        </w:tcBorders>
        <w:shd w:val="clear" w:color="auto" w:fill="FCADC9" w:themeFill="accent1" w:themeFillTint="3F"/>
      </w:tcPr>
    </w:tblStylePr>
  </w:style>
  <w:style w:type="table" w:styleId="Tablaconcuadrcula">
    <w:name w:val="Table Grid"/>
    <w:basedOn w:val="Tablanormal"/>
    <w:uiPriority w:val="39"/>
    <w:rsid w:val="003546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
    <w:name w:val="Grid Table 1 Light"/>
    <w:basedOn w:val="Tablanormal"/>
    <w:uiPriority w:val="46"/>
    <w:rsid w:val="000512D6"/>
    <w:pPr>
      <w:spacing w:after="0" w:line="240" w:lineRule="auto"/>
    </w:pPr>
    <w:tblPr>
      <w:tblStyleRowBandSize w:val="1"/>
      <w:tblStyleColBandSize w:val="1"/>
      <w:tblBorders>
        <w:top w:val="single" w:sz="4" w:space="0" w:color="9EA2A6" w:themeColor="text1" w:themeTint="66"/>
        <w:left w:val="single" w:sz="4" w:space="0" w:color="9EA2A6" w:themeColor="text1" w:themeTint="66"/>
        <w:bottom w:val="single" w:sz="4" w:space="0" w:color="9EA2A6" w:themeColor="text1" w:themeTint="66"/>
        <w:right w:val="single" w:sz="4" w:space="0" w:color="9EA2A6" w:themeColor="text1" w:themeTint="66"/>
        <w:insideH w:val="single" w:sz="4" w:space="0" w:color="9EA2A6" w:themeColor="text1" w:themeTint="66"/>
        <w:insideV w:val="single" w:sz="4" w:space="0" w:color="9EA2A6" w:themeColor="text1" w:themeTint="66"/>
      </w:tblBorders>
    </w:tblPr>
    <w:tblStylePr w:type="firstRow">
      <w:rPr>
        <w:b/>
        <w:bCs/>
      </w:rPr>
      <w:tblPr/>
      <w:tcPr>
        <w:tcBorders>
          <w:bottom w:val="single" w:sz="12" w:space="0" w:color="6E7378" w:themeColor="text1" w:themeTint="99"/>
        </w:tcBorders>
      </w:tcPr>
    </w:tblStylePr>
    <w:tblStylePr w:type="lastRow">
      <w:rPr>
        <w:b/>
        <w:bCs/>
      </w:rPr>
      <w:tblPr/>
      <w:tcPr>
        <w:tcBorders>
          <w:top w:val="double" w:sz="2" w:space="0" w:color="6E7378" w:themeColor="text1" w:themeTint="99"/>
        </w:tcBorders>
      </w:tcPr>
    </w:tblStylePr>
    <w:tblStylePr w:type="firstCol">
      <w:rPr>
        <w:b/>
        <w:bCs/>
      </w:rPr>
    </w:tblStylePr>
    <w:tblStylePr w:type="lastCol">
      <w:rPr>
        <w:b/>
        <w:bCs/>
      </w:rPr>
    </w:tblStylePr>
  </w:style>
  <w:style w:type="table" w:styleId="Tablanormal4">
    <w:name w:val="Plain Table 4"/>
    <w:basedOn w:val="Tablanormal"/>
    <w:uiPriority w:val="44"/>
    <w:rsid w:val="000512D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cuadrcula4">
    <w:name w:val="Grid Table 4"/>
    <w:basedOn w:val="Tablanormal"/>
    <w:uiPriority w:val="49"/>
    <w:rsid w:val="000512D6"/>
    <w:pPr>
      <w:spacing w:after="0" w:line="240" w:lineRule="auto"/>
    </w:pPr>
    <w:tblPr>
      <w:tblStyleRowBandSize w:val="1"/>
      <w:tblStyleColBandSize w:val="1"/>
      <w:tblBorders>
        <w:top w:val="single" w:sz="4" w:space="0" w:color="6E7378" w:themeColor="text1" w:themeTint="99"/>
        <w:left w:val="single" w:sz="4" w:space="0" w:color="6E7378" w:themeColor="text1" w:themeTint="99"/>
        <w:bottom w:val="single" w:sz="4" w:space="0" w:color="6E7378" w:themeColor="text1" w:themeTint="99"/>
        <w:right w:val="single" w:sz="4" w:space="0" w:color="6E7378" w:themeColor="text1" w:themeTint="99"/>
        <w:insideH w:val="single" w:sz="4" w:space="0" w:color="6E7378" w:themeColor="text1" w:themeTint="99"/>
        <w:insideV w:val="single" w:sz="4" w:space="0" w:color="6E7378" w:themeColor="text1" w:themeTint="99"/>
      </w:tblBorders>
    </w:tblPr>
    <w:tblStylePr w:type="firstRow">
      <w:rPr>
        <w:b/>
        <w:bCs/>
        <w:color w:val="FFFFFF" w:themeColor="background1"/>
      </w:rPr>
      <w:tblPr/>
      <w:tcPr>
        <w:tcBorders>
          <w:top w:val="single" w:sz="4" w:space="0" w:color="161718" w:themeColor="text1"/>
          <w:left w:val="single" w:sz="4" w:space="0" w:color="161718" w:themeColor="text1"/>
          <w:bottom w:val="single" w:sz="4" w:space="0" w:color="161718" w:themeColor="text1"/>
          <w:right w:val="single" w:sz="4" w:space="0" w:color="161718" w:themeColor="text1"/>
          <w:insideH w:val="nil"/>
          <w:insideV w:val="nil"/>
        </w:tcBorders>
        <w:shd w:val="clear" w:color="auto" w:fill="161718" w:themeFill="text1"/>
      </w:tcPr>
    </w:tblStylePr>
    <w:tblStylePr w:type="lastRow">
      <w:rPr>
        <w:b/>
        <w:bCs/>
      </w:rPr>
      <w:tblPr/>
      <w:tcPr>
        <w:tcBorders>
          <w:top w:val="double" w:sz="4" w:space="0" w:color="161718" w:themeColor="text1"/>
        </w:tcBorders>
      </w:tcPr>
    </w:tblStylePr>
    <w:tblStylePr w:type="firstCol">
      <w:rPr>
        <w:b/>
        <w:bCs/>
      </w:rPr>
    </w:tblStylePr>
    <w:tblStylePr w:type="lastCol">
      <w:rPr>
        <w:b/>
        <w:bCs/>
      </w:rPr>
    </w:tblStylePr>
    <w:tblStylePr w:type="band1Vert">
      <w:tblPr/>
      <w:tcPr>
        <w:shd w:val="clear" w:color="auto" w:fill="CED0D2" w:themeFill="text1" w:themeFillTint="33"/>
      </w:tcPr>
    </w:tblStylePr>
    <w:tblStylePr w:type="band1Horz">
      <w:tblPr/>
      <w:tcPr>
        <w:shd w:val="clear" w:color="auto" w:fill="CED0D2" w:themeFill="text1" w:themeFillTint="33"/>
      </w:tcPr>
    </w:tblStylePr>
  </w:style>
  <w:style w:type="paragraph" w:styleId="TDC8">
    <w:name w:val="toc 8"/>
    <w:basedOn w:val="Normal"/>
    <w:next w:val="Normal"/>
    <w:autoRedefine/>
    <w:uiPriority w:val="39"/>
    <w:unhideWhenUsed/>
    <w:rsid w:val="00C34AE7"/>
    <w:pPr>
      <w:spacing w:after="100"/>
      <w:ind w:left="16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784774">
      <w:bodyDiv w:val="1"/>
      <w:marLeft w:val="0"/>
      <w:marRight w:val="0"/>
      <w:marTop w:val="0"/>
      <w:marBottom w:val="0"/>
      <w:divBdr>
        <w:top w:val="none" w:sz="0" w:space="0" w:color="auto"/>
        <w:left w:val="none" w:sz="0" w:space="0" w:color="auto"/>
        <w:bottom w:val="none" w:sz="0" w:space="0" w:color="auto"/>
        <w:right w:val="none" w:sz="0" w:space="0" w:color="auto"/>
      </w:divBdr>
    </w:div>
    <w:div w:id="772021643">
      <w:bodyDiv w:val="1"/>
      <w:marLeft w:val="0"/>
      <w:marRight w:val="0"/>
      <w:marTop w:val="0"/>
      <w:marBottom w:val="0"/>
      <w:divBdr>
        <w:top w:val="none" w:sz="0" w:space="0" w:color="auto"/>
        <w:left w:val="none" w:sz="0" w:space="0" w:color="auto"/>
        <w:bottom w:val="none" w:sz="0" w:space="0" w:color="auto"/>
        <w:right w:val="none" w:sz="0" w:space="0" w:color="auto"/>
      </w:divBdr>
    </w:div>
    <w:div w:id="952596076">
      <w:bodyDiv w:val="1"/>
      <w:marLeft w:val="0"/>
      <w:marRight w:val="0"/>
      <w:marTop w:val="0"/>
      <w:marBottom w:val="0"/>
      <w:divBdr>
        <w:top w:val="none" w:sz="0" w:space="0" w:color="auto"/>
        <w:left w:val="none" w:sz="0" w:space="0" w:color="auto"/>
        <w:bottom w:val="none" w:sz="0" w:space="0" w:color="auto"/>
        <w:right w:val="none" w:sz="0" w:space="0" w:color="auto"/>
      </w:divBdr>
    </w:div>
    <w:div w:id="1210722908">
      <w:bodyDiv w:val="1"/>
      <w:marLeft w:val="0"/>
      <w:marRight w:val="0"/>
      <w:marTop w:val="0"/>
      <w:marBottom w:val="0"/>
      <w:divBdr>
        <w:top w:val="none" w:sz="0" w:space="0" w:color="auto"/>
        <w:left w:val="none" w:sz="0" w:space="0" w:color="auto"/>
        <w:bottom w:val="none" w:sz="0" w:space="0" w:color="auto"/>
        <w:right w:val="none" w:sz="0" w:space="0" w:color="auto"/>
      </w:divBdr>
    </w:div>
    <w:div w:id="1240821789">
      <w:bodyDiv w:val="1"/>
      <w:marLeft w:val="0"/>
      <w:marRight w:val="0"/>
      <w:marTop w:val="0"/>
      <w:marBottom w:val="0"/>
      <w:divBdr>
        <w:top w:val="none" w:sz="0" w:space="0" w:color="auto"/>
        <w:left w:val="none" w:sz="0" w:space="0" w:color="auto"/>
        <w:bottom w:val="none" w:sz="0" w:space="0" w:color="auto"/>
        <w:right w:val="none" w:sz="0" w:space="0" w:color="auto"/>
      </w:divBdr>
    </w:div>
    <w:div w:id="1550218672">
      <w:bodyDiv w:val="1"/>
      <w:marLeft w:val="0"/>
      <w:marRight w:val="0"/>
      <w:marTop w:val="0"/>
      <w:marBottom w:val="0"/>
      <w:divBdr>
        <w:top w:val="none" w:sz="0" w:space="0" w:color="auto"/>
        <w:left w:val="none" w:sz="0" w:space="0" w:color="auto"/>
        <w:bottom w:val="none" w:sz="0" w:space="0" w:color="auto"/>
        <w:right w:val="none" w:sz="0" w:space="0" w:color="auto"/>
      </w:divBdr>
    </w:div>
    <w:div w:id="2122648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cercalia.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bet\Documents\2DAW\PROYECTO\DOCUMENTATION\Plantilla.dotx" TargetMode="External"/></Relationships>
</file>

<file path=word/theme/theme1.xml><?xml version="1.0" encoding="utf-8"?>
<a:theme xmlns:a="http://schemas.openxmlformats.org/drawingml/2006/main" name="Theme2">
  <a:themeElements>
    <a:clrScheme name="Custom 51">
      <a:dk1>
        <a:srgbClr val="161718"/>
      </a:dk1>
      <a:lt1>
        <a:srgbClr val="FFFFFF"/>
      </a:lt1>
      <a:dk2>
        <a:srgbClr val="282660"/>
      </a:dk2>
      <a:lt2>
        <a:srgbClr val="E6E7E8"/>
      </a:lt2>
      <a:accent1>
        <a:srgbClr val="A4063E"/>
      </a:accent1>
      <a:accent2>
        <a:srgbClr val="93C842"/>
      </a:accent2>
      <a:accent3>
        <a:srgbClr val="1D7D74"/>
      </a:accent3>
      <a:accent4>
        <a:srgbClr val="B50745"/>
      </a:accent4>
      <a:accent5>
        <a:srgbClr val="93C842"/>
      </a:accent5>
      <a:accent6>
        <a:srgbClr val="A4063E"/>
      </a:accent6>
      <a:hlink>
        <a:srgbClr val="93C842"/>
      </a:hlink>
      <a:folHlink>
        <a:srgbClr val="93C842"/>
      </a:folHlink>
    </a:clrScheme>
    <a:fontScheme name="Custom 18">
      <a:majorFont>
        <a:latin typeface="Franklin Gothic Book"/>
        <a:ea typeface=""/>
        <a:cs typeface=""/>
      </a:majorFont>
      <a:minorFont>
        <a:latin typeface="Microsoft Sans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A56C28-6E9C-420B-AE5E-BB7A342CA5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Plantilla.dotx</Template>
  <TotalTime>403</TotalTime>
  <Pages>30</Pages>
  <Words>5242</Words>
  <Characters>28834</Characters>
  <Application>Microsoft Office Word</Application>
  <DocSecurity>0</DocSecurity>
  <Lines>240</Lines>
  <Paragraphs>68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Objetivo</dc:subject>
  <dc:creator>alberto moleiro sanchez</dc:creator>
  <cp:keywords/>
  <dc:description/>
  <cp:lastModifiedBy>alberto moleiro sanchez</cp:lastModifiedBy>
  <cp:revision>4</cp:revision>
  <cp:lastPrinted>2023-02-17T12:00:00Z</cp:lastPrinted>
  <dcterms:created xsi:type="dcterms:W3CDTF">2023-04-29T12:23:00Z</dcterms:created>
  <dcterms:modified xsi:type="dcterms:W3CDTF">2023-04-30T07:22:00Z</dcterms:modified>
</cp:coreProperties>
</file>